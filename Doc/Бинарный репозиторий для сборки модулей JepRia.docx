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19" w:rsidRPr="007D751A" w:rsidRDefault="00470419" w:rsidP="005B0263">
      <w:pPr>
        <w:pStyle w:val="a1"/>
        <w:rPr>
          <w:lang w:val="en-US"/>
        </w:rPr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70419" w:rsidRPr="003A3364" w:rsidRDefault="00470419" w:rsidP="005B0263">
      <w:pPr>
        <w:pStyle w:val="a1"/>
      </w:pPr>
    </w:p>
    <w:p w:rsidR="00400630" w:rsidRPr="0047360D" w:rsidRDefault="00674DA1" w:rsidP="00C2460F">
      <w:pPr>
        <w:pStyle w:val="a"/>
        <w:jc w:val="center"/>
        <w:outlineLvl w:val="0"/>
        <w:rPr>
          <w:rFonts w:ascii="Times New Roman" w:hAnsi="Times New Roman"/>
          <w:bCs/>
          <w:caps/>
          <w:sz w:val="22"/>
          <w:szCs w:val="22"/>
        </w:rPr>
      </w:pPr>
      <w:bookmarkStart w:id="0" w:name="_Toc453260323"/>
      <w:proofErr w:type="gramStart"/>
      <w:r w:rsidRPr="00674DA1">
        <w:t>Бинарный</w:t>
      </w:r>
      <w:proofErr w:type="gramEnd"/>
      <w:r w:rsidRPr="00674DA1">
        <w:t xml:space="preserve"> р</w:t>
      </w:r>
      <w:r w:rsidR="00DB1963">
        <w:t>епозитор</w:t>
      </w:r>
      <w:r w:rsidRPr="00674DA1">
        <w:t>ий для модулей</w:t>
      </w:r>
      <w:r>
        <w:t xml:space="preserve"> </w:t>
      </w:r>
      <w:proofErr w:type="spellStart"/>
      <w:r>
        <w:rPr>
          <w:lang w:val="en-US"/>
        </w:rPr>
        <w:t>JepRia</w:t>
      </w:r>
      <w:bookmarkEnd w:id="0"/>
      <w:proofErr w:type="spellEnd"/>
      <w:r w:rsidR="00470419" w:rsidRPr="003B23C2">
        <w:br w:type="page"/>
      </w:r>
    </w:p>
    <w:p w:rsidR="00EC60F9" w:rsidRPr="00027375" w:rsidRDefault="00EC60F9">
      <w:pPr>
        <w:pStyle w:val="TOCHeading"/>
        <w:rPr>
          <w:color w:val="auto"/>
        </w:rPr>
      </w:pPr>
      <w:r w:rsidRPr="00027375">
        <w:rPr>
          <w:color w:val="auto"/>
        </w:rPr>
        <w:lastRenderedPageBreak/>
        <w:t>Оглавление</w:t>
      </w:r>
    </w:p>
    <w:p w:rsidR="00C10F1E" w:rsidRPr="0047360D" w:rsidRDefault="00400630" w:rsidP="004B6467">
      <w:pPr>
        <w:pStyle w:val="Title"/>
        <w:jc w:val="left"/>
        <w:rPr>
          <w:rFonts w:ascii="Times New Roman" w:hAnsi="Times New Roman"/>
          <w:bCs/>
          <w:caps/>
          <w:sz w:val="22"/>
          <w:szCs w:val="22"/>
        </w:rPr>
      </w:pPr>
      <w:r w:rsidRPr="0047360D">
        <w:rPr>
          <w:rFonts w:ascii="Times New Roman" w:hAnsi="Times New Roman"/>
          <w:bCs/>
          <w:caps/>
          <w:sz w:val="22"/>
          <w:szCs w:val="22"/>
        </w:rPr>
        <w:t xml:space="preserve"> </w:t>
      </w:r>
    </w:p>
    <w:p w:rsidR="00475634" w:rsidRDefault="004833A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4833A5">
        <w:rPr>
          <w:lang w:val="en-US"/>
        </w:rPr>
        <w:fldChar w:fldCharType="begin"/>
      </w:r>
      <w:r w:rsidR="00764D9C">
        <w:rPr>
          <w:lang w:val="en-US"/>
        </w:rPr>
        <w:instrText xml:space="preserve"> TOC \o "1-3" \h \z \u </w:instrText>
      </w:r>
      <w:r w:rsidRPr="004833A5">
        <w:rPr>
          <w:lang w:val="en-US"/>
        </w:rPr>
        <w:fldChar w:fldCharType="separate"/>
      </w:r>
      <w:hyperlink w:anchor="_Toc453260323" w:history="1">
        <w:r w:rsidR="00475634" w:rsidRPr="00D31926">
          <w:rPr>
            <w:rStyle w:val="Hyperlink"/>
            <w:noProof/>
          </w:rPr>
          <w:t xml:space="preserve">Бинарный репозиторий для модулей </w:t>
        </w:r>
        <w:r w:rsidR="00475634" w:rsidRPr="00D31926">
          <w:rPr>
            <w:rStyle w:val="Hyperlink"/>
            <w:noProof/>
            <w:lang w:val="en-US"/>
          </w:rPr>
          <w:t>JepRia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4" w:history="1">
        <w:r w:rsidR="00475634" w:rsidRPr="00D31926">
          <w:rPr>
            <w:rStyle w:val="Hyperlink"/>
            <w:noProof/>
          </w:rPr>
          <w:t>1.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Hyperlink"/>
            <w:noProof/>
          </w:rPr>
          <w:t>Термины и сокращения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5" w:history="1">
        <w:r w:rsidR="00475634" w:rsidRPr="00D31926">
          <w:rPr>
            <w:rStyle w:val="Hyperlink"/>
            <w:noProof/>
          </w:rPr>
          <w:t>2.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Hyperlink"/>
            <w:noProof/>
          </w:rPr>
          <w:t>Введение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6" w:history="1">
        <w:r w:rsidR="00475634" w:rsidRPr="00D31926">
          <w:rPr>
            <w:rStyle w:val="Hyperlink"/>
            <w:noProof/>
          </w:rPr>
          <w:t>3.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Hyperlink"/>
            <w:noProof/>
          </w:rPr>
          <w:t>Артефакты репозитория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27" w:history="1">
        <w:r w:rsidR="00475634" w:rsidRPr="00D31926">
          <w:rPr>
            <w:rStyle w:val="Hyperlink"/>
            <w:noProof/>
            <w:lang w:val="en-US"/>
          </w:rPr>
          <w:t>4.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Hyperlink"/>
            <w:noProof/>
          </w:rPr>
          <w:t>Структура репозитория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28" w:history="1">
        <w:r w:rsidR="00475634" w:rsidRPr="00D31926">
          <w:rPr>
            <w:rStyle w:val="Hyperlink"/>
            <w:noProof/>
          </w:rPr>
          <w:t>4.1</w:t>
        </w:r>
        <w:r w:rsidR="00475634">
          <w:rPr>
            <w:rFonts w:asciiTheme="minorHAnsi" w:eastAsiaTheme="minorEastAsia" w:hAnsiTheme="minorHAnsi" w:cstheme="minorBidi"/>
            <w:noProof/>
          </w:rPr>
          <w:tab/>
        </w:r>
        <w:r w:rsidR="00475634" w:rsidRPr="00D31926">
          <w:rPr>
            <w:rStyle w:val="Hyperlink"/>
            <w:noProof/>
          </w:rPr>
          <w:t>Идентификация проектов и библиотек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29" w:history="1">
        <w:r w:rsidR="00475634" w:rsidRPr="00D31926">
          <w:rPr>
            <w:rStyle w:val="Hyperlink"/>
            <w:noProof/>
          </w:rPr>
          <w:t>4.1.1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Hyperlink"/>
            <w:noProof/>
          </w:rPr>
          <w:t xml:space="preserve">Группы для библиотек </w:t>
        </w:r>
        <w:r w:rsidR="00475634" w:rsidRPr="00D31926">
          <w:rPr>
            <w:rStyle w:val="Hyperlink"/>
            <w:noProof/>
            <w:lang w:val="en-US"/>
          </w:rPr>
          <w:t>JepRia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0" w:history="1">
        <w:r w:rsidR="00475634" w:rsidRPr="00D31926">
          <w:rPr>
            <w:rStyle w:val="Hyperlink"/>
            <w:noProof/>
          </w:rPr>
          <w:t>4.1.2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Hyperlink"/>
            <w:noProof/>
          </w:rPr>
          <w:t>Библиотеки одной сборки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31" w:history="1">
        <w:r w:rsidR="00475634" w:rsidRPr="00D31926">
          <w:rPr>
            <w:rStyle w:val="Hyperlink"/>
            <w:noProof/>
          </w:rPr>
          <w:t>5.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Hyperlink"/>
            <w:noProof/>
            <w:lang w:val="en-US"/>
          </w:rPr>
          <w:t>Snapshot-</w:t>
        </w:r>
        <w:r w:rsidR="00475634" w:rsidRPr="00D31926">
          <w:rPr>
            <w:rStyle w:val="Hyperlink"/>
            <w:noProof/>
          </w:rPr>
          <w:t>сборки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32" w:history="1">
        <w:r w:rsidR="00475634" w:rsidRPr="00D31926">
          <w:rPr>
            <w:rStyle w:val="Hyperlink"/>
            <w:noProof/>
          </w:rPr>
          <w:t>5.1</w:t>
        </w:r>
        <w:r w:rsidR="00475634">
          <w:rPr>
            <w:rFonts w:asciiTheme="minorHAnsi" w:eastAsiaTheme="minorEastAsia" w:hAnsiTheme="minorHAnsi" w:cstheme="minorBidi"/>
            <w:noProof/>
          </w:rPr>
          <w:tab/>
        </w:r>
        <w:r w:rsidR="00475634" w:rsidRPr="00D31926">
          <w:rPr>
            <w:rStyle w:val="Hyperlink"/>
            <w:noProof/>
          </w:rPr>
          <w:t>Метаданные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33" w:history="1">
        <w:r w:rsidR="00475634" w:rsidRPr="00D31926">
          <w:rPr>
            <w:rStyle w:val="Hyperlink"/>
            <w:noProof/>
          </w:rPr>
          <w:t>5.2</w:t>
        </w:r>
        <w:r w:rsidR="00475634">
          <w:rPr>
            <w:rFonts w:asciiTheme="minorHAnsi" w:eastAsiaTheme="minorEastAsia" w:hAnsiTheme="minorHAnsi" w:cstheme="minorBidi"/>
            <w:noProof/>
          </w:rPr>
          <w:tab/>
        </w:r>
        <w:r w:rsidR="00475634" w:rsidRPr="00D31926">
          <w:rPr>
            <w:rStyle w:val="Hyperlink"/>
            <w:noProof/>
          </w:rPr>
          <w:t>Версия репозитория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34" w:history="1">
        <w:r w:rsidR="00475634" w:rsidRPr="00D31926">
          <w:rPr>
            <w:rStyle w:val="Hyperlink"/>
            <w:noProof/>
          </w:rPr>
          <w:t>6.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Hyperlink"/>
            <w:noProof/>
          </w:rPr>
          <w:t>Пополнение репозитория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35" w:history="1">
        <w:r w:rsidR="00475634" w:rsidRPr="00D31926">
          <w:rPr>
            <w:rStyle w:val="Hyperlink"/>
            <w:noProof/>
          </w:rPr>
          <w:t>6.1</w:t>
        </w:r>
        <w:r w:rsidR="00475634">
          <w:rPr>
            <w:rFonts w:asciiTheme="minorHAnsi" w:eastAsiaTheme="minorEastAsia" w:hAnsiTheme="minorHAnsi" w:cstheme="minorBidi"/>
            <w:noProof/>
          </w:rPr>
          <w:tab/>
        </w:r>
        <w:r w:rsidR="00475634" w:rsidRPr="00D31926">
          <w:rPr>
            <w:rStyle w:val="Hyperlink"/>
            <w:noProof/>
          </w:rPr>
          <w:t>Подключение новой библиотеки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6" w:history="1">
        <w:r w:rsidR="00475634" w:rsidRPr="00D31926">
          <w:rPr>
            <w:rStyle w:val="Hyperlink"/>
            <w:noProof/>
          </w:rPr>
          <w:t>6.1.1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Hyperlink"/>
            <w:noProof/>
          </w:rPr>
          <w:t xml:space="preserve">Поиск библиотеки на </w:t>
        </w:r>
        <w:r w:rsidR="00475634" w:rsidRPr="00D31926">
          <w:rPr>
            <w:rStyle w:val="Hyperlink"/>
            <w:noProof/>
            <w:lang w:val="en-US"/>
          </w:rPr>
          <w:t>Maven</w:t>
        </w:r>
        <w:r w:rsidR="00475634" w:rsidRPr="00D31926">
          <w:rPr>
            <w:rStyle w:val="Hyperlink"/>
            <w:noProof/>
          </w:rPr>
          <w:t>-репозитории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7" w:history="1">
        <w:r w:rsidR="00475634" w:rsidRPr="00D31926">
          <w:rPr>
            <w:rStyle w:val="Hyperlink"/>
            <w:noProof/>
          </w:rPr>
          <w:t>6.1.2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Hyperlink"/>
            <w:noProof/>
          </w:rPr>
          <w:t>Определение идентификаторов библиотеки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8" w:history="1">
        <w:r w:rsidR="00475634" w:rsidRPr="00D31926">
          <w:rPr>
            <w:rStyle w:val="Hyperlink"/>
            <w:noProof/>
          </w:rPr>
          <w:t>6.1.3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Hyperlink"/>
            <w:noProof/>
          </w:rPr>
          <w:t>Поиск официального адреса библиотеки в Интернет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39" w:history="1">
        <w:r w:rsidR="00475634" w:rsidRPr="00D31926">
          <w:rPr>
            <w:rStyle w:val="Hyperlink"/>
            <w:noProof/>
          </w:rPr>
          <w:t>6.1.4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Hyperlink"/>
            <w:noProof/>
          </w:rPr>
          <w:t>Скачивание библиотеки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0" w:history="1">
        <w:r w:rsidR="00475634" w:rsidRPr="00D31926">
          <w:rPr>
            <w:rStyle w:val="Hyperlink"/>
            <w:noProof/>
          </w:rPr>
          <w:t>6.1.5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Hyperlink"/>
            <w:noProof/>
          </w:rPr>
          <w:t>Размещение библиотеки в бинарном репозитории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1" w:history="1">
        <w:r w:rsidR="00475634" w:rsidRPr="00D31926">
          <w:rPr>
            <w:rStyle w:val="Hyperlink"/>
            <w:noProof/>
          </w:rPr>
          <w:t>6.1.6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Hyperlink"/>
            <w:noProof/>
          </w:rPr>
          <w:t>Создание файла свойств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2" w:history="1">
        <w:r w:rsidR="00475634" w:rsidRPr="00D31926">
          <w:rPr>
            <w:rStyle w:val="Hyperlink"/>
            <w:noProof/>
          </w:rPr>
          <w:t>6.1.7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Hyperlink"/>
            <w:noProof/>
          </w:rPr>
          <w:t>Обновление корпоративного бинарного репозитория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453260343" w:history="1">
        <w:r w:rsidR="00475634" w:rsidRPr="00D31926">
          <w:rPr>
            <w:rStyle w:val="Hyperlink"/>
            <w:noProof/>
          </w:rPr>
          <w:t>6.2</w:t>
        </w:r>
        <w:r w:rsidR="00475634">
          <w:rPr>
            <w:rFonts w:asciiTheme="minorHAnsi" w:eastAsiaTheme="minorEastAsia" w:hAnsiTheme="minorHAnsi" w:cstheme="minorBidi"/>
            <w:noProof/>
          </w:rPr>
          <w:tab/>
        </w:r>
        <w:r w:rsidR="00475634" w:rsidRPr="00D31926">
          <w:rPr>
            <w:rStyle w:val="Hyperlink"/>
            <w:noProof/>
          </w:rPr>
          <w:t xml:space="preserve">Размещение новых версий библиотек </w:t>
        </w:r>
        <w:r w:rsidR="00475634" w:rsidRPr="00D31926">
          <w:rPr>
            <w:rStyle w:val="Hyperlink"/>
            <w:noProof/>
            <w:lang w:val="en-US"/>
          </w:rPr>
          <w:t>JepRia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4" w:history="1">
        <w:r w:rsidR="00475634" w:rsidRPr="00D31926">
          <w:rPr>
            <w:rStyle w:val="Hyperlink"/>
            <w:noProof/>
          </w:rPr>
          <w:t>6.2.1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Hyperlink"/>
            <w:noProof/>
          </w:rPr>
          <w:t xml:space="preserve">Размещение новой версии библиотеки </w:t>
        </w:r>
        <w:r w:rsidR="00475634" w:rsidRPr="00D31926">
          <w:rPr>
            <w:rStyle w:val="Hyperlink"/>
            <w:noProof/>
            <w:lang w:val="en-US"/>
          </w:rPr>
          <w:t>JepRia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iCs w:val="0"/>
          <w:noProof/>
        </w:rPr>
      </w:pPr>
      <w:hyperlink w:anchor="_Toc453260345" w:history="1">
        <w:r w:rsidR="00475634" w:rsidRPr="00D31926">
          <w:rPr>
            <w:rStyle w:val="Hyperlink"/>
            <w:noProof/>
            <w:lang w:val="en-US"/>
          </w:rPr>
          <w:t>6.2.2</w:t>
        </w:r>
        <w:r w:rsidR="00475634">
          <w:rPr>
            <w:rFonts w:asciiTheme="minorHAnsi" w:eastAsiaTheme="minorEastAsia" w:hAnsiTheme="minorHAnsi" w:cstheme="minorBidi"/>
            <w:iCs w:val="0"/>
            <w:noProof/>
          </w:rPr>
          <w:tab/>
        </w:r>
        <w:r w:rsidR="00475634" w:rsidRPr="00D31926">
          <w:rPr>
            <w:rStyle w:val="Hyperlink"/>
            <w:noProof/>
          </w:rPr>
          <w:t>Создание файла свойств библиотеки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5634" w:rsidRDefault="004833A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3260346" w:history="1">
        <w:r w:rsidR="00475634" w:rsidRPr="00D31926">
          <w:rPr>
            <w:rStyle w:val="Hyperlink"/>
            <w:noProof/>
          </w:rPr>
          <w:t>7.</w:t>
        </w:r>
        <w:r w:rsidR="00475634">
          <w:rPr>
            <w:rFonts w:asciiTheme="minorHAnsi" w:eastAsiaTheme="minorEastAsia" w:hAnsiTheme="minorHAnsi" w:cstheme="minorBidi"/>
            <w:b w:val="0"/>
            <w:bCs w:val="0"/>
            <w:noProof/>
          </w:rPr>
          <w:tab/>
        </w:r>
        <w:r w:rsidR="00475634" w:rsidRPr="00D31926">
          <w:rPr>
            <w:rStyle w:val="Hyperlink"/>
            <w:noProof/>
          </w:rPr>
          <w:t>Ссылки</w:t>
        </w:r>
        <w:r w:rsidR="004756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5634">
          <w:rPr>
            <w:noProof/>
            <w:webHidden/>
          </w:rPr>
          <w:instrText xml:space="preserve"> PAGEREF _Toc453260346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563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F01D2" w:rsidRPr="00764D9C" w:rsidRDefault="004833A5" w:rsidP="00764D9C">
      <w:pPr>
        <w:rPr>
          <w:lang w:val="en-US"/>
        </w:rPr>
      </w:pPr>
      <w:r>
        <w:rPr>
          <w:lang w:val="en-US"/>
        </w:rPr>
        <w:fldChar w:fldCharType="end"/>
      </w:r>
    </w:p>
    <w:p w:rsidR="00C5342C" w:rsidRPr="0047360D" w:rsidRDefault="00EC536E" w:rsidP="00FA79AF">
      <w:r w:rsidRPr="0047360D">
        <w:br w:type="page"/>
      </w:r>
    </w:p>
    <w:p w:rsidR="00560575" w:rsidRDefault="00560575" w:rsidP="00A5143E">
      <w:pPr>
        <w:pStyle w:val="Heading1"/>
      </w:pPr>
      <w:bookmarkStart w:id="1" w:name="_Toc453260324"/>
      <w:bookmarkStart w:id="2" w:name="_Toc288742921"/>
      <w:bookmarkStart w:id="3" w:name="_Toc295385563"/>
      <w:bookmarkStart w:id="4" w:name="_Toc302388157"/>
      <w:bookmarkStart w:id="5" w:name="_Toc303087309"/>
      <w:bookmarkStart w:id="6" w:name="_Toc305507318"/>
      <w:bookmarkStart w:id="7" w:name="_Toc320194773"/>
      <w:bookmarkStart w:id="8" w:name="_Toc324772052"/>
      <w:bookmarkStart w:id="9" w:name="_Toc395605102"/>
      <w:bookmarkStart w:id="10" w:name="_Toc436203377"/>
      <w:bookmarkStart w:id="11" w:name="_Toc452813577"/>
      <w:r>
        <w:lastRenderedPageBreak/>
        <w:t>Термины и сокращения</w:t>
      </w:r>
      <w:bookmarkEnd w:id="1"/>
    </w:p>
    <w:p w:rsidR="007D7C98" w:rsidRPr="00674DA1" w:rsidRDefault="00674DA1" w:rsidP="00F96CF9">
      <w:pPr>
        <w:rPr>
          <w:lang w:val="en-US"/>
        </w:rPr>
      </w:pPr>
      <w:r>
        <w:rPr>
          <w:lang w:val="en-US"/>
        </w:rPr>
        <w:t>TBD</w:t>
      </w:r>
    </w:p>
    <w:p w:rsidR="007D7C98" w:rsidRDefault="007D7C98" w:rsidP="00F96CF9"/>
    <w:p w:rsidR="008E167C" w:rsidRPr="0047360D" w:rsidRDefault="008E167C" w:rsidP="00A5143E">
      <w:pPr>
        <w:pStyle w:val="Heading1"/>
      </w:pPr>
      <w:bookmarkStart w:id="12" w:name="_Toc453260325"/>
      <w:r w:rsidRPr="0047360D"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3D1962" w:rsidRPr="009514E1" w:rsidRDefault="00A23ABF" w:rsidP="003D1962">
      <w:proofErr w:type="gramStart"/>
      <w:r>
        <w:t>Б</w:t>
      </w:r>
      <w:r w:rsidR="00674DA1">
        <w:t>инарный</w:t>
      </w:r>
      <w:proofErr w:type="gramEnd"/>
      <w:r w:rsidR="00674DA1">
        <w:t xml:space="preserve"> р</w:t>
      </w:r>
      <w:r w:rsidR="00DB1963">
        <w:t>епозитор</w:t>
      </w:r>
      <w:r w:rsidR="00674DA1">
        <w:t>ий</w:t>
      </w:r>
      <w:r>
        <w:t xml:space="preserve">, описываемый в настоящем документе, </w:t>
      </w:r>
      <w:r w:rsidR="00674DA1">
        <w:t xml:space="preserve"> </w:t>
      </w:r>
      <w:r w:rsidR="006B4FDE">
        <w:t xml:space="preserve">представляет собой хранилище </w:t>
      </w:r>
      <w:r w:rsidR="00D346E3">
        <w:t xml:space="preserve">версий </w:t>
      </w:r>
      <w:r w:rsidR="006B4FDE">
        <w:t>библиотек и прочих артефактов, используемых при сборке</w:t>
      </w:r>
      <w:r w:rsidR="00674DA1">
        <w:t xml:space="preserve"> библиотек и приложений </w:t>
      </w:r>
      <w:proofErr w:type="spellStart"/>
      <w:r w:rsidR="00674DA1">
        <w:rPr>
          <w:lang w:val="en-US"/>
        </w:rPr>
        <w:t>JepRia</w:t>
      </w:r>
      <w:proofErr w:type="spellEnd"/>
      <w:r w:rsidR="006B4FDE">
        <w:t xml:space="preserve">, а также для </w:t>
      </w:r>
      <w:r w:rsidR="00D346E3">
        <w:t xml:space="preserve">их </w:t>
      </w:r>
      <w:r w:rsidR="006B4FDE">
        <w:t>установки</w:t>
      </w:r>
      <w:r w:rsidR="00D346E3">
        <w:t xml:space="preserve"> </w:t>
      </w:r>
      <w:r w:rsidR="006B4FDE">
        <w:t>на сервера</w:t>
      </w:r>
      <w:r w:rsidR="00D346E3">
        <w:t xml:space="preserve"> приложений</w:t>
      </w:r>
      <w:r w:rsidR="00674DA1" w:rsidRPr="00674DA1">
        <w:t>.</w:t>
      </w:r>
      <w:bookmarkStart w:id="13" w:name="_Настройка_инстанса_home"/>
      <w:bookmarkEnd w:id="10"/>
      <w:bookmarkEnd w:id="11"/>
      <w:bookmarkEnd w:id="13"/>
    </w:p>
    <w:p w:rsidR="00674DA1" w:rsidRPr="006B4FDE" w:rsidRDefault="006B4FDE" w:rsidP="003D1962">
      <w:r>
        <w:t>Пользователями бинарного р</w:t>
      </w:r>
      <w:r w:rsidR="00DB1963">
        <w:t>епозитор</w:t>
      </w:r>
      <w:r>
        <w:t xml:space="preserve">ия являются разработчики </w:t>
      </w:r>
      <w:r w:rsidR="006B2863">
        <w:t xml:space="preserve">библиотек и приложений </w:t>
      </w:r>
      <w:proofErr w:type="spellStart"/>
      <w:r w:rsidR="006B2863">
        <w:rPr>
          <w:lang w:val="en-US"/>
        </w:rPr>
        <w:t>JepRia</w:t>
      </w:r>
      <w:proofErr w:type="spellEnd"/>
      <w:r w:rsidR="006B2863" w:rsidRPr="006B2863">
        <w:t xml:space="preserve"> </w:t>
      </w:r>
      <w:r>
        <w:t xml:space="preserve">и </w:t>
      </w:r>
      <w:r w:rsidR="00D346E3">
        <w:t>специалисты отдела сопровождения</w:t>
      </w:r>
      <w:r w:rsidRPr="006B4FDE">
        <w:t>.</w:t>
      </w:r>
    </w:p>
    <w:p w:rsidR="006B4FDE" w:rsidRPr="009514E1" w:rsidRDefault="006B4FDE" w:rsidP="003D1962"/>
    <w:p w:rsidR="00707CF3" w:rsidRDefault="003A7DDE" w:rsidP="00707CF3">
      <w:pPr>
        <w:keepNext/>
      </w:pPr>
      <w:r w:rsidRPr="003A7DDE">
        <w:rPr>
          <w:noProof/>
        </w:rPr>
        <w:drawing>
          <wp:inline distT="0" distB="0" distL="0" distR="0">
            <wp:extent cx="6120130" cy="4117144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0880" cy="5328592"/>
                      <a:chOff x="467544" y="1196752"/>
                      <a:chExt cx="7920880" cy="5328592"/>
                    </a:xfrm>
                  </a:grpSpPr>
                  <a:sp>
                    <a:nvSpPr>
                      <a:cNvPr id="6" name="Rectangle 5"/>
                      <a:cNvSpPr/>
                    </a:nvSpPr>
                    <a:spPr>
                      <a:xfrm>
                        <a:off x="467544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 разработчика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Cloud 7"/>
                      <a:cNvSpPr/>
                    </a:nvSpPr>
                    <a:spPr>
                      <a:xfrm>
                        <a:off x="3419872" y="1196752"/>
                        <a:ext cx="1944216" cy="1368152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/>
                            <a:t>BinRepo</a:t>
                          </a:r>
                          <a:endParaRPr lang="ru-RU" sz="2400" dirty="0" smtClean="0"/>
                        </a:p>
                        <a:p>
                          <a:pPr algn="ctr"/>
                          <a:r>
                            <a:rPr lang="ru-RU" sz="1400" dirty="0" smtClean="0"/>
                            <a:t>Глобальный</a:t>
                          </a:r>
                        </a:p>
                        <a:p>
                          <a:pPr algn="ctr"/>
                          <a:r>
                            <a:rPr lang="ru-RU" sz="1400" dirty="0" err="1" smtClean="0"/>
                            <a:t>репозиторий</a:t>
                          </a:r>
                          <a:endParaRPr lang="en-US" sz="1100" dirty="0" smtClean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47" idx="0"/>
                        <a:endCxn id="8" idx="2"/>
                      </a:cNvCxnSpPr>
                    </a:nvCxnSpPr>
                    <a:spPr>
                      <a:xfrm rot="5400000" flipH="1" flipV="1">
                        <a:off x="2036733" y="1823807"/>
                        <a:ext cx="1332148" cy="144619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683568" y="3645024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Исходники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683567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683567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endCxn id="46" idx="2"/>
                      </a:cNvCxnSpPr>
                    </a:nvCxnSpPr>
                    <a:spPr>
                      <a:xfrm flipV="1">
                        <a:off x="1187624" y="39330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Arrow Connector 53"/>
                      <a:cNvCxnSpPr/>
                    </a:nvCxnSpPr>
                    <a:spPr>
                      <a:xfrm flipV="1">
                        <a:off x="2771800" y="3501008"/>
                        <a:ext cx="0" cy="72008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Rounded Rectangle 56"/>
                      <a:cNvSpPr/>
                    </a:nvSpPr>
                    <a:spPr>
                      <a:xfrm>
                        <a:off x="683568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8" name="Straight Arrow Connector 57"/>
                      <a:cNvCxnSpPr/>
                    </a:nvCxnSpPr>
                    <a:spPr>
                      <a:xfrm flipV="1">
                        <a:off x="277180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/>
                    </a:nvCxnSpPr>
                    <a:spPr>
                      <a:xfrm flipV="1">
                        <a:off x="1331640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Arrow Connector 61"/>
                      <a:cNvCxnSpPr/>
                    </a:nvCxnSpPr>
                    <a:spPr>
                      <a:xfrm flipV="1">
                        <a:off x="1331640" y="4437112"/>
                        <a:ext cx="0" cy="360040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Shape 64"/>
                      <a:cNvCxnSpPr>
                        <a:stCxn id="61" idx="3"/>
                        <a:endCxn id="8" idx="1"/>
                      </a:cNvCxnSpPr>
                    </a:nvCxnSpPr>
                    <a:spPr>
                      <a:xfrm flipV="1">
                        <a:off x="3275856" y="2563447"/>
                        <a:ext cx="1116124" cy="2377721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8" name="Rectangle 127"/>
                      <a:cNvSpPr/>
                    </a:nvSpPr>
                    <a:spPr>
                      <a:xfrm>
                        <a:off x="683568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9" name="Straight Arrow Connector 128"/>
                      <a:cNvCxnSpPr/>
                    </a:nvCxnSpPr>
                    <a:spPr>
                      <a:xfrm flipV="1">
                        <a:off x="1979712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Rectangle 133"/>
                      <a:cNvSpPr/>
                    </a:nvSpPr>
                    <a:spPr>
                      <a:xfrm>
                        <a:off x="5292080" y="2708920"/>
                        <a:ext cx="3024336" cy="38164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200" dirty="0" smtClean="0"/>
                            <a:t>Компьютер</a:t>
                          </a:r>
                          <a:r>
                            <a:rPr lang="en-US" sz="1200" dirty="0" smtClean="0"/>
                            <a:t> </a:t>
                          </a:r>
                          <a:r>
                            <a:rPr lang="ru-RU" sz="1200" dirty="0" smtClean="0"/>
                            <a:t>специалиста отдела сопровождения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Rounded Rectangle 136"/>
                      <a:cNvSpPr/>
                    </a:nvSpPr>
                    <a:spPr>
                      <a:xfrm>
                        <a:off x="5508103" y="3212976"/>
                        <a:ext cx="2592289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Локальный </a:t>
                          </a:r>
                          <a:r>
                            <a:rPr lang="ru-RU" sz="1200" dirty="0" err="1" smtClean="0"/>
                            <a:t>репозиторий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Rectangle 137"/>
                      <a:cNvSpPr/>
                    </a:nvSpPr>
                    <a:spPr>
                      <a:xfrm>
                        <a:off x="5508103" y="6021288"/>
                        <a:ext cx="2592289" cy="36004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400" dirty="0" smtClean="0"/>
                            <a:t>Сервер приложений</a:t>
                          </a:r>
                          <a:endParaRPr lang="ru-RU" sz="1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0" name="Straight Arrow Connector 139"/>
                      <a:cNvCxnSpPr>
                        <a:stCxn id="141" idx="0"/>
                      </a:cNvCxnSpPr>
                    </a:nvCxnSpPr>
                    <a:spPr>
                      <a:xfrm flipV="1">
                        <a:off x="6156176" y="3501008"/>
                        <a:ext cx="0" cy="129614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1" name="Rounded Rectangle 140"/>
                      <a:cNvSpPr/>
                    </a:nvSpPr>
                    <a:spPr>
                      <a:xfrm>
                        <a:off x="5508104" y="4797152"/>
                        <a:ext cx="1296144" cy="432048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Дистрибутивы приложений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3" name="Straight Arrow Connector 142"/>
                      <a:cNvCxnSpPr/>
                    </a:nvCxnSpPr>
                    <a:spPr>
                      <a:xfrm flipV="1">
                        <a:off x="6156176" y="5229200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Rectangle 145"/>
                      <a:cNvSpPr/>
                    </a:nvSpPr>
                    <a:spPr>
                      <a:xfrm>
                        <a:off x="5508104" y="5517232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7" name="Straight Arrow Connector 146"/>
                      <a:cNvCxnSpPr/>
                    </a:nvCxnSpPr>
                    <a:spPr>
                      <a:xfrm flipV="1">
                        <a:off x="6804248" y="5733256"/>
                        <a:ext cx="0" cy="288032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Straight Arrow Connector 25"/>
                      <a:cNvCxnSpPr>
                        <a:stCxn id="137" idx="0"/>
                        <a:endCxn id="8" idx="0"/>
                      </a:cNvCxnSpPr>
                    </a:nvCxnSpPr>
                    <a:spPr>
                      <a:xfrm rot="16200000" flipV="1">
                        <a:off x="5417284" y="1826012"/>
                        <a:ext cx="1332148" cy="1441780"/>
                      </a:xfrm>
                      <a:prstGeom prst="bentConnector2">
                        <a:avLst/>
                      </a:prstGeom>
                      <a:ln w="2222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3" name="Straight Arrow Connector 172"/>
                      <a:cNvCxnSpPr/>
                    </a:nvCxnSpPr>
                    <a:spPr>
                      <a:xfrm flipV="1">
                        <a:off x="7452320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5" name="TextBox 174"/>
                      <a:cNvSpPr txBox="1"/>
                    </a:nvSpPr>
                    <a:spPr>
                      <a:xfrm>
                        <a:off x="1979712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6" name="TextBox 175"/>
                      <a:cNvSpPr txBox="1"/>
                    </a:nvSpPr>
                    <a:spPr>
                      <a:xfrm>
                        <a:off x="6804248" y="5733256"/>
                        <a:ext cx="1584176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Установка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 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(</a:t>
                          </a:r>
                          <a:r>
                            <a:rPr lang="en-US" sz="1100" dirty="0" smtClean="0">
                              <a:solidFill>
                                <a:schemeClr val="bg1"/>
                              </a:solidFill>
                            </a:rPr>
                            <a:t>deployment</a:t>
                          </a:r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)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7" name="TextBox 176"/>
                      <a:cNvSpPr txBox="1"/>
                    </a:nvSpPr>
                    <a:spPr>
                      <a:xfrm>
                        <a:off x="1331640" y="5255622"/>
                        <a:ext cx="648072" cy="2616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1100" dirty="0" smtClean="0">
                              <a:solidFill>
                                <a:schemeClr val="bg1"/>
                              </a:solidFill>
                            </a:rPr>
                            <a:t>Сборка</a:t>
                          </a:r>
                          <a:endParaRPr lang="ru-RU" sz="11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78" name="Straight Arrow Connector 177"/>
                      <a:cNvCxnSpPr/>
                    </a:nvCxnSpPr>
                    <a:spPr>
                      <a:xfrm flipV="1">
                        <a:off x="2627784" y="3501008"/>
                        <a:ext cx="0" cy="2016224"/>
                      </a:xfrm>
                      <a:prstGeom prst="straightConnector1">
                        <a:avLst/>
                      </a:prstGeom>
                      <a:ln w="15875">
                        <a:solidFill>
                          <a:schemeClr val="tx2"/>
                        </a:solidFill>
                        <a:headEnd type="arrow"/>
                        <a:tailEnd type="non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Rectangle 44"/>
                      <a:cNvSpPr/>
                    </a:nvSpPr>
                    <a:spPr>
                      <a:xfrm>
                        <a:off x="683567" y="4221088"/>
                        <a:ext cx="2592289" cy="216024"/>
                      </a:xfrm>
                      <a:prstGeom prst="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  <a:alpha val="77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Ant</a:t>
                          </a:r>
                          <a:endParaRPr lang="ru-RU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2267744" y="4797152"/>
                        <a:ext cx="1008112" cy="288032"/>
                      </a:xfrm>
                      <a:prstGeom prst="roundRect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sz="1200" dirty="0" smtClean="0"/>
                            <a:t>Библиотеки</a:t>
                          </a:r>
                          <a:endParaRPr lang="ru-RU" sz="12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707CF3" w:rsidRDefault="00707CF3" w:rsidP="00707CF3">
      <w:pPr>
        <w:pStyle w:val="Caption"/>
        <w:jc w:val="center"/>
      </w:pPr>
    </w:p>
    <w:p w:rsidR="00707CF3" w:rsidRPr="00674DA1" w:rsidRDefault="00707CF3" w:rsidP="00707CF3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Схема работы с </w:t>
      </w:r>
      <w:proofErr w:type="gramStart"/>
      <w:r>
        <w:t>бинарным</w:t>
      </w:r>
      <w:proofErr w:type="gramEnd"/>
      <w:r>
        <w:t xml:space="preserve"> р</w:t>
      </w:r>
      <w:r w:rsidR="00DB1963">
        <w:t>епозитор</w:t>
      </w:r>
      <w:r>
        <w:t>ием</w:t>
      </w:r>
    </w:p>
    <w:p w:rsidR="00674DA1" w:rsidRPr="00707CF3" w:rsidRDefault="00674DA1" w:rsidP="003D1962"/>
    <w:p w:rsidR="006B4FDE" w:rsidRDefault="006B4FDE" w:rsidP="003D1962">
      <w:proofErr w:type="gramStart"/>
      <w:r>
        <w:t xml:space="preserve">Общая схема работы с бинарным репозиторием </w:t>
      </w:r>
      <w:r w:rsidR="007D351E">
        <w:t>предполагает размещение р</w:t>
      </w:r>
      <w:r w:rsidR="00DB1963">
        <w:t>епозитор</w:t>
      </w:r>
      <w:r>
        <w:t xml:space="preserve">ия </w:t>
      </w:r>
      <w:r w:rsidR="007D351E">
        <w:t xml:space="preserve">(будем называть его </w:t>
      </w:r>
      <w:r w:rsidR="007D351E" w:rsidRPr="007D351E">
        <w:rPr>
          <w:i/>
        </w:rPr>
        <w:t>глобальным р</w:t>
      </w:r>
      <w:r w:rsidR="00DB1963">
        <w:rPr>
          <w:i/>
        </w:rPr>
        <w:t>епозитор</w:t>
      </w:r>
      <w:r w:rsidR="007D351E" w:rsidRPr="007D351E">
        <w:rPr>
          <w:i/>
        </w:rPr>
        <w:t>ием</w:t>
      </w:r>
      <w:r w:rsidR="007D351E">
        <w:t xml:space="preserve">) </w:t>
      </w:r>
      <w:r>
        <w:t xml:space="preserve">в некотором общедоступном для разработчиков и </w:t>
      </w:r>
      <w:r w:rsidR="00707CF3">
        <w:t>специалистов отдела сопровождения</w:t>
      </w:r>
      <w:r w:rsidRPr="006B4FDE">
        <w:t xml:space="preserve"> </w:t>
      </w:r>
      <w:r>
        <w:t xml:space="preserve">месте (общий диск, </w:t>
      </w:r>
      <w:r>
        <w:rPr>
          <w:lang w:val="en-US"/>
        </w:rPr>
        <w:t>SVN</w:t>
      </w:r>
      <w:r w:rsidRPr="006B4FDE">
        <w:t xml:space="preserve">, </w:t>
      </w:r>
      <w:r>
        <w:t>«облако», …).</w:t>
      </w:r>
      <w:r w:rsidR="007D351E">
        <w:t xml:space="preserve"> </w:t>
      </w:r>
      <w:r>
        <w:t>При этом на компьютерах пользователей, как правило</w:t>
      </w:r>
      <w:r w:rsidR="007D351E">
        <w:t>,</w:t>
      </w:r>
      <w:r>
        <w:t xml:space="preserve"> размещается </w:t>
      </w:r>
      <w:r w:rsidRPr="007D351E">
        <w:rPr>
          <w:i/>
        </w:rPr>
        <w:t>локальный р</w:t>
      </w:r>
      <w:r w:rsidR="00DB1963">
        <w:rPr>
          <w:i/>
        </w:rPr>
        <w:t>епозитор</w:t>
      </w:r>
      <w:r w:rsidRPr="007D351E">
        <w:rPr>
          <w:i/>
        </w:rPr>
        <w:t>ий</w:t>
      </w:r>
      <w:r>
        <w:t xml:space="preserve"> - локальное подмножество </w:t>
      </w:r>
      <w:r w:rsidR="007D351E">
        <w:t xml:space="preserve">глобального </w:t>
      </w:r>
      <w:r>
        <w:t>р</w:t>
      </w:r>
      <w:r w:rsidR="00DB1963">
        <w:t>епозитор</w:t>
      </w:r>
      <w:r>
        <w:t>ия</w:t>
      </w:r>
      <w:r w:rsidR="00234610">
        <w:t xml:space="preserve"> (своего рода кэш)</w:t>
      </w:r>
      <w:r>
        <w:t xml:space="preserve">, </w:t>
      </w:r>
      <w:r w:rsidR="00707CF3">
        <w:t>используемое конкретным пользователем</w:t>
      </w:r>
      <w:r>
        <w:t>.</w:t>
      </w:r>
      <w:proofErr w:type="gramEnd"/>
    </w:p>
    <w:p w:rsidR="000211E7" w:rsidRDefault="000211E7" w:rsidP="003D1962"/>
    <w:p w:rsidR="000211E7" w:rsidRPr="006B4FDE" w:rsidRDefault="000211E7" w:rsidP="003D1962">
      <w:r>
        <w:t>С</w:t>
      </w:r>
      <w:r w:rsidR="006B4FDE">
        <w:t xml:space="preserve">инхронизация </w:t>
      </w:r>
      <w:proofErr w:type="gramStart"/>
      <w:r w:rsidR="007D351E">
        <w:t>локального</w:t>
      </w:r>
      <w:proofErr w:type="gramEnd"/>
      <w:r w:rsidR="007D351E">
        <w:t xml:space="preserve"> р</w:t>
      </w:r>
      <w:r w:rsidR="00DB1963">
        <w:t>епозитор</w:t>
      </w:r>
      <w:r w:rsidR="007D351E">
        <w:t xml:space="preserve">ия с глобальным </w:t>
      </w:r>
      <w:r w:rsidR="006B4FDE">
        <w:t>на данном этапе выполняется вручную</w:t>
      </w:r>
      <w:r w:rsidR="007D351E">
        <w:t xml:space="preserve"> – в одну сторону - фактически в локальный р</w:t>
      </w:r>
      <w:r w:rsidR="00DB1963">
        <w:t>епозитор</w:t>
      </w:r>
      <w:r w:rsidR="007D351E">
        <w:t>ий по мере необходимости производится подкачка необходимых элементов глобального р</w:t>
      </w:r>
      <w:r w:rsidR="00DB1963">
        <w:t>епозитор</w:t>
      </w:r>
      <w:r w:rsidR="007D351E">
        <w:t>ия</w:t>
      </w:r>
      <w:r w:rsidR="006B4FDE">
        <w:t>.</w:t>
      </w:r>
      <w:r w:rsidR="00707CF3">
        <w:t xml:space="preserve"> В более простом варианте, когда размер </w:t>
      </w:r>
      <w:proofErr w:type="gramStart"/>
      <w:r w:rsidR="00707CF3">
        <w:t>глобального</w:t>
      </w:r>
      <w:proofErr w:type="gramEnd"/>
      <w:r w:rsidR="00707CF3">
        <w:t xml:space="preserve"> р</w:t>
      </w:r>
      <w:r w:rsidR="00DB1963">
        <w:t>епозитор</w:t>
      </w:r>
      <w:r w:rsidR="00707CF3">
        <w:t>ия невелик, локальный р</w:t>
      </w:r>
      <w:r w:rsidR="00DB1963">
        <w:t>епозитор</w:t>
      </w:r>
      <w:r w:rsidR="00707CF3">
        <w:t xml:space="preserve">ий может представлять собой </w:t>
      </w:r>
      <w:r w:rsidR="002A59BD">
        <w:t xml:space="preserve">просто </w:t>
      </w:r>
      <w:r w:rsidR="00707CF3">
        <w:t>копию глобального.</w:t>
      </w:r>
    </w:p>
    <w:p w:rsidR="00742993" w:rsidRPr="00707CF3" w:rsidRDefault="00742993" w:rsidP="00F92C91"/>
    <w:p w:rsidR="0065589E" w:rsidRDefault="0065589E" w:rsidP="0065589E">
      <w:pPr>
        <w:pStyle w:val="Heading1"/>
      </w:pPr>
      <w:bookmarkStart w:id="14" w:name="_Toc453260326"/>
      <w:r>
        <w:t>Артефакты репозитория</w:t>
      </w:r>
      <w:bookmarkEnd w:id="14"/>
    </w:p>
    <w:p w:rsidR="0065589E" w:rsidRDefault="0065589E" w:rsidP="0065589E">
      <w:r>
        <w:t xml:space="preserve">Артефакты репозитория представляют собой версии библиотек, часть из них представлена </w:t>
      </w:r>
      <w:r w:rsidRPr="00D5077B">
        <w:rPr>
          <w:i/>
          <w:lang w:val="en-US"/>
        </w:rPr>
        <w:t>snapshot</w:t>
      </w:r>
      <w:r>
        <w:rPr>
          <w:i/>
        </w:rPr>
        <w:t xml:space="preserve">-сборками </w:t>
      </w:r>
      <w:r w:rsidRPr="0065589E">
        <w:t>(</w:t>
      </w:r>
      <w:proofErr w:type="gramStart"/>
      <w:r>
        <w:t>см</w:t>
      </w:r>
      <w:proofErr w:type="gramEnd"/>
      <w:r>
        <w:t>.</w:t>
      </w:r>
      <w:r w:rsidR="004833A5">
        <w:fldChar w:fldCharType="begin"/>
      </w:r>
      <w:r>
        <w:instrText xml:space="preserve"> REF _Ref453259775 \r \h </w:instrText>
      </w:r>
      <w:r w:rsidR="004833A5">
        <w:fldChar w:fldCharType="separate"/>
      </w:r>
      <w:r>
        <w:t>5</w:t>
      </w:r>
      <w:r w:rsidR="004833A5">
        <w:fldChar w:fldCharType="end"/>
      </w:r>
      <w:r w:rsidRPr="0065589E">
        <w:t>)</w:t>
      </w:r>
      <w:r>
        <w:t>.</w:t>
      </w:r>
    </w:p>
    <w:p w:rsidR="00A53E3A" w:rsidRDefault="00A53E3A" w:rsidP="003D1962">
      <w:pPr>
        <w:pStyle w:val="Heading1"/>
        <w:rPr>
          <w:lang w:val="en-US"/>
        </w:rPr>
      </w:pPr>
      <w:bookmarkStart w:id="15" w:name="_Toc453260327"/>
      <w:commentRangeStart w:id="16"/>
      <w:r>
        <w:lastRenderedPageBreak/>
        <w:t>Структура р</w:t>
      </w:r>
      <w:r w:rsidR="00DB1963">
        <w:t>епозитор</w:t>
      </w:r>
      <w:r>
        <w:t>ия</w:t>
      </w:r>
      <w:commentRangeEnd w:id="16"/>
      <w:r w:rsidR="00742993">
        <w:rPr>
          <w:rStyle w:val="CommentReference"/>
          <w:rFonts w:ascii="Times New Roman" w:hAnsi="Times New Roman"/>
          <w:b w:val="0"/>
        </w:rPr>
        <w:commentReference w:id="16"/>
      </w:r>
      <w:bookmarkEnd w:id="15"/>
    </w:p>
    <w:p w:rsidR="007D351E" w:rsidRPr="00625671" w:rsidRDefault="007D351E" w:rsidP="007D351E">
      <w:commentRangeStart w:id="17"/>
      <w:r>
        <w:t>За</w:t>
      </w:r>
      <w:commentRangeEnd w:id="17"/>
      <w:r w:rsidR="00475634">
        <w:rPr>
          <w:rStyle w:val="CommentReference"/>
        </w:rPr>
        <w:commentReference w:id="17"/>
      </w:r>
      <w:r w:rsidRPr="00625671">
        <w:t xml:space="preserve"> </w:t>
      </w:r>
      <w:r>
        <w:t>основу</w:t>
      </w:r>
      <w:r w:rsidRPr="00625671">
        <w:t xml:space="preserve"> </w:t>
      </w:r>
      <w:r>
        <w:t>структуры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t>взята</w:t>
      </w:r>
      <w:r w:rsidRPr="00625671">
        <w:t xml:space="preserve"> </w:t>
      </w:r>
      <w:r>
        <w:t>структура</w:t>
      </w:r>
      <w:r w:rsidRPr="00625671">
        <w:t xml:space="preserve"> </w:t>
      </w:r>
      <w:r>
        <w:t>репозитория</w:t>
      </w:r>
      <w:r w:rsidRPr="00625671">
        <w:t xml:space="preserve"> </w:t>
      </w:r>
      <w:r>
        <w:rPr>
          <w:lang w:val="en-US"/>
        </w:rPr>
        <w:t>Maven</w:t>
      </w:r>
      <w:r w:rsidR="00625671" w:rsidRPr="00625671">
        <w:t>:</w:t>
      </w:r>
    </w:p>
    <w:p w:rsidR="007D351E" w:rsidRPr="00625671" w:rsidRDefault="007D351E" w:rsidP="007D351E"/>
    <w:p w:rsidR="00247CF0" w:rsidRPr="00F92C91" w:rsidRDefault="00247CF0" w:rsidP="00247CF0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3A7DDE">
        <w:rPr>
          <w:i/>
          <w:color w:val="333333"/>
          <w:sz w:val="18"/>
          <w:szCs w:val="18"/>
        </w:rPr>
        <w:t xml:space="preserve">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groupId[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0]</w:t>
      </w:r>
    </w:p>
    <w:p w:rsidR="00247CF0" w:rsidRPr="00F92C91" w:rsidRDefault="00247CF0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|</w:t>
      </w:r>
    </w:p>
    <w:p w:rsidR="0040768A" w:rsidRPr="00F92C91" w:rsidRDefault="00247CF0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… --</w:t>
      </w:r>
      <w:r w:rsidR="0040768A" w:rsidRPr="00F92C91">
        <w:rPr>
          <w:i/>
          <w:color w:val="333333"/>
          <w:sz w:val="18"/>
          <w:szCs w:val="18"/>
          <w:lang w:val="en-US"/>
        </w:rPr>
        <w:t>groupId</w:t>
      </w:r>
      <w:r w:rsidRPr="00F92C91">
        <w:rPr>
          <w:i/>
          <w:color w:val="333333"/>
          <w:sz w:val="18"/>
          <w:szCs w:val="18"/>
          <w:lang w:val="en-US"/>
        </w:rPr>
        <w:t>[n]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</w:t>
      </w:r>
      <w:r w:rsidRPr="00F92C91">
        <w:rPr>
          <w:i/>
          <w:color w:val="333333"/>
          <w:sz w:val="18"/>
          <w:szCs w:val="18"/>
          <w:lang w:val="en-US"/>
        </w:rPr>
        <w:t>|--artifactId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F92C91">
        <w:rPr>
          <w:i/>
          <w:color w:val="333333"/>
          <w:sz w:val="18"/>
          <w:szCs w:val="18"/>
          <w:lang w:val="en-US"/>
        </w:rPr>
        <w:t>|--version</w:t>
      </w:r>
    </w:p>
    <w:p w:rsidR="0040768A" w:rsidRPr="00F92C91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proofErr w:type="gramStart"/>
      <w:r w:rsidRPr="00F92C91">
        <w:rPr>
          <w:i/>
          <w:color w:val="333333"/>
          <w:sz w:val="18"/>
          <w:szCs w:val="18"/>
          <w:lang w:val="en-US"/>
        </w:rPr>
        <w:t>|  `</w:t>
      </w:r>
      <w:proofErr w:type="gramEnd"/>
      <w:r w:rsidRPr="00F92C91">
        <w:rPr>
          <w:i/>
          <w:color w:val="333333"/>
          <w:sz w:val="18"/>
          <w:szCs w:val="18"/>
          <w:lang w:val="en-US"/>
        </w:rPr>
        <w:t>---artifact</w:t>
      </w:r>
      <w:r w:rsidR="00247CF0" w:rsidRPr="00F92C91">
        <w:rPr>
          <w:i/>
          <w:color w:val="333333"/>
          <w:sz w:val="18"/>
          <w:szCs w:val="18"/>
          <w:lang w:val="en-US"/>
        </w:rPr>
        <w:t>Id-version.jar</w:t>
      </w:r>
    </w:p>
    <w:p w:rsidR="0040768A" w:rsidRPr="003502BB" w:rsidRDefault="0040768A" w:rsidP="0040768A">
      <w:pPr>
        <w:pStyle w:val="HTMLPreformatted"/>
        <w:shd w:val="clear" w:color="auto" w:fill="FFFFFF"/>
        <w:rPr>
          <w:i/>
          <w:color w:val="333333"/>
          <w:sz w:val="18"/>
          <w:szCs w:val="18"/>
          <w:lang w:val="en-US"/>
        </w:rPr>
      </w:pPr>
      <w:r w:rsidRPr="00F92C91">
        <w:rPr>
          <w:i/>
          <w:color w:val="333333"/>
          <w:sz w:val="18"/>
          <w:szCs w:val="18"/>
          <w:lang w:val="en-US"/>
        </w:rPr>
        <w:t xml:space="preserve">    </w:t>
      </w:r>
      <w:r w:rsidR="00247CF0" w:rsidRPr="00F92C91">
        <w:rPr>
          <w:i/>
          <w:color w:val="333333"/>
          <w:sz w:val="18"/>
          <w:szCs w:val="18"/>
          <w:lang w:val="en-US"/>
        </w:rPr>
        <w:t xml:space="preserve">    </w:t>
      </w:r>
      <w:r w:rsidRPr="003502BB">
        <w:rPr>
          <w:i/>
          <w:color w:val="333333"/>
          <w:sz w:val="18"/>
          <w:szCs w:val="18"/>
          <w:lang w:val="en-US"/>
        </w:rPr>
        <w:t>|---</w:t>
      </w:r>
      <w:r w:rsidRPr="00F92C91">
        <w:rPr>
          <w:i/>
          <w:color w:val="333333"/>
          <w:sz w:val="18"/>
          <w:szCs w:val="18"/>
          <w:lang w:val="en-US"/>
        </w:rPr>
        <w:t>metadata</w:t>
      </w:r>
    </w:p>
    <w:p w:rsidR="0040768A" w:rsidRPr="003502BB" w:rsidRDefault="0040768A" w:rsidP="0040768A">
      <w:pPr>
        <w:rPr>
          <w:lang w:val="en-US"/>
        </w:rPr>
      </w:pPr>
    </w:p>
    <w:p w:rsidR="00D87AEF" w:rsidRPr="006976C9" w:rsidRDefault="00D5077B" w:rsidP="0040768A">
      <w:r>
        <w:t>Артефакты р</w:t>
      </w:r>
      <w:r w:rsidR="00DB1963">
        <w:t>епозитор</w:t>
      </w:r>
      <w:r w:rsidR="00D87AEF">
        <w:t>ия размещаются в иерархической файловой системе согласно этой структуре.</w:t>
      </w:r>
    </w:p>
    <w:p w:rsidR="000C6B01" w:rsidRDefault="000C6B01" w:rsidP="000C6B01"/>
    <w:p w:rsidR="008118BB" w:rsidRPr="006976C9" w:rsidRDefault="008118BB" w:rsidP="000C6B01"/>
    <w:p w:rsidR="000C6B01" w:rsidRDefault="000C6B01" w:rsidP="0040768A">
      <w:r>
        <w:t xml:space="preserve">Наличие метаданных, используемых в  </w:t>
      </w:r>
      <w:proofErr w:type="spellStart"/>
      <w:r>
        <w:t>р</w:t>
      </w:r>
      <w:r w:rsidR="00DB1963">
        <w:t>епозитор</w:t>
      </w:r>
      <w:r>
        <w:t>иях</w:t>
      </w:r>
      <w:proofErr w:type="spellEnd"/>
      <w:r>
        <w:t xml:space="preserve"> </w:t>
      </w:r>
      <w:r>
        <w:rPr>
          <w:lang w:val="en-US"/>
        </w:rPr>
        <w:t>Maven</w:t>
      </w:r>
      <w:r w:rsidRPr="00D5077B">
        <w:t xml:space="preserve"> </w:t>
      </w:r>
      <w:r>
        <w:t>необязательно, при работе с р</w:t>
      </w:r>
      <w:r w:rsidR="00DB1963">
        <w:t>епозитор</w:t>
      </w:r>
      <w:r>
        <w:t xml:space="preserve">ием при помощи </w:t>
      </w:r>
      <w:r>
        <w:rPr>
          <w:lang w:val="en-US"/>
        </w:rPr>
        <w:t>Ant</w:t>
      </w:r>
      <w:r w:rsidRPr="00D5077B">
        <w:t xml:space="preserve"> </w:t>
      </w:r>
      <w:r>
        <w:t>метаданные никак не используются.</w:t>
      </w:r>
    </w:p>
    <w:p w:rsidR="008118BB" w:rsidRDefault="008118BB" w:rsidP="008118BB">
      <w:pPr>
        <w:pStyle w:val="Heading2"/>
      </w:pPr>
      <w:bookmarkStart w:id="18" w:name="_Toc453260328"/>
      <w:r>
        <w:t>Идентификация проектов и библиотек</w:t>
      </w:r>
      <w:bookmarkEnd w:id="18"/>
    </w:p>
    <w:p w:rsidR="008118BB" w:rsidRPr="008118BB" w:rsidRDefault="008118BB" w:rsidP="0040768A">
      <w:r>
        <w:t xml:space="preserve">Каждый проект в </w:t>
      </w:r>
      <w:r>
        <w:rPr>
          <w:lang w:val="en-US"/>
        </w:rPr>
        <w:t>Maven</w:t>
      </w:r>
      <w:r w:rsidRPr="008118BB">
        <w:t xml:space="preserve"> </w:t>
      </w:r>
      <w:r>
        <w:t>идентифицируется парой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Pr="008118BB">
        <w:t xml:space="preserve"> </w:t>
      </w:r>
      <w:r>
        <w:t xml:space="preserve">и </w:t>
      </w:r>
      <w:r w:rsidRPr="008118BB">
        <w:rPr>
          <w:i/>
          <w:lang w:val="en-US"/>
        </w:rPr>
        <w:t>artifactId</w:t>
      </w:r>
      <w:r>
        <w:t>, а каждая библиотека – тройкой</w:t>
      </w:r>
      <w:r w:rsidRPr="008118BB">
        <w:t xml:space="preserve">: </w:t>
      </w:r>
      <w:r w:rsidRPr="008118BB">
        <w:rPr>
          <w:i/>
          <w:lang w:val="en-US"/>
        </w:rPr>
        <w:t>groupId</w:t>
      </w:r>
      <w:r w:rsidRPr="008118BB">
        <w:t xml:space="preserve"> </w:t>
      </w:r>
      <w:r>
        <w:t xml:space="preserve">и </w:t>
      </w:r>
      <w:r w:rsidRPr="008118BB">
        <w:rPr>
          <w:i/>
          <w:lang w:val="en-US"/>
        </w:rPr>
        <w:t>artifactId</w:t>
      </w:r>
      <w:r>
        <w:t xml:space="preserve"> и </w:t>
      </w:r>
      <w:r w:rsidRPr="008118BB">
        <w:rPr>
          <w:i/>
          <w:lang w:val="en-US"/>
        </w:rPr>
        <w:t>version</w:t>
      </w:r>
      <w:r w:rsidRPr="008118BB">
        <w:t xml:space="preserve">. </w:t>
      </w:r>
      <w:r>
        <w:t xml:space="preserve">Например, проект 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>
        <w:t xml:space="preserve"> имеет идентификатор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r w:rsidRPr="008118BB">
        <w:rPr>
          <w:i/>
          <w:lang w:val="en-US"/>
        </w:rPr>
        <w:t>allen</w:t>
      </w:r>
      <w:r w:rsidRPr="008118BB">
        <w:rPr>
          <w:i/>
        </w:rPr>
        <w:t>-</w:t>
      </w:r>
      <w:r w:rsidRPr="008118BB">
        <w:rPr>
          <w:i/>
          <w:lang w:val="en-US"/>
        </w:rPr>
        <w:t>sauer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t xml:space="preserve">, </w:t>
      </w:r>
      <w:r>
        <w:t xml:space="preserve">а библиотека версии </w:t>
      </w:r>
      <w:r w:rsidRPr="008118BB">
        <w:t xml:space="preserve">3.2.1 </w:t>
      </w:r>
      <w:r>
        <w:t>имеет идентификатор</w:t>
      </w:r>
      <w:r w:rsidRPr="008118BB">
        <w:t xml:space="preserve">  </w:t>
      </w:r>
      <w:r w:rsidRPr="008118BB">
        <w:rPr>
          <w:i/>
          <w:lang w:val="en-US"/>
        </w:rPr>
        <w:t>com</w:t>
      </w:r>
      <w:r w:rsidRPr="008118BB">
        <w:rPr>
          <w:i/>
        </w:rPr>
        <w:t>.</w:t>
      </w:r>
      <w:r w:rsidRPr="008118BB">
        <w:rPr>
          <w:i/>
          <w:lang w:val="en-US"/>
        </w:rPr>
        <w:t>allen</w:t>
      </w:r>
      <w:r w:rsidRPr="008118BB">
        <w:rPr>
          <w:i/>
        </w:rPr>
        <w:t>-</w:t>
      </w:r>
      <w:r w:rsidRPr="008118BB">
        <w:rPr>
          <w:i/>
          <w:lang w:val="en-US"/>
        </w:rPr>
        <w:t>sauer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.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.</w:t>
      </w:r>
      <w:proofErr w:type="spellStart"/>
      <w:r w:rsidRPr="008118BB">
        <w:rPr>
          <w:i/>
          <w:lang w:val="en-US"/>
        </w:rPr>
        <w:t>gwt</w:t>
      </w:r>
      <w:proofErr w:type="spellEnd"/>
      <w:r w:rsidRPr="008118BB">
        <w:rPr>
          <w:i/>
        </w:rPr>
        <w:t>-</w:t>
      </w:r>
      <w:r w:rsidRPr="008118BB">
        <w:rPr>
          <w:i/>
          <w:lang w:val="en-US"/>
        </w:rPr>
        <w:t>log</w:t>
      </w:r>
      <w:r w:rsidRPr="008118BB">
        <w:rPr>
          <w:i/>
        </w:rPr>
        <w:t>-3.2.1.</w:t>
      </w:r>
      <w:r w:rsidRPr="008118BB">
        <w:rPr>
          <w:i/>
          <w:lang w:val="en-US"/>
        </w:rPr>
        <w:t>jar</w:t>
      </w:r>
      <w:r>
        <w:rPr>
          <w:i/>
        </w:rPr>
        <w:t>.</w:t>
      </w:r>
    </w:p>
    <w:p w:rsidR="008118BB" w:rsidRDefault="008118BB" w:rsidP="008118BB"/>
    <w:p w:rsidR="008118BB" w:rsidRDefault="008118BB" w:rsidP="008118BB">
      <w:r>
        <w:t xml:space="preserve">Для выбора идентификатора группы - </w:t>
      </w:r>
      <w:r w:rsidRPr="008118BB">
        <w:rPr>
          <w:lang w:val="en-US"/>
        </w:rPr>
        <w:t>groupId</w:t>
      </w:r>
      <w:r w:rsidRPr="008118BB">
        <w:t xml:space="preserve"> </w:t>
      </w:r>
      <w:r>
        <w:t xml:space="preserve">- в </w:t>
      </w:r>
      <w:r>
        <w:rPr>
          <w:lang w:val="en-US"/>
        </w:rPr>
        <w:t>Maven</w:t>
      </w:r>
      <w:r w:rsidRPr="008118BB">
        <w:t xml:space="preserve"> </w:t>
      </w:r>
      <w:r>
        <w:t>не</w:t>
      </w:r>
      <w:r w:rsidRPr="008118BB">
        <w:t xml:space="preserve"> </w:t>
      </w:r>
      <w:r>
        <w:t>существует жёстких правил, однако есть то, что называется «хорошей практикой»</w:t>
      </w:r>
      <w:r w:rsidRPr="008118BB">
        <w:t>:</w:t>
      </w:r>
      <w:r>
        <w:t xml:space="preserve"> </w:t>
      </w:r>
      <w:r w:rsidRPr="008118BB">
        <w:t>во избежание конфликта имён для groupId</w:t>
      </w:r>
      <w:r>
        <w:t xml:space="preserve"> так же, как для пакетов </w:t>
      </w:r>
      <w:r>
        <w:rPr>
          <w:lang w:val="en-US"/>
        </w:rPr>
        <w:t>Java</w:t>
      </w:r>
      <w:r>
        <w:t>,</w:t>
      </w:r>
      <w:r w:rsidRPr="008118BB">
        <w:t xml:space="preserve"> выбирают доменное имя организации или сайта проекта, </w:t>
      </w:r>
      <w:r>
        <w:t>записанное в обратном порядке</w:t>
      </w:r>
      <w:r w:rsidRPr="008118BB">
        <w:t>.</w:t>
      </w:r>
      <w:r>
        <w:t xml:space="preserve"> Стоит заметить, что не все проекты придерживаются «хорошей практики», например, </w:t>
      </w:r>
      <w:r>
        <w:rPr>
          <w:lang w:val="en-US"/>
        </w:rPr>
        <w:t>log</w:t>
      </w:r>
      <w:r w:rsidRPr="008118BB">
        <w:t>4</w:t>
      </w:r>
      <w:r>
        <w:rPr>
          <w:lang w:val="en-US"/>
        </w:rPr>
        <w:t>j</w:t>
      </w:r>
      <w:r w:rsidRPr="008118BB">
        <w:t xml:space="preserve"> </w:t>
      </w:r>
      <w:r>
        <w:t>используют другие правила именования группы.</w:t>
      </w:r>
    </w:p>
    <w:p w:rsidR="008118BB" w:rsidRPr="008118BB" w:rsidRDefault="008118BB" w:rsidP="008118BB">
      <w:r>
        <w:t xml:space="preserve">Но в </w:t>
      </w:r>
      <w:proofErr w:type="gramStart"/>
      <w:r>
        <w:t>любом</w:t>
      </w:r>
      <w:proofErr w:type="gramEnd"/>
      <w:r>
        <w:t xml:space="preserve"> случае для всех используемых проектов</w:t>
      </w:r>
      <w:r w:rsidRPr="008118BB">
        <w:t xml:space="preserve"> </w:t>
      </w:r>
      <w:r>
        <w:t xml:space="preserve">репозиторий </w:t>
      </w:r>
      <w:r w:rsidRPr="008118BB">
        <w:rPr>
          <w:i/>
          <w:lang w:val="en-US"/>
        </w:rPr>
        <w:t>BinRepo</w:t>
      </w:r>
      <w:r w:rsidRPr="008118BB">
        <w:t xml:space="preserve"> </w:t>
      </w:r>
      <w:r>
        <w:t>полностью воспроизводит</w:t>
      </w:r>
    </w:p>
    <w:p w:rsidR="008118BB" w:rsidRPr="008118BB" w:rsidRDefault="008118BB" w:rsidP="008118BB">
      <w:r>
        <w:t xml:space="preserve">существующую идентификацию проектов и библиотек, а значит и структуру директорий репозитория </w:t>
      </w:r>
      <w:r>
        <w:rPr>
          <w:lang w:val="en-US"/>
        </w:rPr>
        <w:t>Maven</w:t>
      </w:r>
      <w:r>
        <w:t xml:space="preserve">. Для библиотек </w:t>
      </w:r>
      <w:proofErr w:type="spellStart"/>
      <w:r>
        <w:rPr>
          <w:lang w:val="en-US"/>
        </w:rPr>
        <w:t>JepRia</w:t>
      </w:r>
      <w:proofErr w:type="spellEnd"/>
      <w:r w:rsidRPr="008118BB">
        <w:t xml:space="preserve"> </w:t>
      </w:r>
      <w:r>
        <w:t>используется упомянутая выше «хорошая практика»</w:t>
      </w:r>
      <w:r w:rsidRPr="008118BB">
        <w:t>.</w:t>
      </w:r>
      <w:r>
        <w:t xml:space="preserve"> </w:t>
      </w:r>
    </w:p>
    <w:p w:rsidR="0065589E" w:rsidRPr="00574E05" w:rsidRDefault="0065589E" w:rsidP="0065589E">
      <w:pPr>
        <w:pStyle w:val="Heading3"/>
      </w:pPr>
      <w:bookmarkStart w:id="19" w:name="_Toc453260329"/>
      <w:r>
        <w:t xml:space="preserve">Группы для библиотек </w:t>
      </w:r>
      <w:proofErr w:type="spellStart"/>
      <w:r>
        <w:rPr>
          <w:lang w:val="en-US"/>
        </w:rPr>
        <w:t>JepRia</w:t>
      </w:r>
      <w:bookmarkEnd w:id="19"/>
      <w:proofErr w:type="spellEnd"/>
    </w:p>
    <w:p w:rsidR="0065589E" w:rsidRPr="001547B9" w:rsidRDefault="0065589E" w:rsidP="0065589E">
      <w:r>
        <w:t xml:space="preserve">Все библиотеки </w:t>
      </w:r>
      <w:proofErr w:type="spellStart"/>
      <w:r>
        <w:rPr>
          <w:lang w:val="en-US"/>
        </w:rPr>
        <w:t>JepRia</w:t>
      </w:r>
      <w:proofErr w:type="spellEnd"/>
      <w:r>
        <w:t xml:space="preserve"> размещаются в </w:t>
      </w:r>
      <w:proofErr w:type="gramStart"/>
      <w:r>
        <w:t>подгруппах</w:t>
      </w:r>
      <w:proofErr w:type="gramEnd"/>
      <w:r>
        <w:t xml:space="preserve"> группы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1547B9">
        <w:t>. П</w:t>
      </w:r>
      <w:r w:rsidRPr="002B1093">
        <w:t>ри этом</w:t>
      </w:r>
      <w:r w:rsidRPr="001547B9">
        <w:t>:</w:t>
      </w:r>
    </w:p>
    <w:p w:rsidR="0065589E" w:rsidRPr="002B1093" w:rsidRDefault="0065589E" w:rsidP="0065589E">
      <w:pPr>
        <w:pStyle w:val="ListParagraph"/>
        <w:numPr>
          <w:ilvl w:val="0"/>
          <w:numId w:val="20"/>
        </w:numPr>
      </w:pPr>
      <w:r>
        <w:t>библиотеки</w:t>
      </w:r>
      <w:r w:rsidRPr="002B1093">
        <w:t xml:space="preserve"> </w:t>
      </w:r>
      <w:r>
        <w:t xml:space="preserve">сборки 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t xml:space="preserve"> – </w:t>
      </w:r>
      <w:r>
        <w:t>в</w:t>
      </w:r>
      <w:r w:rsidRPr="002B1093">
        <w:t xml:space="preserve"> </w:t>
      </w:r>
      <w:r>
        <w:t>группе</w:t>
      </w:r>
      <w:r w:rsidRPr="002B1093"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,</w:t>
      </w:r>
    </w:p>
    <w:p w:rsidR="0065589E" w:rsidRPr="002B1093" w:rsidRDefault="0065589E" w:rsidP="0065589E">
      <w:pPr>
        <w:pStyle w:val="ListParagraph"/>
        <w:numPr>
          <w:ilvl w:val="0"/>
          <w:numId w:val="20"/>
        </w:numPr>
        <w:rPr>
          <w:i/>
        </w:rPr>
      </w:pPr>
      <w:r>
        <w:t xml:space="preserve">библиотеки сборки 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 w:rsidRPr="002B1093">
        <w:t xml:space="preserve"> – </w:t>
      </w:r>
      <w:r>
        <w:t xml:space="preserve">в группе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-</w:t>
      </w:r>
      <w:r w:rsidRPr="002B1093">
        <w:rPr>
          <w:i/>
          <w:lang w:val="en-US"/>
        </w:rPr>
        <w:t>report</w:t>
      </w:r>
      <w:r>
        <w:rPr>
          <w:i/>
        </w:rPr>
        <w:t>,</w:t>
      </w:r>
    </w:p>
    <w:p w:rsidR="0065589E" w:rsidRPr="00EA7BD4" w:rsidRDefault="0065589E" w:rsidP="0065589E">
      <w:pPr>
        <w:pStyle w:val="ListParagraph"/>
        <w:numPr>
          <w:ilvl w:val="0"/>
          <w:numId w:val="20"/>
        </w:numPr>
      </w:pPr>
      <w:r>
        <w:t>библиотека</w:t>
      </w:r>
      <w:r w:rsidRPr="00EA7BD4">
        <w:t xml:space="preserve"> </w:t>
      </w:r>
      <w:proofErr w:type="spellStart"/>
      <w:r w:rsidRPr="002B1093">
        <w:rPr>
          <w:i/>
          <w:lang w:val="en-US"/>
        </w:rPr>
        <w:t>jrcompiler</w:t>
      </w:r>
      <w:proofErr w:type="spellEnd"/>
      <w:r w:rsidRPr="00EA7BD4">
        <w:t xml:space="preserve">  – </w:t>
      </w:r>
      <w:r>
        <w:t>в</w:t>
      </w:r>
      <w:r w:rsidRPr="00EA7BD4">
        <w:t xml:space="preserve"> </w:t>
      </w:r>
      <w:r>
        <w:t>группе</w:t>
      </w:r>
      <w:r w:rsidRPr="00EA7BD4">
        <w:t xml:space="preserve"> </w:t>
      </w:r>
      <w:r w:rsidRPr="002B1093">
        <w:rPr>
          <w:i/>
          <w:lang w:val="en-US"/>
        </w:rPr>
        <w:t>com</w:t>
      </w:r>
      <w:r w:rsidRPr="00EA7BD4">
        <w:rPr>
          <w:i/>
        </w:rPr>
        <w:t>.</w:t>
      </w:r>
      <w:r w:rsidRPr="002B1093">
        <w:rPr>
          <w:i/>
          <w:lang w:val="en-US"/>
        </w:rPr>
        <w:t>technology</w:t>
      </w:r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EA7BD4">
        <w:rPr>
          <w:i/>
        </w:rPr>
        <w:t>.</w:t>
      </w:r>
      <w:proofErr w:type="spellStart"/>
      <w:r w:rsidRPr="002B1093">
        <w:rPr>
          <w:i/>
          <w:lang w:val="en-US"/>
        </w:rPr>
        <w:t>j</w:t>
      </w:r>
      <w:r>
        <w:rPr>
          <w:i/>
          <w:lang w:val="en-US"/>
        </w:rPr>
        <w:t>rcompiler</w:t>
      </w:r>
      <w:proofErr w:type="spellEnd"/>
      <w:r w:rsidRPr="00EA7BD4">
        <w:rPr>
          <w:i/>
        </w:rPr>
        <w:t>,</w:t>
      </w:r>
    </w:p>
    <w:p w:rsidR="0065589E" w:rsidRPr="0065589E" w:rsidRDefault="0065589E" w:rsidP="0065589E">
      <w:pPr>
        <w:pStyle w:val="ListParagraph"/>
        <w:numPr>
          <w:ilvl w:val="0"/>
          <w:numId w:val="20"/>
        </w:numPr>
      </w:pPr>
      <w:r>
        <w:t>библиотека</w:t>
      </w:r>
      <w:r w:rsidRPr="00CE57E3">
        <w:t xml:space="preserve"> </w:t>
      </w:r>
      <w:proofErr w:type="spellStart"/>
      <w:r w:rsidRPr="002B1093">
        <w:rPr>
          <w:i/>
          <w:lang w:val="en-US"/>
        </w:rPr>
        <w:t>jepria</w:t>
      </w:r>
      <w:proofErr w:type="spellEnd"/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  <w:r w:rsidRPr="00CE57E3">
        <w:t xml:space="preserve">  – </w:t>
      </w:r>
      <w:r>
        <w:t>в</w:t>
      </w:r>
      <w:r w:rsidRPr="00CE57E3">
        <w:t xml:space="preserve"> </w:t>
      </w:r>
      <w:r>
        <w:t>группе</w:t>
      </w:r>
      <w:r w:rsidRPr="00CE57E3">
        <w:t xml:space="preserve"> </w:t>
      </w:r>
      <w:r w:rsidRPr="002B1093">
        <w:rPr>
          <w:i/>
          <w:lang w:val="en-US"/>
        </w:rPr>
        <w:t>com</w:t>
      </w:r>
      <w:r w:rsidRPr="00CE57E3">
        <w:rPr>
          <w:i/>
        </w:rPr>
        <w:t>.</w:t>
      </w:r>
      <w:r w:rsidRPr="002B1093">
        <w:rPr>
          <w:i/>
          <w:lang w:val="en-US"/>
        </w:rPr>
        <w:t>technology</w:t>
      </w:r>
      <w:r w:rsidRPr="00CE57E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CE57E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CE57E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CE57E3">
        <w:rPr>
          <w:i/>
        </w:rPr>
        <w:t>-</w:t>
      </w:r>
      <w:r w:rsidRPr="002B1093">
        <w:rPr>
          <w:i/>
          <w:lang w:val="en-US"/>
        </w:rPr>
        <w:t>toolkit</w:t>
      </w:r>
    </w:p>
    <w:p w:rsidR="0065589E" w:rsidRPr="00574E05" w:rsidRDefault="0065589E" w:rsidP="0065589E">
      <w:pPr>
        <w:pStyle w:val="Heading3"/>
      </w:pPr>
      <w:bookmarkStart w:id="20" w:name="_Toc453260330"/>
      <w:r>
        <w:t>Библиотеки одной сборки</w:t>
      </w:r>
      <w:bookmarkEnd w:id="20"/>
    </w:p>
    <w:p w:rsidR="0065589E" w:rsidRDefault="0065589E" w:rsidP="0065589E">
      <w:r>
        <w:t xml:space="preserve">Библиотеки одной сборки создаются в одном акте сборки на основе одного и того же состояния </w:t>
      </w:r>
      <w:proofErr w:type="spellStart"/>
      <w:r>
        <w:t>исходников</w:t>
      </w:r>
      <w:proofErr w:type="spellEnd"/>
      <w:r>
        <w:t xml:space="preserve">. Они представляются не одним, а несколькими отдельными </w:t>
      </w:r>
      <w:r>
        <w:rPr>
          <w:lang w:val="en-US"/>
        </w:rPr>
        <w:t>jar</w:t>
      </w:r>
      <w:r w:rsidRPr="00EA7BD4">
        <w:t>-</w:t>
      </w:r>
      <w:r>
        <w:t xml:space="preserve">файлами, поскольку предназначаются для выполнения в разных </w:t>
      </w:r>
      <w:proofErr w:type="gramStart"/>
      <w:r>
        <w:t>средах</w:t>
      </w:r>
      <w:proofErr w:type="gramEnd"/>
      <w:r>
        <w:t xml:space="preserve"> и</w:t>
      </w:r>
      <w:r w:rsidRPr="001547B9">
        <w:t>/</w:t>
      </w:r>
      <w:r>
        <w:t xml:space="preserve">или в разное время. Это такие библиотеки, как </w:t>
      </w:r>
      <w:proofErr w:type="spellStart"/>
      <w:r w:rsidRPr="001547B9">
        <w:rPr>
          <w:i/>
          <w:lang w:val="en-US"/>
        </w:rPr>
        <w:t>jepria</w:t>
      </w:r>
      <w:proofErr w:type="spellEnd"/>
      <w:r w:rsidRPr="00EA7BD4"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proofErr w:type="spellStart"/>
      <w:r w:rsidRPr="001547B9">
        <w:rPr>
          <w:i/>
          <w:lang w:val="en-US"/>
        </w:rPr>
        <w:t>ejb</w:t>
      </w:r>
      <w:proofErr w:type="spellEnd"/>
      <w:r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r w:rsidRPr="001547B9">
        <w:rPr>
          <w:i/>
          <w:lang w:val="en-US"/>
        </w:rPr>
        <w:t>auto</w:t>
      </w:r>
      <w:r w:rsidRPr="001547B9"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547B9">
        <w:rPr>
          <w:i/>
        </w:rPr>
        <w:t>-</w:t>
      </w:r>
      <w:r w:rsidRPr="001547B9">
        <w:rPr>
          <w:i/>
          <w:lang w:val="en-US"/>
        </w:rPr>
        <w:t>test</w:t>
      </w:r>
      <w:r>
        <w:t>, ...</w:t>
      </w:r>
    </w:p>
    <w:p w:rsidR="0065589E" w:rsidRPr="002363E5" w:rsidRDefault="0065589E" w:rsidP="0065589E"/>
    <w:p w:rsidR="0065589E" w:rsidRPr="00CE57E3" w:rsidRDefault="0065589E" w:rsidP="0065589E">
      <w:r>
        <w:t xml:space="preserve">Для библиотек одной сборки в репозитории не создаётся отдельных групп, все они размещаются в одной группе, каждая – под своим именем. Например, все библиотеки сборки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t xml:space="preserve"> </w:t>
      </w:r>
      <w:r>
        <w:t>версии 9.0.0 размещаются в группе</w:t>
      </w:r>
      <w:r w:rsidRPr="002363E5">
        <w:rPr>
          <w:i/>
        </w:rPr>
        <w:t xml:space="preserve"> </w:t>
      </w:r>
      <w:r w:rsidRPr="002B1093">
        <w:rPr>
          <w:i/>
          <w:lang w:val="en-US"/>
        </w:rPr>
        <w:t>com</w:t>
      </w:r>
      <w:r w:rsidRPr="002B1093">
        <w:rPr>
          <w:i/>
        </w:rPr>
        <w:t>.</w:t>
      </w:r>
      <w:r w:rsidRPr="002B1093">
        <w:rPr>
          <w:i/>
          <w:lang w:val="en-US"/>
        </w:rPr>
        <w:t>technology</w:t>
      </w:r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B1093">
        <w:rPr>
          <w:i/>
        </w:rPr>
        <w:t>.</w:t>
      </w:r>
      <w:proofErr w:type="spellStart"/>
      <w:r w:rsidRPr="002B1093">
        <w:rPr>
          <w:i/>
          <w:lang w:val="en-US"/>
        </w:rPr>
        <w:t>jepria</w:t>
      </w:r>
      <w:proofErr w:type="spellEnd"/>
      <w:r w:rsidRPr="002363E5">
        <w:t xml:space="preserve"> под именами: </w:t>
      </w:r>
      <w:proofErr w:type="spellStart"/>
      <w:r w:rsidRPr="002363E5">
        <w:rPr>
          <w:i/>
          <w:lang w:val="en-US"/>
        </w:rPr>
        <w:t>gwt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theme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auto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proofErr w:type="spellStart"/>
      <w:r w:rsidRPr="002363E5">
        <w:rPr>
          <w:i/>
          <w:lang w:val="en-US"/>
        </w:rPr>
        <w:t>oc</w:t>
      </w:r>
      <w:proofErr w:type="spellEnd"/>
      <w:r w:rsidRPr="002363E5">
        <w:rPr>
          <w:i/>
        </w:rPr>
        <w:t>4</w:t>
      </w:r>
      <w:r w:rsidRPr="002363E5">
        <w:rPr>
          <w:i/>
          <w:lang w:val="en-US"/>
        </w:rPr>
        <w:t>j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 xml:space="preserve">, </w:t>
      </w:r>
      <w:proofErr w:type="spellStart"/>
      <w:r w:rsidRPr="002363E5">
        <w:rPr>
          <w:i/>
          <w:lang w:val="en-US"/>
        </w:rPr>
        <w:t>jepria</w:t>
      </w:r>
      <w:proofErr w:type="spellEnd"/>
      <w:r w:rsidRPr="002363E5">
        <w:rPr>
          <w:i/>
        </w:rPr>
        <w:t>-</w:t>
      </w:r>
      <w:r w:rsidRPr="002363E5">
        <w:rPr>
          <w:i/>
          <w:lang w:val="en-US"/>
        </w:rPr>
        <w:t>test</w:t>
      </w:r>
      <w:r w:rsidRPr="002363E5">
        <w:rPr>
          <w:i/>
        </w:rPr>
        <w:t>-9.0.0.</w:t>
      </w:r>
      <w:r w:rsidRPr="002363E5">
        <w:rPr>
          <w:i/>
          <w:lang w:val="en-US"/>
        </w:rPr>
        <w:t>jar</w:t>
      </w:r>
      <w:r w:rsidRPr="002363E5">
        <w:rPr>
          <w:i/>
        </w:rPr>
        <w:t>.</w:t>
      </w:r>
    </w:p>
    <w:p w:rsidR="006E04DF" w:rsidRDefault="006E04DF" w:rsidP="0065589E">
      <w:pPr>
        <w:pStyle w:val="Heading1"/>
      </w:pPr>
      <w:bookmarkStart w:id="21" w:name="_Ref453259775"/>
      <w:bookmarkStart w:id="22" w:name="_Toc453260331"/>
      <w:r>
        <w:rPr>
          <w:lang w:val="en-US"/>
        </w:rPr>
        <w:t>Snapshot-</w:t>
      </w:r>
      <w:r>
        <w:t>сборки</w:t>
      </w:r>
      <w:bookmarkEnd w:id="21"/>
      <w:bookmarkEnd w:id="22"/>
    </w:p>
    <w:p w:rsidR="00570471" w:rsidRDefault="00F85D37" w:rsidP="00570471">
      <w:r>
        <w:t xml:space="preserve">Характерная особенность </w:t>
      </w:r>
      <w:r>
        <w:rPr>
          <w:lang w:val="en-US"/>
        </w:rPr>
        <w:t>s</w:t>
      </w:r>
      <w:r w:rsidR="00570471">
        <w:rPr>
          <w:lang w:val="en-US"/>
        </w:rPr>
        <w:t>napshot</w:t>
      </w:r>
      <w:r w:rsidR="00570471" w:rsidRPr="00F85D37">
        <w:t>-</w:t>
      </w:r>
      <w:r w:rsidR="003220EE">
        <w:t>сборок</w:t>
      </w:r>
      <w:r w:rsidR="00570471">
        <w:t xml:space="preserve"> </w:t>
      </w:r>
      <w:r>
        <w:t>состоит в том, что они отражают актуальное состояние текущей разработки</w:t>
      </w:r>
      <w:r w:rsidR="003220EE">
        <w:t>, доработки или исправления какой-то ветки-версии</w:t>
      </w:r>
      <w:r w:rsidR="00D5077B">
        <w:t>,</w:t>
      </w:r>
      <w:r>
        <w:t xml:space="preserve"> являются самыми последними </w:t>
      </w:r>
      <w:r w:rsidR="003220EE">
        <w:t>сборками на ветке</w:t>
      </w:r>
      <w:r w:rsidR="00D5077B">
        <w:t xml:space="preserve"> и поэтому</w:t>
      </w:r>
      <w:r w:rsidR="006E04DF">
        <w:t>, в отличие от сборок обычных версий,</w:t>
      </w:r>
      <w:r>
        <w:t xml:space="preserve"> </w:t>
      </w:r>
      <w:r w:rsidR="00D5077B">
        <w:t xml:space="preserve">время от времени </w:t>
      </w:r>
      <w:r>
        <w:t>изменяются.</w:t>
      </w:r>
    </w:p>
    <w:p w:rsidR="003220EE" w:rsidRPr="003220EE" w:rsidRDefault="003220EE" w:rsidP="00570471">
      <w:r>
        <w:t xml:space="preserve">В одной группе </w:t>
      </w:r>
      <w:r w:rsidR="006E04DF">
        <w:t>р</w:t>
      </w:r>
      <w:r w:rsidR="00DB1963">
        <w:t>епозитор</w:t>
      </w:r>
      <w:r w:rsidR="006E04DF">
        <w:t>ия одновременно</w:t>
      </w:r>
      <w:r>
        <w:t xml:space="preserve"> может существовать несколько </w:t>
      </w:r>
      <w:r>
        <w:rPr>
          <w:lang w:val="en-US"/>
        </w:rPr>
        <w:t>snapshot</w:t>
      </w:r>
      <w:r w:rsidRPr="003220EE">
        <w:t>-</w:t>
      </w:r>
      <w:r>
        <w:t xml:space="preserve">сборок. Например, наряду со </w:t>
      </w:r>
      <w:r>
        <w:rPr>
          <w:lang w:val="en-US"/>
        </w:rPr>
        <w:t>snapshot</w:t>
      </w:r>
      <w:r w:rsidRPr="003220EE">
        <w:t>-</w:t>
      </w:r>
      <w:r>
        <w:t xml:space="preserve">сборкой последней разрабатываемой версии в той же группе </w:t>
      </w:r>
      <w:r>
        <w:lastRenderedPageBreak/>
        <w:t>р</w:t>
      </w:r>
      <w:r w:rsidR="00DB1963">
        <w:t>епозитор</w:t>
      </w:r>
      <w:r>
        <w:t xml:space="preserve">ия может присутствовать </w:t>
      </w:r>
      <w:r>
        <w:rPr>
          <w:lang w:val="en-US"/>
        </w:rPr>
        <w:t>snapshot</w:t>
      </w:r>
      <w:r w:rsidRPr="003220EE">
        <w:t>-</w:t>
      </w:r>
      <w:r>
        <w:t>сборка для исправления ошибки в какой-то более ранней версии</w:t>
      </w:r>
      <w:r w:rsidR="006E04DF">
        <w:t xml:space="preserve"> библиотеки</w:t>
      </w:r>
      <w:r>
        <w:t>.</w:t>
      </w:r>
    </w:p>
    <w:p w:rsidR="000C6B01" w:rsidRPr="000C6B01" w:rsidRDefault="000C6B01" w:rsidP="000C6B01">
      <w:pPr>
        <w:pStyle w:val="Heading2"/>
      </w:pPr>
      <w:bookmarkStart w:id="23" w:name="_Toc453260332"/>
      <w:r>
        <w:t>Метаданные</w:t>
      </w:r>
      <w:bookmarkEnd w:id="23"/>
      <w:r>
        <w:t xml:space="preserve"> </w:t>
      </w:r>
    </w:p>
    <w:p w:rsidR="000C6B01" w:rsidRDefault="000C6B01" w:rsidP="000C6B01">
      <w:r>
        <w:t>Для размещения различной сопроводительной информации в директории каждой версии используется файл</w:t>
      </w:r>
      <w:r w:rsidRPr="00C9010C">
        <w:t xml:space="preserve"> </w:t>
      </w:r>
      <w:r>
        <w:t>свойств</w:t>
      </w:r>
      <w:r w:rsidRPr="00C9010C">
        <w:t xml:space="preserve"> </w:t>
      </w:r>
      <w:r>
        <w:rPr>
          <w:i/>
          <w:lang w:val="en-US"/>
        </w:rPr>
        <w:t>artifactId</w:t>
      </w:r>
      <w:r w:rsidRPr="00C9010C">
        <w:rPr>
          <w:i/>
        </w:rPr>
        <w:t>-</w:t>
      </w:r>
      <w:r>
        <w:rPr>
          <w:i/>
          <w:lang w:val="en-US"/>
        </w:rPr>
        <w:t>version</w:t>
      </w:r>
      <w:r w:rsidRPr="00C9010C">
        <w:rPr>
          <w:i/>
        </w:rPr>
        <w:t>.</w:t>
      </w:r>
      <w:r w:rsidRPr="00907D68">
        <w:rPr>
          <w:i/>
          <w:lang w:val="en-US"/>
        </w:rPr>
        <w:t>properties</w:t>
      </w:r>
      <w:r>
        <w:t>. Обязательным свойством для него является директория проекта на сайте разработчика</w:t>
      </w:r>
      <w:r w:rsidR="00A23ABF">
        <w:t xml:space="preserve"> или на </w:t>
      </w:r>
      <w:proofErr w:type="spellStart"/>
      <w:r w:rsidR="00A23ABF">
        <w:t>хостинге</w:t>
      </w:r>
      <w:proofErr w:type="spellEnd"/>
      <w:r w:rsidR="00A23ABF">
        <w:t xml:space="preserve"> проектов (</w:t>
      </w:r>
      <w:proofErr w:type="spellStart"/>
      <w:r w:rsidR="00A23ABF">
        <w:rPr>
          <w:lang w:val="en-US"/>
        </w:rPr>
        <w:t>github</w:t>
      </w:r>
      <w:proofErr w:type="spellEnd"/>
      <w:r w:rsidR="00A23ABF" w:rsidRPr="00A23ABF">
        <w:t xml:space="preserve"> </w:t>
      </w:r>
      <w:r w:rsidR="00A23ABF">
        <w:t>и т.п.)</w:t>
      </w:r>
      <w:r>
        <w:t xml:space="preserve">. Например, для библиотеки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 w:rsidRPr="000C6B01">
        <w:rPr>
          <w:i/>
          <w:lang w:val="en-US"/>
        </w:rPr>
        <w:t>jar</w:t>
      </w:r>
      <w:r w:rsidRPr="000C6B01">
        <w:t xml:space="preserve"> </w:t>
      </w:r>
      <w:r>
        <w:t xml:space="preserve">файл </w:t>
      </w:r>
      <w:r w:rsidRPr="000C6B01">
        <w:rPr>
          <w:i/>
          <w:lang w:val="en-US"/>
        </w:rPr>
        <w:t>log</w:t>
      </w:r>
      <w:r w:rsidRPr="000C6B01">
        <w:rPr>
          <w:i/>
        </w:rPr>
        <w:t>4</w:t>
      </w:r>
      <w:r w:rsidRPr="000C6B01">
        <w:rPr>
          <w:i/>
          <w:lang w:val="en-US"/>
        </w:rPr>
        <w:t>j</w:t>
      </w:r>
      <w:r w:rsidRPr="000C6B01">
        <w:rPr>
          <w:i/>
        </w:rPr>
        <w:t>-1.2.17.</w:t>
      </w:r>
      <w:r>
        <w:rPr>
          <w:i/>
          <w:lang w:val="en-US"/>
        </w:rPr>
        <w:t>properties</w:t>
      </w:r>
      <w:r w:rsidRPr="000C6B01">
        <w:rPr>
          <w:i/>
        </w:rPr>
        <w:t xml:space="preserve"> </w:t>
      </w:r>
      <w:r w:rsidRPr="000C6B01">
        <w:t>будет иметь обязательную строчку:</w:t>
      </w:r>
    </w:p>
    <w:p w:rsidR="000C6B01" w:rsidRDefault="000C6B01" w:rsidP="000C6B01"/>
    <w:p w:rsidR="000C6B01" w:rsidRPr="00184A94" w:rsidRDefault="000C6B01" w:rsidP="00570471">
      <w:pPr>
        <w:rPr>
          <w:rFonts w:ascii="Verdana" w:hAnsi="Verdana"/>
          <w:i/>
          <w:sz w:val="18"/>
          <w:szCs w:val="18"/>
        </w:rPr>
      </w:pPr>
      <w:proofErr w:type="spellStart"/>
      <w:r w:rsidRPr="00C9010C">
        <w:rPr>
          <w:i/>
          <w:lang w:val="en-US"/>
        </w:rPr>
        <w:t>HomePage</w:t>
      </w:r>
      <w:r w:rsidRPr="00C9010C">
        <w:rPr>
          <w:i/>
        </w:rPr>
        <w:t>=</w:t>
      </w:r>
      <w:r w:rsidRPr="00C9010C">
        <w:rPr>
          <w:rFonts w:ascii="Verdana" w:hAnsi="Verdana"/>
          <w:i/>
          <w:sz w:val="18"/>
          <w:szCs w:val="18"/>
        </w:rPr>
        <w:t>http</w:t>
      </w:r>
      <w:proofErr w:type="spellEnd"/>
      <w:r w:rsidRPr="00C9010C">
        <w:rPr>
          <w:rFonts w:ascii="Verdana" w:hAnsi="Verdana"/>
          <w:i/>
          <w:sz w:val="18"/>
          <w:szCs w:val="18"/>
        </w:rPr>
        <w:t>://logging.apache.org/log4j/1.2/</w:t>
      </w:r>
    </w:p>
    <w:p w:rsidR="00165385" w:rsidRPr="00184A94" w:rsidRDefault="00165385" w:rsidP="00570471">
      <w:pPr>
        <w:rPr>
          <w:rFonts w:ascii="Verdana" w:hAnsi="Verdana"/>
          <w:sz w:val="18"/>
          <w:szCs w:val="18"/>
        </w:rPr>
      </w:pPr>
    </w:p>
    <w:p w:rsidR="00F92C91" w:rsidRDefault="00D5077B" w:rsidP="00F92C91">
      <w:pPr>
        <w:pStyle w:val="Heading1"/>
      </w:pPr>
      <w:bookmarkStart w:id="24" w:name="_Toc453260334"/>
      <w:r>
        <w:t>По</w:t>
      </w:r>
      <w:r w:rsidR="00F92C91">
        <w:t xml:space="preserve">полнение </w:t>
      </w:r>
      <w:commentRangeStart w:id="25"/>
      <w:commentRangeStart w:id="26"/>
      <w:r w:rsidR="00F92C91">
        <w:t>р</w:t>
      </w:r>
      <w:r w:rsidR="00DB1963">
        <w:t>епозитор</w:t>
      </w:r>
      <w:r w:rsidR="00F92C91">
        <w:t>ия</w:t>
      </w:r>
      <w:commentRangeEnd w:id="25"/>
      <w:commentRangeEnd w:id="26"/>
      <w:r w:rsidR="003A7DDE">
        <w:rPr>
          <w:rStyle w:val="CommentReference"/>
          <w:rFonts w:ascii="Times New Roman" w:hAnsi="Times New Roman"/>
          <w:b w:val="0"/>
        </w:rPr>
        <w:commentReference w:id="25"/>
      </w:r>
      <w:r w:rsidR="006976C9">
        <w:rPr>
          <w:rStyle w:val="CommentReference"/>
          <w:rFonts w:ascii="Times New Roman" w:hAnsi="Times New Roman"/>
          <w:b w:val="0"/>
        </w:rPr>
        <w:commentReference w:id="26"/>
      </w:r>
      <w:bookmarkEnd w:id="24"/>
    </w:p>
    <w:p w:rsidR="00F92C91" w:rsidRPr="00F92C91" w:rsidRDefault="00F92C91" w:rsidP="00F92C91">
      <w:r>
        <w:t>Пополнение</w:t>
      </w:r>
      <w:r w:rsidR="00D5077B">
        <w:t xml:space="preserve"> </w:t>
      </w:r>
      <w:r>
        <w:t>р</w:t>
      </w:r>
      <w:r w:rsidR="00DB1963">
        <w:t>епозитор</w:t>
      </w:r>
      <w:r>
        <w:t xml:space="preserve">ия выполняется разработчиками в следующих </w:t>
      </w:r>
      <w:proofErr w:type="gramStart"/>
      <w:r>
        <w:t>случаях</w:t>
      </w:r>
      <w:proofErr w:type="gramEnd"/>
      <w:r w:rsidRPr="00F92C91">
        <w:t>:</w:t>
      </w:r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</w:t>
      </w:r>
      <w:r w:rsidR="000C6B01">
        <w:t>подключении</w:t>
      </w:r>
      <w:r>
        <w:t xml:space="preserve"> новой библиотеки</w:t>
      </w:r>
      <w:r w:rsidR="00570471">
        <w:t xml:space="preserve"> или новой версии библиотеки</w:t>
      </w:r>
    </w:p>
    <w:p w:rsidR="00F92C91" w:rsidRDefault="00F92C91" w:rsidP="00F92C91">
      <w:pPr>
        <w:pStyle w:val="ListParagraph"/>
        <w:numPr>
          <w:ilvl w:val="0"/>
          <w:numId w:val="18"/>
        </w:numPr>
      </w:pPr>
      <w:r>
        <w:t xml:space="preserve">При выпуске очередной версии библиотеки </w:t>
      </w:r>
      <w:proofErr w:type="spellStart"/>
      <w:r>
        <w:rPr>
          <w:lang w:val="en-US"/>
        </w:rPr>
        <w:t>JepRia</w:t>
      </w:r>
      <w:proofErr w:type="spellEnd"/>
    </w:p>
    <w:p w:rsidR="00F92C91" w:rsidRPr="00F85D37" w:rsidRDefault="00F92C91" w:rsidP="00F92C91">
      <w:pPr>
        <w:pStyle w:val="ListParagraph"/>
        <w:numPr>
          <w:ilvl w:val="0"/>
          <w:numId w:val="18"/>
        </w:numPr>
      </w:pPr>
      <w:r>
        <w:t xml:space="preserve">При создании </w:t>
      </w:r>
      <w:r>
        <w:rPr>
          <w:lang w:val="en-US"/>
        </w:rPr>
        <w:t>snapshot</w:t>
      </w:r>
      <w:r w:rsidRPr="00F92C91">
        <w:t>-</w:t>
      </w:r>
      <w:r>
        <w:t xml:space="preserve">версии библиотеки </w:t>
      </w:r>
      <w:proofErr w:type="spellStart"/>
      <w:r>
        <w:rPr>
          <w:lang w:val="en-US"/>
        </w:rPr>
        <w:t>JepRia</w:t>
      </w:r>
      <w:proofErr w:type="spellEnd"/>
    </w:p>
    <w:p w:rsidR="000A2E18" w:rsidRDefault="008118BB" w:rsidP="000A2E18">
      <w:pPr>
        <w:pStyle w:val="Heading2"/>
      </w:pPr>
      <w:bookmarkStart w:id="27" w:name="_Toc453260335"/>
      <w:r>
        <w:t>Подключение</w:t>
      </w:r>
      <w:r w:rsidR="000A2E18">
        <w:t xml:space="preserve"> новой библиотеки</w:t>
      </w:r>
      <w:bookmarkEnd w:id="27"/>
    </w:p>
    <w:p w:rsidR="000C6B01" w:rsidRPr="000C6B01" w:rsidRDefault="000C6B01" w:rsidP="000A2E18">
      <w:r>
        <w:t xml:space="preserve">Подключение новой библиотеки выполняется при появлении у </w:t>
      </w:r>
      <w:proofErr w:type="spellStart"/>
      <w:r>
        <w:rPr>
          <w:lang w:val="en-US"/>
        </w:rPr>
        <w:t>JepRia</w:t>
      </w:r>
      <w:proofErr w:type="spellEnd"/>
      <w:r w:rsidRPr="000C6B01">
        <w:t xml:space="preserve"> </w:t>
      </w:r>
      <w:r>
        <w:t>какой-либо новой зависимости.</w:t>
      </w:r>
    </w:p>
    <w:p w:rsidR="008118BB" w:rsidRPr="008118BB" w:rsidRDefault="008118BB" w:rsidP="008118BB">
      <w:r>
        <w:t>При этом осуществляется следующий порядок действий</w:t>
      </w:r>
      <w:r w:rsidRPr="008118BB">
        <w:t>:</w:t>
      </w:r>
    </w:p>
    <w:p w:rsidR="008118BB" w:rsidRDefault="008118BB" w:rsidP="008118BB">
      <w:pPr>
        <w:pStyle w:val="ListParagraph"/>
        <w:numPr>
          <w:ilvl w:val="0"/>
          <w:numId w:val="22"/>
        </w:numPr>
      </w:pPr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</w:p>
    <w:p w:rsidR="008118BB" w:rsidRDefault="008118BB" w:rsidP="008118BB">
      <w:pPr>
        <w:pStyle w:val="ListParagraph"/>
        <w:numPr>
          <w:ilvl w:val="0"/>
          <w:numId w:val="22"/>
        </w:numPr>
      </w:pPr>
      <w:r>
        <w:t>Определение идентификаторов библиотеки</w:t>
      </w:r>
    </w:p>
    <w:p w:rsidR="008118BB" w:rsidRPr="008118BB" w:rsidRDefault="008118BB" w:rsidP="008118BB">
      <w:pPr>
        <w:pStyle w:val="ListParagraph"/>
        <w:numPr>
          <w:ilvl w:val="0"/>
          <w:numId w:val="22"/>
        </w:numPr>
      </w:pPr>
      <w:r>
        <w:t>Поиск официального адреса библиотеки в Интернет</w:t>
      </w:r>
    </w:p>
    <w:p w:rsidR="008118BB" w:rsidRPr="008118BB" w:rsidRDefault="008118BB" w:rsidP="008118BB">
      <w:pPr>
        <w:pStyle w:val="ListParagraph"/>
        <w:numPr>
          <w:ilvl w:val="0"/>
          <w:numId w:val="22"/>
        </w:numPr>
        <w:rPr>
          <w:lang w:val="en-US"/>
        </w:rPr>
      </w:pPr>
      <w:r>
        <w:t>Создание</w:t>
      </w:r>
      <w:r w:rsidRPr="008118BB">
        <w:rPr>
          <w:lang w:val="en-US"/>
        </w:rPr>
        <w:t xml:space="preserve"> </w:t>
      </w:r>
      <w:r>
        <w:t>файла</w:t>
      </w:r>
      <w:r w:rsidRPr="008118BB">
        <w:rPr>
          <w:lang w:val="en-US"/>
        </w:rPr>
        <w:t xml:space="preserve"> </w:t>
      </w:r>
      <w:r>
        <w:t>свойств</w:t>
      </w:r>
    </w:p>
    <w:p w:rsidR="008118BB" w:rsidRPr="008118BB" w:rsidRDefault="008118BB" w:rsidP="008118BB">
      <w:pPr>
        <w:pStyle w:val="ListParagraph"/>
        <w:numPr>
          <w:ilvl w:val="0"/>
          <w:numId w:val="22"/>
        </w:numPr>
        <w:rPr>
          <w:lang w:val="en-US"/>
        </w:rPr>
      </w:pPr>
      <w:r>
        <w:t>Скачивание библиотеки</w:t>
      </w:r>
    </w:p>
    <w:p w:rsidR="008118BB" w:rsidRPr="00184A94" w:rsidRDefault="008118BB" w:rsidP="008118BB">
      <w:pPr>
        <w:pStyle w:val="ListParagraph"/>
        <w:numPr>
          <w:ilvl w:val="0"/>
          <w:numId w:val="22"/>
        </w:numPr>
      </w:pPr>
      <w:r>
        <w:t xml:space="preserve">Размещение библиотеки в </w:t>
      </w:r>
      <w:proofErr w:type="gramStart"/>
      <w:r w:rsidR="00184A94">
        <w:t>бинарном</w:t>
      </w:r>
      <w:proofErr w:type="gramEnd"/>
      <w:r w:rsidR="00184A94">
        <w:t xml:space="preserve"> </w:t>
      </w:r>
      <w:r>
        <w:t>репозитории</w:t>
      </w:r>
    </w:p>
    <w:p w:rsidR="008118BB" w:rsidRPr="008118BB" w:rsidRDefault="00184A94" w:rsidP="008118BB">
      <w:pPr>
        <w:pStyle w:val="ListParagraph"/>
        <w:numPr>
          <w:ilvl w:val="0"/>
          <w:numId w:val="22"/>
        </w:numPr>
      </w:pPr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бинарного репозитория</w:t>
      </w:r>
    </w:p>
    <w:p w:rsidR="008118BB" w:rsidRDefault="008118BB" w:rsidP="008118BB">
      <w:pPr>
        <w:pStyle w:val="Heading3"/>
      </w:pPr>
      <w:bookmarkStart w:id="28" w:name="_Toc453260336"/>
      <w:r>
        <w:t xml:space="preserve">Поиск библиотеки на </w:t>
      </w:r>
      <w:r w:rsidRPr="008118BB">
        <w:rPr>
          <w:lang w:val="en-US"/>
        </w:rPr>
        <w:t>Maven</w:t>
      </w:r>
      <w:r w:rsidRPr="008118BB">
        <w:t>-</w:t>
      </w:r>
      <w:r>
        <w:t>репозитории</w:t>
      </w:r>
      <w:bookmarkEnd w:id="28"/>
      <w:r>
        <w:t xml:space="preserve"> </w:t>
      </w:r>
    </w:p>
    <w:p w:rsidR="008118BB" w:rsidRPr="008118BB" w:rsidRDefault="008118BB" w:rsidP="008118BB">
      <w:r>
        <w:t xml:space="preserve">Поиск нужной версии новой библиотеки выполняется на </w:t>
      </w:r>
      <w:proofErr w:type="gramStart"/>
      <w:r>
        <w:t>каком-либо</w:t>
      </w:r>
      <w:proofErr w:type="gramEnd"/>
      <w:r>
        <w:t xml:space="preserve"> из </w:t>
      </w:r>
      <w:r>
        <w:rPr>
          <w:lang w:val="en-US"/>
        </w:rPr>
        <w:t>Maven</w:t>
      </w:r>
      <w:r w:rsidRPr="000A2E18">
        <w:t>-</w:t>
      </w:r>
      <w:r>
        <w:t>репозиториев (</w:t>
      </w:r>
      <w:hyperlink r:id="rId9" w:history="1">
        <w:r w:rsidRPr="008738DE">
          <w:rPr>
            <w:rStyle w:val="Hyperlink"/>
          </w:rPr>
          <w:t>http://mvnrepository.com/</w:t>
        </w:r>
      </w:hyperlink>
      <w:r>
        <w:t xml:space="preserve">, </w:t>
      </w:r>
      <w:hyperlink r:id="rId10" w:history="1">
        <w:r w:rsidRPr="008738DE">
          <w:rPr>
            <w:rStyle w:val="Hyperlink"/>
          </w:rPr>
          <w:t>http://nexus.emergya.es/nexus/content/repositories/public/</w:t>
        </w:r>
      </w:hyperlink>
      <w:r>
        <w:t>, …) с использованием доступных средств поиска (</w:t>
      </w:r>
      <w:r>
        <w:rPr>
          <w:lang w:val="en-US"/>
        </w:rPr>
        <w:t>Google</w:t>
      </w:r>
      <w:r w:rsidRPr="000C6B01">
        <w:t xml:space="preserve">, </w:t>
      </w:r>
      <w:r>
        <w:t>локальный поиск репозитория</w:t>
      </w:r>
      <w:r w:rsidRPr="000C6B01">
        <w:t xml:space="preserve">, </w:t>
      </w:r>
      <w:r>
        <w:t>…).</w:t>
      </w:r>
    </w:p>
    <w:p w:rsidR="008118BB" w:rsidRDefault="008118BB" w:rsidP="008118BB">
      <w:pPr>
        <w:pStyle w:val="Heading3"/>
      </w:pPr>
      <w:bookmarkStart w:id="29" w:name="_Toc453260337"/>
      <w:r>
        <w:t>Определение идентификаторов библиотеки</w:t>
      </w:r>
      <w:bookmarkEnd w:id="29"/>
    </w:p>
    <w:p w:rsidR="008118BB" w:rsidRPr="00184A94" w:rsidRDefault="008118BB" w:rsidP="008118BB">
      <w:pPr>
        <w:rPr>
          <w:lang w:val="en-US"/>
        </w:rPr>
      </w:pPr>
      <w:r>
        <w:t xml:space="preserve">Идентификаторы библиотеки </w:t>
      </w:r>
      <w:r w:rsidRPr="008118BB">
        <w:t>(</w:t>
      </w:r>
      <w:r>
        <w:rPr>
          <w:lang w:val="en-US"/>
        </w:rPr>
        <w:t>groupId</w:t>
      </w:r>
      <w:r w:rsidRPr="008118BB">
        <w:t xml:space="preserve">, </w:t>
      </w:r>
      <w:r>
        <w:rPr>
          <w:lang w:val="en-US"/>
        </w:rPr>
        <w:t>artifactId</w:t>
      </w:r>
      <w:r w:rsidRPr="008118BB">
        <w:t xml:space="preserve">, </w:t>
      </w:r>
      <w:r>
        <w:rPr>
          <w:lang w:val="en-US"/>
        </w:rPr>
        <w:t>version</w:t>
      </w:r>
      <w:r w:rsidRPr="008118BB">
        <w:t xml:space="preserve">) </w:t>
      </w:r>
      <w:r>
        <w:t xml:space="preserve"> проще всего определить по файлу </w:t>
      </w:r>
      <w:r w:rsidRPr="00B94A26"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 w:rsidRPr="00574E05">
        <w:t xml:space="preserve"> </w:t>
      </w:r>
      <w:r w:rsidRPr="00B94A26">
        <w:t>(</w:t>
      </w:r>
      <w:r>
        <w:t>см. ниже</w:t>
      </w:r>
      <w:r w:rsidRPr="00B94A26">
        <w:t>)</w:t>
      </w:r>
      <w:r>
        <w:t>,  доступного</w:t>
      </w:r>
      <w:r w:rsidRPr="00B94A26">
        <w:t xml:space="preserve"> </w:t>
      </w:r>
      <w:r>
        <w:t xml:space="preserve">со страницы </w:t>
      </w:r>
      <w:r>
        <w:rPr>
          <w:lang w:val="en-US"/>
        </w:rPr>
        <w:t>Maven</w:t>
      </w:r>
      <w:r w:rsidRPr="008118BB">
        <w:t>-</w:t>
      </w:r>
      <w:r>
        <w:t xml:space="preserve">проекта. </w:t>
      </w:r>
      <w:r w:rsidRPr="008118BB">
        <w:rPr>
          <w:i/>
          <w:lang w:val="en-US"/>
        </w:rPr>
        <w:t>P</w:t>
      </w:r>
      <w:r w:rsidRPr="00B94A26">
        <w:rPr>
          <w:i/>
          <w:lang w:val="en-US"/>
        </w:rPr>
        <w:t>om</w:t>
      </w:r>
      <w:r w:rsidRPr="00184A94">
        <w:rPr>
          <w:i/>
          <w:lang w:val="en-US"/>
        </w:rPr>
        <w:t>.</w:t>
      </w:r>
      <w:r>
        <w:rPr>
          <w:i/>
          <w:lang w:val="en-US"/>
        </w:rPr>
        <w:t>xml</w:t>
      </w:r>
      <w:r w:rsidRPr="00184A94">
        <w:rPr>
          <w:lang w:val="en-US"/>
        </w:rPr>
        <w:t xml:space="preserve"> </w:t>
      </w:r>
      <w:r>
        <w:t>имеет</w:t>
      </w:r>
      <w:r w:rsidRPr="00184A94">
        <w:rPr>
          <w:lang w:val="en-US"/>
        </w:rPr>
        <w:t xml:space="preserve"> </w:t>
      </w:r>
      <w:r>
        <w:t>такой</w:t>
      </w:r>
      <w:r w:rsidRPr="00184A94">
        <w:rPr>
          <w:lang w:val="en-US"/>
        </w:rPr>
        <w:t xml:space="preserve"> </w:t>
      </w:r>
      <w:r>
        <w:t>вид</w:t>
      </w:r>
      <w:r w:rsidRPr="00184A94">
        <w:rPr>
          <w:lang w:val="en-US"/>
        </w:rPr>
        <w:t>: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project</w:t>
      </w:r>
      <w:proofErr w:type="gram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spellStart"/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&gt;4.0.0&lt;/</w:t>
      </w:r>
      <w:proofErr w:type="spellStart"/>
      <w:r w:rsidRPr="00B94A26">
        <w:rPr>
          <w:rFonts w:ascii="Courier New" w:hAnsi="Courier New" w:cs="Courier New"/>
          <w:color w:val="000000"/>
          <w:sz w:val="20"/>
          <w:lang w:val="en-US"/>
        </w:rPr>
        <w:t>modelVersion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spellStart"/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com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.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oracle</w:t>
      </w:r>
      <w:proofErr w:type="spellEnd"/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groupId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184A94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gramEnd"/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ojdbc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14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&lt;/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artifactId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 w:rsidRPr="00184A94">
        <w:rPr>
          <w:rFonts w:ascii="Courier New" w:hAnsi="Courier New" w:cs="Courier New"/>
          <w:color w:val="000000"/>
          <w:sz w:val="20"/>
          <w:lang w:val="en-US"/>
        </w:rPr>
        <w:t xml:space="preserve">  &lt;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version</w:t>
      </w:r>
      <w:r w:rsidRPr="00184A94">
        <w:rPr>
          <w:rFonts w:ascii="Courier New" w:hAnsi="Courier New" w:cs="Courier New"/>
          <w:color w:val="000000"/>
          <w:sz w:val="20"/>
          <w:lang w:val="en-US"/>
        </w:rPr>
        <w:t>&gt;</w:t>
      </w:r>
      <w:r w:rsidRPr="00184A94">
        <w:rPr>
          <w:rFonts w:ascii="Courier New" w:hAnsi="Courier New" w:cs="Courier New"/>
          <w:b/>
          <w:color w:val="000000"/>
          <w:sz w:val="20"/>
          <w:lang w:val="en-US"/>
        </w:rPr>
        <w:t>10</w:t>
      </w:r>
      <w:r w:rsidRPr="00570471">
        <w:rPr>
          <w:rFonts w:ascii="Courier New" w:hAnsi="Courier New" w:cs="Courier New"/>
          <w:b/>
          <w:color w:val="000000"/>
          <w:sz w:val="20"/>
          <w:lang w:val="en-US"/>
        </w:rPr>
        <w:t>.1.0.5.0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&lt;/version&gt;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  <w:lang w:val="en-US"/>
        </w:rPr>
      </w:pPr>
      <w:r>
        <w:rPr>
          <w:rFonts w:ascii="Courier New" w:hAnsi="Courier New" w:cs="Courier New"/>
          <w:color w:val="000000"/>
          <w:sz w:val="20"/>
          <w:lang w:val="en-US"/>
        </w:rPr>
        <w:t xml:space="preserve">  </w:t>
      </w:r>
      <w:r w:rsidRPr="00B94A26">
        <w:rPr>
          <w:rFonts w:ascii="Courier New" w:hAnsi="Courier New" w:cs="Courier New"/>
          <w:color w:val="000000"/>
          <w:sz w:val="20"/>
          <w:lang w:val="en-US"/>
        </w:rPr>
        <w:t>&lt;</w:t>
      </w:r>
      <w:proofErr w:type="gramStart"/>
      <w:r w:rsidRPr="00B94A26">
        <w:rPr>
          <w:rFonts w:ascii="Courier New" w:hAnsi="Courier New" w:cs="Courier New"/>
          <w:color w:val="000000"/>
          <w:sz w:val="20"/>
          <w:lang w:val="en-US"/>
        </w:rPr>
        <w:t>description&gt;</w:t>
      </w:r>
      <w:proofErr w:type="gramEnd"/>
      <w:r w:rsidRPr="00B94A26">
        <w:rPr>
          <w:rFonts w:ascii="Courier New" w:hAnsi="Courier New" w:cs="Courier New"/>
          <w:color w:val="000000"/>
          <w:sz w:val="20"/>
          <w:lang w:val="en-US"/>
        </w:rPr>
        <w:t>Auto generated POM&lt;/description&gt;</w:t>
      </w:r>
    </w:p>
    <w:p w:rsidR="008118BB" w:rsidRPr="00B94A26" w:rsidRDefault="008118BB" w:rsidP="008118BB">
      <w:pPr>
        <w:widowControl/>
        <w:spacing w:line="240" w:lineRule="auto"/>
        <w:rPr>
          <w:rFonts w:ascii="Courier New" w:hAnsi="Courier New" w:cs="Courier New"/>
          <w:color w:val="000000"/>
          <w:sz w:val="20"/>
        </w:rPr>
      </w:pPr>
      <w:r w:rsidRPr="00B94A26">
        <w:rPr>
          <w:rFonts w:ascii="Courier New" w:hAnsi="Courier New" w:cs="Courier New"/>
          <w:color w:val="000000"/>
          <w:sz w:val="20"/>
        </w:rPr>
        <w:t>&lt;/</w:t>
      </w:r>
      <w:proofErr w:type="spellStart"/>
      <w:r w:rsidRPr="00B94A26">
        <w:rPr>
          <w:rFonts w:ascii="Courier New" w:hAnsi="Courier New" w:cs="Courier New"/>
          <w:color w:val="000000"/>
          <w:sz w:val="20"/>
        </w:rPr>
        <w:t>project</w:t>
      </w:r>
      <w:proofErr w:type="spellEnd"/>
      <w:r w:rsidRPr="00B94A26">
        <w:rPr>
          <w:rFonts w:ascii="Courier New" w:hAnsi="Courier New" w:cs="Courier New"/>
          <w:color w:val="000000"/>
          <w:sz w:val="20"/>
        </w:rPr>
        <w:t>&gt;</w:t>
      </w:r>
    </w:p>
    <w:p w:rsidR="008118BB" w:rsidRDefault="008118BB" w:rsidP="008118BB"/>
    <w:p w:rsidR="008118BB" w:rsidRPr="008118BB" w:rsidRDefault="008118BB" w:rsidP="008118BB">
      <w:r w:rsidRPr="008118BB">
        <w:t xml:space="preserve">Значения </w:t>
      </w:r>
      <w:r w:rsidRPr="00B94A26">
        <w:rPr>
          <w:i/>
          <w:lang w:val="en-US"/>
        </w:rPr>
        <w:t>groupId</w:t>
      </w:r>
      <w:r w:rsidRPr="008118BB">
        <w:t xml:space="preserve">, </w:t>
      </w:r>
      <w:r w:rsidRPr="00B94A26">
        <w:rPr>
          <w:i/>
          <w:lang w:val="en-US"/>
        </w:rPr>
        <w:t>artifactId</w:t>
      </w:r>
      <w:r w:rsidRPr="008118BB">
        <w:rPr>
          <w:i/>
        </w:rPr>
        <w:t>,</w:t>
      </w:r>
      <w:r w:rsidRPr="00B94A26">
        <w:t xml:space="preserve"> </w:t>
      </w:r>
      <w:r w:rsidRPr="008118BB">
        <w:rPr>
          <w:i/>
          <w:lang w:val="en-US"/>
        </w:rPr>
        <w:t>version</w:t>
      </w:r>
      <w:r>
        <w:t xml:space="preserve"> находятся в одноимённых </w:t>
      </w:r>
      <w:proofErr w:type="gramStart"/>
      <w:r>
        <w:t>тегах</w:t>
      </w:r>
      <w:proofErr w:type="gramEnd"/>
      <w:r>
        <w:t xml:space="preserve"> файла </w:t>
      </w:r>
      <w:r w:rsidRPr="00B94A26">
        <w:rPr>
          <w:i/>
          <w:lang w:val="en-US"/>
        </w:rPr>
        <w:t>pom</w:t>
      </w:r>
      <w:r>
        <w:rPr>
          <w:i/>
        </w:rPr>
        <w:t>.</w:t>
      </w:r>
      <w:r>
        <w:rPr>
          <w:i/>
          <w:lang w:val="en-US"/>
        </w:rPr>
        <w:t>xml</w:t>
      </w:r>
      <w:r w:rsidRPr="008118BB">
        <w:t>.</w:t>
      </w:r>
    </w:p>
    <w:p w:rsidR="008118BB" w:rsidRPr="006976C9" w:rsidRDefault="008118BB" w:rsidP="008118BB"/>
    <w:p w:rsidR="008118BB" w:rsidRPr="008118BB" w:rsidRDefault="008118BB" w:rsidP="008118BB">
      <w:r>
        <w:t xml:space="preserve">Идентификаторы библиотеки используются для определения её места в иерархии директорий репозитория. Например, в вышеприведённом </w:t>
      </w:r>
      <w:proofErr w:type="gramStart"/>
      <w:r>
        <w:t>случае</w:t>
      </w:r>
      <w:proofErr w:type="gramEnd"/>
      <w:r>
        <w:t xml:space="preserve"> файл библиотеки </w:t>
      </w:r>
      <w:r w:rsidRPr="00570471">
        <w:rPr>
          <w:i/>
        </w:rPr>
        <w:t>ojdbc14-10.1.0.5.0.jar</w:t>
      </w:r>
      <w:r w:rsidRPr="00570471">
        <w:t xml:space="preserve"> </w:t>
      </w:r>
      <w:r>
        <w:t xml:space="preserve">согласно своим идентификаторам должен быть </w:t>
      </w:r>
      <w:r w:rsidRPr="00570471">
        <w:t>размещ</w:t>
      </w:r>
      <w:r>
        <w:t>ён</w:t>
      </w:r>
      <w:r w:rsidRPr="00570471">
        <w:t xml:space="preserve"> в директории</w:t>
      </w:r>
      <w:r>
        <w:t xml:space="preserve"> </w:t>
      </w:r>
      <w:r w:rsidRPr="008118BB">
        <w:rPr>
          <w:i/>
        </w:rPr>
        <w:t>%</w:t>
      </w:r>
      <w:r w:rsidRPr="00D87AEF">
        <w:rPr>
          <w:i/>
          <w:lang w:val="en-US"/>
        </w:rPr>
        <w:t>BIN</w:t>
      </w:r>
      <w:r w:rsidRPr="008118BB">
        <w:rPr>
          <w:i/>
        </w:rPr>
        <w:t>_</w:t>
      </w:r>
      <w:r w:rsidRPr="00D87AEF">
        <w:rPr>
          <w:i/>
          <w:lang w:val="en-US"/>
        </w:rPr>
        <w:t>REPO</w:t>
      </w:r>
      <w:r w:rsidRPr="008118BB">
        <w:rPr>
          <w:i/>
        </w:rPr>
        <w:t>_</w:t>
      </w:r>
      <w:r w:rsidRPr="00D87AEF">
        <w:rPr>
          <w:i/>
          <w:lang w:val="en-US"/>
        </w:rPr>
        <w:t>HOME</w:t>
      </w:r>
      <w:r w:rsidRPr="008118BB">
        <w:rPr>
          <w:i/>
        </w:rPr>
        <w:t>% /</w:t>
      </w:r>
      <w:r w:rsidRPr="00D87AEF">
        <w:rPr>
          <w:i/>
          <w:lang w:val="en-US"/>
        </w:rPr>
        <w:t>com</w:t>
      </w:r>
      <w:r w:rsidRPr="008118BB">
        <w:rPr>
          <w:i/>
        </w:rPr>
        <w:t>/</w:t>
      </w:r>
      <w:r w:rsidRPr="00D87AEF">
        <w:rPr>
          <w:i/>
          <w:lang w:val="en-US"/>
        </w:rPr>
        <w:t>oracle</w:t>
      </w:r>
      <w:r w:rsidRPr="008118BB">
        <w:rPr>
          <w:i/>
        </w:rPr>
        <w:t>/</w:t>
      </w:r>
      <w:proofErr w:type="spellStart"/>
      <w:r w:rsidRPr="00D87AEF">
        <w:rPr>
          <w:i/>
          <w:lang w:val="en-US"/>
        </w:rPr>
        <w:t>ojdbc</w:t>
      </w:r>
      <w:proofErr w:type="spellEnd"/>
      <w:r w:rsidRPr="008118BB">
        <w:rPr>
          <w:i/>
        </w:rPr>
        <w:t>14/10.1.0.5.0</w:t>
      </w:r>
      <w:r>
        <w:rPr>
          <w:i/>
        </w:rPr>
        <w:t>.</w:t>
      </w:r>
    </w:p>
    <w:p w:rsidR="008118BB" w:rsidRDefault="008118BB" w:rsidP="008118BB">
      <w:pPr>
        <w:pStyle w:val="Heading3"/>
      </w:pPr>
      <w:bookmarkStart w:id="30" w:name="_Toc453260338"/>
      <w:r>
        <w:t>Поиск официального адреса библиотеки в Интернет</w:t>
      </w:r>
      <w:bookmarkEnd w:id="30"/>
    </w:p>
    <w:p w:rsidR="008118BB" w:rsidRPr="008118BB" w:rsidRDefault="008118BB" w:rsidP="008118BB">
      <w:r>
        <w:t>В качестве официального адреса библиотеки может выступать</w:t>
      </w:r>
      <w:r w:rsidRPr="008118BB">
        <w:t>: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t>Адрес сайта организации</w:t>
      </w:r>
      <w:r w:rsidRPr="008118BB">
        <w:t xml:space="preserve"> </w:t>
      </w:r>
      <w:r>
        <w:t>или индивидуального разработчика библиотеки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t>Адрес раздела сайта организации</w:t>
      </w:r>
      <w:r w:rsidRPr="008118BB">
        <w:t xml:space="preserve"> </w:t>
      </w:r>
      <w:r>
        <w:t>или индивидуального разработчика, посвящённого библиотеке</w:t>
      </w:r>
    </w:p>
    <w:p w:rsidR="008118BB" w:rsidRDefault="008118BB" w:rsidP="008118BB">
      <w:pPr>
        <w:pStyle w:val="ListParagraph"/>
        <w:numPr>
          <w:ilvl w:val="0"/>
          <w:numId w:val="23"/>
        </w:numPr>
      </w:pPr>
      <w:r>
        <w:lastRenderedPageBreak/>
        <w:t>Адрес проекта на сайте хостинга проектов, в рамках которого разрабатывается библиотека</w:t>
      </w:r>
    </w:p>
    <w:p w:rsidR="008118BB" w:rsidRDefault="008118BB" w:rsidP="008118BB">
      <w:pPr>
        <w:pStyle w:val="Heading3"/>
      </w:pPr>
      <w:bookmarkStart w:id="31" w:name="_Toc453260339"/>
      <w:r>
        <w:t>Скачивание библиотеки</w:t>
      </w:r>
      <w:bookmarkEnd w:id="31"/>
    </w:p>
    <w:p w:rsidR="008118BB" w:rsidRPr="008118BB" w:rsidRDefault="008118BB" w:rsidP="008118BB">
      <w:r>
        <w:t xml:space="preserve">Скачивание библиотеки выполняется строго по её официальному адресу в Интернет. Это делается в </w:t>
      </w:r>
      <w:proofErr w:type="gramStart"/>
      <w:r>
        <w:t>целях</w:t>
      </w:r>
      <w:proofErr w:type="gramEnd"/>
      <w:r>
        <w:t xml:space="preserve"> упрощения прохождения различных проверок</w:t>
      </w:r>
      <w:r w:rsidRPr="008118BB">
        <w:t>/</w:t>
      </w:r>
      <w:r>
        <w:t>аудитов.</w:t>
      </w:r>
    </w:p>
    <w:p w:rsidR="008118BB" w:rsidRDefault="008118BB" w:rsidP="008118BB">
      <w:pPr>
        <w:pStyle w:val="Heading3"/>
      </w:pPr>
      <w:bookmarkStart w:id="32" w:name="_Toc453260340"/>
      <w:r>
        <w:t xml:space="preserve">Размещение библиотеки в </w:t>
      </w:r>
      <w:proofErr w:type="gramStart"/>
      <w:r w:rsidR="0065589E">
        <w:t>бинарном</w:t>
      </w:r>
      <w:proofErr w:type="gramEnd"/>
      <w:r w:rsidR="0065589E">
        <w:t xml:space="preserve"> </w:t>
      </w:r>
      <w:r>
        <w:t>репозитории</w:t>
      </w:r>
      <w:bookmarkEnd w:id="32"/>
    </w:p>
    <w:p w:rsidR="008118BB" w:rsidRPr="008118BB" w:rsidRDefault="008118BB" w:rsidP="008118BB">
      <w:r>
        <w:t>Полученная библиотека размещается в бинарном репозитории согл</w:t>
      </w:r>
      <w:r w:rsidR="00184A94">
        <w:t>асно своим идентификаторам</w:t>
      </w:r>
      <w:r>
        <w:t>.</w:t>
      </w:r>
    </w:p>
    <w:p w:rsidR="00184A94" w:rsidRDefault="00184A94" w:rsidP="00184A94">
      <w:pPr>
        <w:pStyle w:val="Heading3"/>
      </w:pPr>
      <w:bookmarkStart w:id="33" w:name="_Toc453260341"/>
      <w:r>
        <w:t>Создание файла свойств</w:t>
      </w:r>
      <w:bookmarkEnd w:id="33"/>
    </w:p>
    <w:p w:rsidR="00184A94" w:rsidRDefault="00184A94" w:rsidP="00184A94">
      <w:r w:rsidRPr="008118BB">
        <w:t>Для подключаемой</w:t>
      </w:r>
      <w:r>
        <w:t xml:space="preserve"> библиотеки создаётся файл свойств с идентификатором</w:t>
      </w:r>
      <w:r w:rsidRPr="008118BB">
        <w:rPr>
          <w:i/>
        </w:rPr>
        <w:t xml:space="preserve"> </w:t>
      </w:r>
      <w:r w:rsidRPr="008118BB">
        <w:rPr>
          <w:i/>
          <w:lang w:val="en-US"/>
        </w:rPr>
        <w:t>artifactId</w:t>
      </w:r>
      <w:r w:rsidRPr="008118BB">
        <w:rPr>
          <w:i/>
        </w:rPr>
        <w:t>-</w:t>
      </w:r>
      <w:r w:rsidRPr="008118BB">
        <w:rPr>
          <w:i/>
          <w:lang w:val="en-US"/>
        </w:rPr>
        <w:t>version</w:t>
      </w:r>
      <w:r w:rsidRPr="008118BB">
        <w:rPr>
          <w:i/>
        </w:rPr>
        <w:t>.</w:t>
      </w:r>
      <w:r w:rsidRPr="008118BB">
        <w:rPr>
          <w:i/>
          <w:lang w:val="en-US"/>
        </w:rPr>
        <w:t>properties</w:t>
      </w:r>
      <w:r w:rsidRPr="008118BB">
        <w:t>.</w:t>
      </w:r>
      <w:r>
        <w:t xml:space="preserve"> </w:t>
      </w:r>
    </w:p>
    <w:p w:rsidR="00184A94" w:rsidRPr="008118BB" w:rsidRDefault="00184A94" w:rsidP="00184A94">
      <w:r>
        <w:t>Файл свойств размещается в одной директории с библиотекой.</w:t>
      </w:r>
    </w:p>
    <w:p w:rsidR="008118BB" w:rsidRDefault="0065589E" w:rsidP="008118BB">
      <w:pPr>
        <w:pStyle w:val="Heading3"/>
      </w:pPr>
      <w:bookmarkStart w:id="34" w:name="_Toc453260342"/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бинарного</w:t>
      </w:r>
      <w:r w:rsidR="008118BB">
        <w:t xml:space="preserve"> репозитори</w:t>
      </w:r>
      <w:r>
        <w:t>я</w:t>
      </w:r>
      <w:bookmarkEnd w:id="34"/>
    </w:p>
    <w:p w:rsidR="0065589E" w:rsidRDefault="0065589E" w:rsidP="0065589E">
      <w:r>
        <w:t xml:space="preserve">Обновление корпоративного бинарного репозитория выполняется в </w:t>
      </w:r>
      <w:proofErr w:type="gramStart"/>
      <w:r>
        <w:t>целях</w:t>
      </w:r>
      <w:proofErr w:type="gramEnd"/>
      <w:r>
        <w:t xml:space="preserve"> поддержки его актуального состояния.</w:t>
      </w:r>
    </w:p>
    <w:p w:rsidR="0065589E" w:rsidRPr="0065589E" w:rsidRDefault="0065589E" w:rsidP="0065589E">
      <w:r>
        <w:t xml:space="preserve">Стоит отметить, что первичным бинарным репозиторием является сетевой, то есть корпоративный репозиторий обновляется из </w:t>
      </w:r>
      <w:proofErr w:type="gramStart"/>
      <w:r>
        <w:t>сетевого</w:t>
      </w:r>
      <w:proofErr w:type="gramEnd"/>
      <w:r>
        <w:t>.</w:t>
      </w:r>
    </w:p>
    <w:p w:rsidR="00A23ABF" w:rsidRPr="008118BB" w:rsidRDefault="00A23ABF" w:rsidP="00A23ABF">
      <w:pPr>
        <w:pStyle w:val="Heading2"/>
      </w:pPr>
      <w:bookmarkStart w:id="35" w:name="_Toc453260343"/>
      <w:r>
        <w:t>Размещение нов</w:t>
      </w:r>
      <w:r w:rsidR="00CE57E3">
        <w:t>ых версий библиотек</w:t>
      </w:r>
      <w:r>
        <w:t xml:space="preserve"> </w:t>
      </w:r>
      <w:proofErr w:type="spellStart"/>
      <w:r>
        <w:rPr>
          <w:lang w:val="en-US"/>
        </w:rPr>
        <w:t>JepRia</w:t>
      </w:r>
      <w:bookmarkEnd w:id="35"/>
      <w:proofErr w:type="spellEnd"/>
    </w:p>
    <w:p w:rsidR="001547B9" w:rsidRDefault="001547B9" w:rsidP="001547B9">
      <w:pPr>
        <w:rPr>
          <w:i/>
        </w:rPr>
      </w:pPr>
      <w:r>
        <w:t>К</w:t>
      </w:r>
      <w:r w:rsidRPr="008118BB">
        <w:t xml:space="preserve"> </w:t>
      </w:r>
      <w:r>
        <w:t>библиотекам</w:t>
      </w:r>
      <w:r w:rsidRPr="008118BB">
        <w:t xml:space="preserve"> </w:t>
      </w:r>
      <w:proofErr w:type="spellStart"/>
      <w:r>
        <w:rPr>
          <w:lang w:val="en-US"/>
        </w:rPr>
        <w:t>JepRia</w:t>
      </w:r>
      <w:proofErr w:type="spellEnd"/>
      <w:r w:rsidRPr="008118BB">
        <w:t xml:space="preserve"> </w:t>
      </w:r>
      <w:r>
        <w:t>относятся</w:t>
      </w:r>
      <w:r w:rsidRPr="008118BB">
        <w:t xml:space="preserve">: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84A94">
        <w:rPr>
          <w:i/>
        </w:rPr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84A94">
        <w:rPr>
          <w:i/>
        </w:rPr>
        <w:t>-</w:t>
      </w:r>
      <w:r w:rsidRPr="001547B9">
        <w:rPr>
          <w:i/>
          <w:lang w:val="en-US"/>
        </w:rPr>
        <w:t>report</w:t>
      </w:r>
      <w:r w:rsidRPr="00184A94">
        <w:rPr>
          <w:i/>
        </w:rPr>
        <w:t xml:space="preserve">, </w:t>
      </w:r>
      <w:proofErr w:type="spellStart"/>
      <w:r w:rsidRPr="001547B9">
        <w:rPr>
          <w:i/>
          <w:lang w:val="en-US"/>
        </w:rPr>
        <w:t>jepria</w:t>
      </w:r>
      <w:proofErr w:type="spellEnd"/>
      <w:r w:rsidRPr="00184A94">
        <w:rPr>
          <w:i/>
        </w:rPr>
        <w:t>-</w:t>
      </w:r>
      <w:r w:rsidRPr="001547B9">
        <w:rPr>
          <w:i/>
          <w:lang w:val="en-US"/>
        </w:rPr>
        <w:t>toolkit</w:t>
      </w:r>
      <w:r w:rsidRPr="00184A94">
        <w:rPr>
          <w:i/>
        </w:rPr>
        <w:t xml:space="preserve">, </w:t>
      </w:r>
      <w:proofErr w:type="spellStart"/>
      <w:r w:rsidRPr="001547B9">
        <w:rPr>
          <w:i/>
          <w:lang w:val="en-US"/>
        </w:rPr>
        <w:t>jrcompiler</w:t>
      </w:r>
      <w:proofErr w:type="spellEnd"/>
    </w:p>
    <w:p w:rsidR="00184A94" w:rsidRPr="008118BB" w:rsidRDefault="00184A94" w:rsidP="00184A94">
      <w:r>
        <w:t xml:space="preserve">При подключении новой версии библиотеки </w:t>
      </w:r>
      <w:proofErr w:type="spellStart"/>
      <w:r>
        <w:rPr>
          <w:lang w:val="en-US"/>
        </w:rPr>
        <w:t>JepRia</w:t>
      </w:r>
      <w:proofErr w:type="spellEnd"/>
      <w:r>
        <w:t xml:space="preserve"> осуществляется следующий порядок действий</w:t>
      </w:r>
      <w:r w:rsidRPr="008118BB">
        <w:t>:</w:t>
      </w:r>
    </w:p>
    <w:p w:rsidR="00184A94" w:rsidRPr="008118BB" w:rsidRDefault="00184A94" w:rsidP="00184A94">
      <w:pPr>
        <w:pStyle w:val="ListParagraph"/>
        <w:numPr>
          <w:ilvl w:val="0"/>
          <w:numId w:val="24"/>
        </w:numPr>
      </w:pPr>
      <w:r>
        <w:t>Размещение новой версии библиотеки</w:t>
      </w:r>
    </w:p>
    <w:p w:rsidR="00184A94" w:rsidRPr="008118BB" w:rsidRDefault="00184A94" w:rsidP="00184A94">
      <w:pPr>
        <w:pStyle w:val="ListParagraph"/>
        <w:numPr>
          <w:ilvl w:val="0"/>
          <w:numId w:val="24"/>
        </w:numPr>
        <w:rPr>
          <w:lang w:val="en-US"/>
        </w:rPr>
      </w:pPr>
      <w:r>
        <w:t>Создание</w:t>
      </w:r>
      <w:r w:rsidRPr="008118BB">
        <w:rPr>
          <w:lang w:val="en-US"/>
        </w:rPr>
        <w:t xml:space="preserve"> </w:t>
      </w:r>
      <w:r>
        <w:t>файла</w:t>
      </w:r>
      <w:r w:rsidRPr="008118BB">
        <w:rPr>
          <w:lang w:val="en-US"/>
        </w:rPr>
        <w:t xml:space="preserve"> </w:t>
      </w:r>
      <w:r>
        <w:t>свойств библиотеки</w:t>
      </w:r>
    </w:p>
    <w:p w:rsidR="0065589E" w:rsidRPr="00184A94" w:rsidRDefault="00184A94" w:rsidP="0065589E">
      <w:pPr>
        <w:pStyle w:val="ListParagraph"/>
        <w:numPr>
          <w:ilvl w:val="0"/>
          <w:numId w:val="24"/>
        </w:numPr>
      </w:pPr>
      <w:r>
        <w:t xml:space="preserve">Обновление </w:t>
      </w:r>
      <w:proofErr w:type="gramStart"/>
      <w:r>
        <w:t>корпоративного</w:t>
      </w:r>
      <w:proofErr w:type="gramEnd"/>
      <w:r>
        <w:t xml:space="preserve"> репозитория</w:t>
      </w:r>
    </w:p>
    <w:p w:rsidR="0065589E" w:rsidRDefault="0065589E" w:rsidP="0065589E">
      <w:pPr>
        <w:pStyle w:val="Heading3"/>
      </w:pPr>
      <w:bookmarkStart w:id="36" w:name="_Toc453260344"/>
      <w:r>
        <w:t>Размещение нов</w:t>
      </w:r>
      <w:r w:rsidR="00475634">
        <w:t>ой версии</w:t>
      </w:r>
      <w:r>
        <w:t xml:space="preserve"> библиотек</w:t>
      </w:r>
      <w:r w:rsidR="00475634">
        <w:t xml:space="preserve">и </w:t>
      </w:r>
      <w:proofErr w:type="spellStart"/>
      <w:r w:rsidR="00475634">
        <w:rPr>
          <w:lang w:val="en-US"/>
        </w:rPr>
        <w:t>JepRia</w:t>
      </w:r>
      <w:bookmarkEnd w:id="36"/>
      <w:proofErr w:type="spellEnd"/>
    </w:p>
    <w:p w:rsidR="00475634" w:rsidRPr="00475634" w:rsidRDefault="00475634" w:rsidP="00475634">
      <w:r>
        <w:t xml:space="preserve">Новая версия библиотеки </w:t>
      </w:r>
      <w:proofErr w:type="spellStart"/>
      <w:r>
        <w:rPr>
          <w:lang w:val="en-US"/>
        </w:rPr>
        <w:t>JepRia</w:t>
      </w:r>
      <w:proofErr w:type="spellEnd"/>
      <w:r w:rsidRPr="00475634">
        <w:t xml:space="preserve"> </w:t>
      </w:r>
      <w:r>
        <w:t>размещается бинарном репозитории на основании общего правила - согласно её идентификаторам.</w:t>
      </w:r>
    </w:p>
    <w:p w:rsidR="0065589E" w:rsidRDefault="00475634" w:rsidP="0065589E">
      <w:pPr>
        <w:pStyle w:val="Heading3"/>
        <w:rPr>
          <w:lang w:val="en-US"/>
        </w:rPr>
      </w:pPr>
      <w:bookmarkStart w:id="37" w:name="_Toc453260345"/>
      <w:r>
        <w:t xml:space="preserve">Создание файла свойств </w:t>
      </w:r>
      <w:r w:rsidR="0065589E">
        <w:t>библиотек</w:t>
      </w:r>
      <w:r>
        <w:t>и</w:t>
      </w:r>
      <w:bookmarkEnd w:id="37"/>
      <w:r w:rsidR="0065589E">
        <w:t xml:space="preserve"> </w:t>
      </w:r>
    </w:p>
    <w:p w:rsidR="00475634" w:rsidRPr="00475634" w:rsidRDefault="00475634" w:rsidP="00475634">
      <w:r>
        <w:t xml:space="preserve">Файл свойств библиотеки </w:t>
      </w:r>
      <w:proofErr w:type="spellStart"/>
      <w:r>
        <w:rPr>
          <w:lang w:val="en-US"/>
        </w:rPr>
        <w:t>JepRia</w:t>
      </w:r>
      <w:proofErr w:type="spellEnd"/>
      <w:r w:rsidRPr="00475634">
        <w:t xml:space="preserve"> </w:t>
      </w:r>
      <w:proofErr w:type="gramStart"/>
      <w:r>
        <w:t>создаётся и размещается</w:t>
      </w:r>
      <w:proofErr w:type="gramEnd"/>
      <w:r>
        <w:t xml:space="preserve"> таким же образом, как файлы свойств остальных библиотек репозитария.</w:t>
      </w:r>
    </w:p>
    <w:p w:rsidR="001D2F57" w:rsidRPr="00907D68" w:rsidRDefault="003D1962" w:rsidP="003D1962">
      <w:pPr>
        <w:pStyle w:val="Heading1"/>
      </w:pPr>
      <w:bookmarkStart w:id="38" w:name="_Toc453260346"/>
      <w:r>
        <w:t>Ссылки</w:t>
      </w:r>
      <w:bookmarkEnd w:id="38"/>
    </w:p>
    <w:p w:rsidR="008068F8" w:rsidRPr="00625671" w:rsidRDefault="004833A5" w:rsidP="006E04DF">
      <w:pPr>
        <w:pStyle w:val="ListParagraph"/>
        <w:numPr>
          <w:ilvl w:val="0"/>
          <w:numId w:val="21"/>
        </w:numPr>
        <w:rPr>
          <w:lang w:val="en-US"/>
        </w:rPr>
      </w:pPr>
      <w:hyperlink r:id="rId11" w:history="1">
        <w:r w:rsidR="008068F8" w:rsidRPr="00625671">
          <w:rPr>
            <w:rStyle w:val="Hyperlink"/>
            <w:lang w:val="en-US"/>
          </w:rPr>
          <w:t>Guide to naming conventions on groupId, artifactId and version</w:t>
        </w:r>
      </w:hyperlink>
    </w:p>
    <w:p w:rsidR="0040768A" w:rsidRPr="008068F8" w:rsidRDefault="004833A5" w:rsidP="006E04DF">
      <w:pPr>
        <w:pStyle w:val="ListParagraph"/>
        <w:numPr>
          <w:ilvl w:val="0"/>
          <w:numId w:val="21"/>
        </w:numPr>
      </w:pPr>
      <w:hyperlink r:id="rId12" w:history="1">
        <w:r w:rsidR="006B2863" w:rsidRPr="00625671">
          <w:rPr>
            <w:rStyle w:val="Hyperlink"/>
            <w:lang w:val="en-US"/>
          </w:rPr>
          <w:t xml:space="preserve">О </w:t>
        </w:r>
        <w:proofErr w:type="spellStart"/>
        <w:r w:rsidR="006B2863" w:rsidRPr="00625671">
          <w:rPr>
            <w:rStyle w:val="Hyperlink"/>
            <w:lang w:val="en-US"/>
          </w:rPr>
          <w:t>структуре</w:t>
        </w:r>
        <w:proofErr w:type="spellEnd"/>
        <w:r w:rsidR="006B2863" w:rsidRPr="00625671">
          <w:rPr>
            <w:rStyle w:val="Hyperlink"/>
            <w:lang w:val="en-US"/>
          </w:rPr>
          <w:t xml:space="preserve"> р</w:t>
        </w:r>
        <w:r w:rsidR="00DB1963">
          <w:rPr>
            <w:rStyle w:val="Hyperlink"/>
            <w:lang w:val="en-US"/>
          </w:rPr>
          <w:t>епозитор</w:t>
        </w:r>
        <w:r w:rsidR="006B2863" w:rsidRPr="00625671">
          <w:rPr>
            <w:rStyle w:val="Hyperlink"/>
            <w:lang w:val="en-US"/>
          </w:rPr>
          <w:t>ия</w:t>
        </w:r>
      </w:hyperlink>
    </w:p>
    <w:p w:rsidR="00674DA1" w:rsidRPr="008068F8" w:rsidRDefault="00674DA1" w:rsidP="00674DA1"/>
    <w:sectPr w:rsidR="00674DA1" w:rsidRPr="008068F8" w:rsidSect="003460B1">
      <w:headerReference w:type="default" r:id="rId13"/>
      <w:footerReference w:type="default" r:id="rId14"/>
      <w:footerReference w:type="first" r:id="rId15"/>
      <w:pgSz w:w="11907" w:h="16840" w:code="9"/>
      <w:pgMar w:top="1134" w:right="851" w:bottom="1134" w:left="1418" w:header="567" w:footer="567" w:gutter="0"/>
      <w:cols w:space="720"/>
      <w:titlePg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6" w:author="talyshevvv" w:date="2016-06-09T11:32:00Z" w:initials="t">
    <w:p w:rsidR="00742993" w:rsidRDefault="00742993" w:rsidP="00742993">
      <w:r>
        <w:rPr>
          <w:rStyle w:val="CommentReference"/>
        </w:rPr>
        <w:annotationRef/>
      </w:r>
      <w:r w:rsidRPr="00CE7C68">
        <w:t>пишем</w:t>
      </w:r>
      <w:r>
        <w:t xml:space="preserve">: что внешние библиотеки размещаем в </w:t>
      </w:r>
      <w:proofErr w:type="gramStart"/>
      <w:r>
        <w:t>соответствии</w:t>
      </w:r>
      <w:proofErr w:type="gramEnd"/>
      <w:r>
        <w:t xml:space="preserve"> с полным (включая файл) путем в </w:t>
      </w:r>
      <w:proofErr w:type="spellStart"/>
      <w:r>
        <w:t>Майвен</w:t>
      </w:r>
      <w:proofErr w:type="spellEnd"/>
    </w:p>
    <w:p w:rsidR="00742993" w:rsidRDefault="00742993" w:rsidP="00742993">
      <w:r>
        <w:tab/>
        <w:t xml:space="preserve">наши библиотеки размещаем по доменному имени (одна из рекомендаций </w:t>
      </w:r>
      <w:proofErr w:type="spellStart"/>
      <w:r>
        <w:t>Майвена</w:t>
      </w:r>
      <w:proofErr w:type="spellEnd"/>
      <w:r>
        <w:t>)</w:t>
      </w:r>
    </w:p>
    <w:p w:rsidR="00742993" w:rsidRPr="00742993" w:rsidRDefault="00742993" w:rsidP="00742993">
      <w:r>
        <w:tab/>
        <w:t>сами внешние библиотеки берем с сайтов организаций/команд разработчиков, которые (сайты с путями) и указываем в файле *.</w:t>
      </w:r>
      <w:proofErr w:type="spellStart"/>
      <w:r>
        <w:t>p</w:t>
      </w:r>
      <w:r>
        <w:rPr>
          <w:lang w:val="en-US"/>
        </w:rPr>
        <w:t>roperties</w:t>
      </w:r>
      <w:proofErr w:type="spellEnd"/>
    </w:p>
    <w:p w:rsidR="00742993" w:rsidRDefault="00742993" w:rsidP="00742993">
      <w:pPr>
        <w:pStyle w:val="CommentText"/>
      </w:pPr>
      <w:r w:rsidRPr="00742993">
        <w:tab/>
      </w:r>
      <w:r>
        <w:t xml:space="preserve">файлы необходимо брать именно с самих сайтов, а не с </w:t>
      </w:r>
      <w:proofErr w:type="spellStart"/>
      <w:r>
        <w:t>Майвен</w:t>
      </w:r>
      <w:proofErr w:type="spellEnd"/>
      <w:r>
        <w:t xml:space="preserve">, для корректной приемке административного и ДЗБ аудита любого уровня, и с целью более легкого получения документации и </w:t>
      </w:r>
      <w:proofErr w:type="spellStart"/>
      <w:r>
        <w:t>исходников</w:t>
      </w:r>
      <w:proofErr w:type="spellEnd"/>
      <w:r>
        <w:t xml:space="preserve"> (в случае необходимости) разработчиками.</w:t>
      </w:r>
    </w:p>
  </w:comment>
  <w:comment w:id="17" w:author="LapyginA" w:date="2016-06-09T18:31:00Z" w:initials="L">
    <w:p w:rsidR="00475634" w:rsidRDefault="00475634">
      <w:pPr>
        <w:pStyle w:val="CommentText"/>
      </w:pPr>
      <w:r>
        <w:rPr>
          <w:rStyle w:val="CommentReference"/>
        </w:rPr>
        <w:annotationRef/>
      </w:r>
      <w:r w:rsidR="006077B7">
        <w:t>Сделано, но рассредоточено по документу</w:t>
      </w:r>
    </w:p>
  </w:comment>
  <w:comment w:id="25" w:author="LapyginA" w:date="2016-06-09T11:55:00Z" w:initials="L">
    <w:p w:rsidR="003A7DDE" w:rsidRPr="00DE5D29" w:rsidRDefault="003A7DDE">
      <w:pPr>
        <w:pStyle w:val="CommentText"/>
      </w:pPr>
      <w:r>
        <w:rPr>
          <w:rStyle w:val="CommentReference"/>
        </w:rPr>
        <w:annotationRef/>
      </w:r>
      <w:r w:rsidR="00784BA3" w:rsidRPr="003A7DDE">
        <w:t>"</w:t>
      </w:r>
      <w:r w:rsidR="00784BA3">
        <w:t>Репозиторий</w:t>
      </w:r>
      <w:r w:rsidR="00784BA3" w:rsidRPr="003A7DDE">
        <w:t>"</w:t>
      </w:r>
      <w:r w:rsidR="00784BA3">
        <w:t>, везде переименовал</w:t>
      </w:r>
    </w:p>
  </w:comment>
  <w:comment w:id="26" w:author="talyshevvv" w:date="2016-06-09T11:00:00Z" w:initials="t">
    <w:p w:rsidR="006976C9" w:rsidRPr="006976C9" w:rsidRDefault="006976C9">
      <w:pPr>
        <w:pStyle w:val="CommentText"/>
      </w:pPr>
      <w:r>
        <w:rPr>
          <w:rStyle w:val="CommentReference"/>
        </w:rPr>
        <w:annotationRef/>
      </w:r>
      <w:r>
        <w:t xml:space="preserve">Сам не знаю как правильно: </w:t>
      </w:r>
      <w:proofErr w:type="spellStart"/>
      <w:r>
        <w:t>репозитАрий</w:t>
      </w:r>
      <w:proofErr w:type="spellEnd"/>
      <w:r>
        <w:t xml:space="preserve"> или </w:t>
      </w:r>
      <w:proofErr w:type="spellStart"/>
      <w:r>
        <w:t>репозитОрий</w:t>
      </w:r>
      <w:proofErr w:type="spellEnd"/>
      <w:proofErr w:type="gramStart"/>
      <w:r>
        <w:t xml:space="preserve"> ?</w:t>
      </w:r>
      <w:proofErr w:type="gramEnd"/>
      <w:r>
        <w:t xml:space="preserve"> </w:t>
      </w:r>
      <w:r>
        <w:sym w:font="Wingdings" w:char="F04A"/>
      </w:r>
      <w:r>
        <w:t>)))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EF2" w:rsidRDefault="006E6EF2" w:rsidP="00623223">
      <w:r>
        <w:separator/>
      </w:r>
    </w:p>
  </w:endnote>
  <w:endnote w:type="continuationSeparator" w:id="0">
    <w:p w:rsidR="006E6EF2" w:rsidRDefault="006E6EF2" w:rsidP="00623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</w:tblBorders>
      <w:tblLook w:val="01E0"/>
    </w:tblPr>
    <w:tblGrid>
      <w:gridCol w:w="4930"/>
      <w:gridCol w:w="3545"/>
      <w:gridCol w:w="1098"/>
    </w:tblGrid>
    <w:tr w:rsidR="002B1093" w:rsidRPr="00421BEA">
      <w:trPr>
        <w:trHeight w:val="264"/>
      </w:trPr>
      <w:tc>
        <w:tcPr>
          <w:tcW w:w="4930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lang w:val="en-US"/>
            </w:rPr>
          </w:pPr>
        </w:p>
      </w:tc>
      <w:tc>
        <w:tcPr>
          <w:tcW w:w="3545" w:type="dxa"/>
        </w:tcPr>
        <w:p w:rsidR="002B1093" w:rsidRPr="00421BEA" w:rsidRDefault="002B1093" w:rsidP="008409AE">
          <w:pPr>
            <w:pStyle w:val="Footer"/>
            <w:rPr>
              <w:rFonts w:ascii="Arial" w:hAnsi="Arial" w:cs="Arial"/>
              <w:color w:val="606060"/>
              <w:sz w:val="18"/>
              <w:szCs w:val="18"/>
            </w:rPr>
          </w:pPr>
        </w:p>
      </w:tc>
      <w:tc>
        <w:tcPr>
          <w:tcW w:w="1098" w:type="dxa"/>
        </w:tcPr>
        <w:p w:rsidR="002B1093" w:rsidRPr="00421BEA" w:rsidRDefault="002B1093" w:rsidP="007F650E">
          <w:pPr>
            <w:pStyle w:val="Footer"/>
            <w:jc w:val="right"/>
            <w:rPr>
              <w:color w:val="606060"/>
            </w:rPr>
          </w:pPr>
          <w:r w:rsidRPr="00421BEA">
            <w:rPr>
              <w:rStyle w:val="PageNumber"/>
              <w:rFonts w:ascii="Arial" w:hAnsi="Arial" w:cs="Arial"/>
              <w:color w:val="606060"/>
            </w:rPr>
            <w:t xml:space="preserve">Стр. </w:t>
          </w:r>
          <w:r w:rsidR="004833A5" w:rsidRPr="00421BEA">
            <w:rPr>
              <w:rStyle w:val="PageNumber"/>
              <w:rFonts w:ascii="Arial" w:hAnsi="Arial" w:cs="Arial"/>
              <w:color w:val="606060"/>
            </w:rPr>
            <w:fldChar w:fldCharType="begin"/>
          </w:r>
          <w:r w:rsidRPr="00421BEA">
            <w:rPr>
              <w:rStyle w:val="PageNumber"/>
              <w:rFonts w:ascii="Arial" w:hAnsi="Arial" w:cs="Arial"/>
              <w:color w:val="606060"/>
            </w:rPr>
            <w:instrText xml:space="preserve"> PAGE </w:instrText>
          </w:r>
          <w:r w:rsidR="004833A5" w:rsidRPr="00421BEA">
            <w:rPr>
              <w:rStyle w:val="PageNumber"/>
              <w:rFonts w:ascii="Arial" w:hAnsi="Arial" w:cs="Arial"/>
              <w:color w:val="606060"/>
            </w:rPr>
            <w:fldChar w:fldCharType="separate"/>
          </w:r>
          <w:r w:rsidR="001C3E83">
            <w:rPr>
              <w:rStyle w:val="PageNumber"/>
              <w:rFonts w:ascii="Arial" w:hAnsi="Arial" w:cs="Arial"/>
              <w:noProof/>
              <w:color w:val="606060"/>
            </w:rPr>
            <w:t>6</w:t>
          </w:r>
          <w:r w:rsidR="004833A5" w:rsidRPr="00421BEA">
            <w:rPr>
              <w:rStyle w:val="PageNumber"/>
              <w:rFonts w:ascii="Arial" w:hAnsi="Arial" w:cs="Arial"/>
              <w:color w:val="606060"/>
            </w:rPr>
            <w:fldChar w:fldCharType="end"/>
          </w:r>
        </w:p>
      </w:tc>
    </w:tr>
  </w:tbl>
  <w:p w:rsidR="002B1093" w:rsidRPr="00470419" w:rsidRDefault="002B1093" w:rsidP="00470419">
    <w:pPr>
      <w:pStyle w:val="Footer"/>
      <w:rPr>
        <w:sz w:val="4"/>
        <w:szCs w:val="4"/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093" w:rsidRPr="000E1234" w:rsidRDefault="002B1093" w:rsidP="00470419">
    <w:pPr>
      <w:pStyle w:val="Footer"/>
      <w:pBdr>
        <w:bottom w:val="single" w:sz="8" w:space="1" w:color="auto"/>
      </w:pBdr>
      <w:jc w:val="center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sz w:val="28"/>
        <w:szCs w:val="28"/>
      </w:rPr>
      <w:t>Россия</w:t>
    </w:r>
    <w:r w:rsidRPr="000E1234">
      <w:rPr>
        <w:rFonts w:ascii="Arial" w:hAnsi="Arial" w:cs="Arial"/>
        <w:sz w:val="28"/>
        <w:szCs w:val="28"/>
        <w:lang w:val="en-US"/>
      </w:rPr>
      <w:t xml:space="preserve">, </w:t>
    </w:r>
    <w:r>
      <w:rPr>
        <w:rFonts w:ascii="Arial" w:hAnsi="Arial" w:cs="Arial"/>
        <w:sz w:val="28"/>
        <w:szCs w:val="28"/>
      </w:rPr>
      <w:t>2016</w:t>
    </w:r>
    <w:r w:rsidRPr="000E1234">
      <w:rPr>
        <w:rFonts w:ascii="Arial" w:hAnsi="Arial" w:cs="Arial"/>
        <w:sz w:val="28"/>
        <w:szCs w:val="28"/>
        <w:lang w:val="en-US"/>
      </w:rPr>
      <w:t xml:space="preserve"> </w:t>
    </w:r>
    <w:r w:rsidRPr="00C70BDA">
      <w:rPr>
        <w:rFonts w:ascii="Arial" w:hAnsi="Arial" w:cs="Arial"/>
        <w:sz w:val="28"/>
        <w:szCs w:val="28"/>
      </w:rPr>
      <w:t>г</w:t>
    </w:r>
    <w:r w:rsidRPr="000E1234">
      <w:rPr>
        <w:rFonts w:ascii="Arial" w:hAnsi="Arial" w:cs="Arial"/>
        <w:sz w:val="28"/>
        <w:szCs w:val="28"/>
        <w:lang w:val="en-US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EF2" w:rsidRDefault="006E6EF2" w:rsidP="00623223">
      <w:r>
        <w:separator/>
      </w:r>
    </w:p>
  </w:footnote>
  <w:footnote w:type="continuationSeparator" w:id="0">
    <w:p w:rsidR="006E6EF2" w:rsidRDefault="006E6EF2" w:rsidP="006232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7621"/>
      <w:gridCol w:w="733"/>
      <w:gridCol w:w="1217"/>
    </w:tblGrid>
    <w:tr w:rsidR="002B1093" w:rsidRPr="0043759F">
      <w:trPr>
        <w:trHeight w:val="180"/>
      </w:trPr>
      <w:tc>
        <w:tcPr>
          <w:tcW w:w="7621" w:type="dxa"/>
          <w:vAlign w:val="bottom"/>
        </w:tcPr>
        <w:p w:rsidR="002B1093" w:rsidRPr="00EE7B36" w:rsidRDefault="002B1093" w:rsidP="008409AE">
          <w:pPr>
            <w:pStyle w:val="Header"/>
            <w:rPr>
              <w:rFonts w:ascii="Arial" w:hAnsi="Arial" w:cs="Arial"/>
              <w:color w:val="595959"/>
              <w:sz w:val="20"/>
            </w:rPr>
          </w:pPr>
          <w:r>
            <w:t>Масштабируемая отказоустойчивая архитектура на основе</w:t>
          </w:r>
          <w:r w:rsidRPr="0016536E">
            <w:t xml:space="preserve"> </w:t>
          </w:r>
          <w:proofErr w:type="spellStart"/>
          <w:r>
            <w:t>Apache</w:t>
          </w:r>
          <w:proofErr w:type="spellEnd"/>
          <w:r w:rsidRPr="0025290C">
            <w:t xml:space="preserve"> </w:t>
          </w:r>
          <w:r>
            <w:rPr>
              <w:lang w:val="en-US"/>
            </w:rPr>
            <w:t>HTTP</w:t>
          </w:r>
          <w:r>
            <w:t xml:space="preserve"> </w:t>
          </w:r>
          <w:r>
            <w:rPr>
              <w:lang w:val="en-US"/>
            </w:rPr>
            <w:t>Server</w:t>
          </w:r>
          <w:r w:rsidRPr="00C2460F">
            <w:t xml:space="preserve"> </w:t>
          </w:r>
          <w:r>
            <w:t xml:space="preserve">и </w:t>
          </w:r>
          <w:proofErr w:type="spellStart"/>
          <w:r>
            <w:t>Tomcat</w:t>
          </w:r>
          <w:proofErr w:type="spellEnd"/>
        </w:p>
      </w:tc>
      <w:tc>
        <w:tcPr>
          <w:tcW w:w="733" w:type="dxa"/>
          <w:vAlign w:val="bottom"/>
        </w:tcPr>
        <w:p w:rsidR="002B1093" w:rsidRPr="0043759F" w:rsidRDefault="002B1093" w:rsidP="00617EE1">
          <w:pPr>
            <w:pStyle w:val="Header"/>
            <w:jc w:val="right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t>Дата</w:t>
          </w:r>
          <w:r w:rsidRPr="0043759F">
            <w:rPr>
              <w:rFonts w:ascii="Arial" w:hAnsi="Arial" w:cs="Arial"/>
              <w:color w:val="606060"/>
              <w:sz w:val="16"/>
              <w:szCs w:val="16"/>
              <w:lang w:val="en-US"/>
            </w:rPr>
            <w:t>:</w:t>
          </w:r>
        </w:p>
      </w:tc>
      <w:tc>
        <w:tcPr>
          <w:tcW w:w="1217" w:type="dxa"/>
          <w:vAlign w:val="bottom"/>
        </w:tcPr>
        <w:p w:rsidR="002B1093" w:rsidRPr="0043759F" w:rsidRDefault="004833A5" w:rsidP="008409AE">
          <w:pPr>
            <w:pStyle w:val="Header"/>
            <w:rPr>
              <w:rFonts w:ascii="Arial" w:hAnsi="Arial" w:cs="Arial"/>
              <w:color w:val="606060"/>
              <w:sz w:val="16"/>
              <w:szCs w:val="16"/>
            </w:rPr>
          </w:pP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begin"/>
          </w:r>
          <w:r w:rsidR="002B1093" w:rsidRPr="0043759F">
            <w:rPr>
              <w:rFonts w:ascii="Arial" w:hAnsi="Arial" w:cs="Arial"/>
              <w:color w:val="606060"/>
              <w:sz w:val="16"/>
              <w:szCs w:val="16"/>
            </w:rPr>
            <w:instrText xml:space="preserve"> SAVEDATE  \@ "dd.MM.yyyy" </w:instrTex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separate"/>
          </w:r>
          <w:r w:rsidR="003502BB">
            <w:rPr>
              <w:rFonts w:ascii="Arial" w:hAnsi="Arial" w:cs="Arial"/>
              <w:noProof/>
              <w:color w:val="606060"/>
              <w:sz w:val="16"/>
              <w:szCs w:val="16"/>
            </w:rPr>
            <w:t>09.06.2016</w:t>
          </w:r>
          <w:r w:rsidRPr="0043759F">
            <w:rPr>
              <w:rFonts w:ascii="Arial" w:hAnsi="Arial" w:cs="Arial"/>
              <w:color w:val="606060"/>
              <w:sz w:val="16"/>
              <w:szCs w:val="16"/>
            </w:rPr>
            <w:fldChar w:fldCharType="end"/>
          </w:r>
        </w:p>
      </w:tc>
    </w:tr>
  </w:tbl>
  <w:p w:rsidR="002B1093" w:rsidRPr="004262DB" w:rsidRDefault="002B1093" w:rsidP="004262DB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D184D4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CD6B17"/>
    <w:multiLevelType w:val="hybridMultilevel"/>
    <w:tmpl w:val="5EFA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69ED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E36BD"/>
    <w:multiLevelType w:val="hybridMultilevel"/>
    <w:tmpl w:val="4A42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113DF"/>
    <w:multiLevelType w:val="hybridMultilevel"/>
    <w:tmpl w:val="EA927F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17547C"/>
    <w:multiLevelType w:val="hybridMultilevel"/>
    <w:tmpl w:val="CC383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F381E"/>
    <w:multiLevelType w:val="hybridMultilevel"/>
    <w:tmpl w:val="05BAE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A29EC"/>
    <w:multiLevelType w:val="singleLevel"/>
    <w:tmpl w:val="397A4902"/>
    <w:lvl w:ilvl="0">
      <w:numFmt w:val="bullet"/>
      <w:pStyle w:val="Lis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8">
    <w:nsid w:val="3E337387"/>
    <w:multiLevelType w:val="hybridMultilevel"/>
    <w:tmpl w:val="C072552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45D92"/>
    <w:multiLevelType w:val="hybridMultilevel"/>
    <w:tmpl w:val="D5FC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E27964"/>
    <w:multiLevelType w:val="hybridMultilevel"/>
    <w:tmpl w:val="6C54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B02AD"/>
    <w:multiLevelType w:val="hybridMultilevel"/>
    <w:tmpl w:val="CFAEE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721F74"/>
    <w:multiLevelType w:val="hybridMultilevel"/>
    <w:tmpl w:val="96B4F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722BD9"/>
    <w:multiLevelType w:val="hybridMultilevel"/>
    <w:tmpl w:val="99361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213EE"/>
    <w:multiLevelType w:val="hybridMultilevel"/>
    <w:tmpl w:val="15245C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8321FFD"/>
    <w:multiLevelType w:val="hybridMultilevel"/>
    <w:tmpl w:val="BBB49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C445F"/>
    <w:multiLevelType w:val="hybridMultilevel"/>
    <w:tmpl w:val="5DF02F26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04266A9"/>
    <w:multiLevelType w:val="hybridMultilevel"/>
    <w:tmpl w:val="629A1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131D1"/>
    <w:multiLevelType w:val="hybridMultilevel"/>
    <w:tmpl w:val="D86A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F8040D"/>
    <w:multiLevelType w:val="hybridMultilevel"/>
    <w:tmpl w:val="7B362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37F159F"/>
    <w:multiLevelType w:val="hybridMultilevel"/>
    <w:tmpl w:val="CC686BBE"/>
    <w:lvl w:ilvl="0" w:tplc="2020EC38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DB2828"/>
    <w:multiLevelType w:val="hybridMultilevel"/>
    <w:tmpl w:val="7A3AA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9"/>
  </w:num>
  <w:num w:numId="8">
    <w:abstractNumId w:val="14"/>
  </w:num>
  <w:num w:numId="9">
    <w:abstractNumId w:val="16"/>
  </w:num>
  <w:num w:numId="10">
    <w:abstractNumId w:val="8"/>
  </w:num>
  <w:num w:numId="11">
    <w:abstractNumId w:val="12"/>
  </w:num>
  <w:num w:numId="12">
    <w:abstractNumId w:val="15"/>
  </w:num>
  <w:num w:numId="13">
    <w:abstractNumId w:val="21"/>
  </w:num>
  <w:num w:numId="14">
    <w:abstractNumId w:val="11"/>
  </w:num>
  <w:num w:numId="15">
    <w:abstractNumId w:val="10"/>
  </w:num>
  <w:num w:numId="16">
    <w:abstractNumId w:val="18"/>
  </w:num>
  <w:num w:numId="17">
    <w:abstractNumId w:val="13"/>
  </w:num>
  <w:num w:numId="18">
    <w:abstractNumId w:val="1"/>
  </w:num>
  <w:num w:numId="19">
    <w:abstractNumId w:val="17"/>
  </w:num>
  <w:num w:numId="20">
    <w:abstractNumId w:val="3"/>
  </w:num>
  <w:num w:numId="21">
    <w:abstractNumId w:val="5"/>
  </w:num>
  <w:num w:numId="22">
    <w:abstractNumId w:val="2"/>
  </w:num>
  <w:num w:numId="23">
    <w:abstractNumId w:val="9"/>
  </w:num>
  <w:num w:numId="24">
    <w:abstractNumId w:val="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2B7EEB"/>
    <w:rsid w:val="00000067"/>
    <w:rsid w:val="000006A9"/>
    <w:rsid w:val="00000FC3"/>
    <w:rsid w:val="00001A3A"/>
    <w:rsid w:val="00001C4B"/>
    <w:rsid w:val="00003051"/>
    <w:rsid w:val="000039D9"/>
    <w:rsid w:val="00003B23"/>
    <w:rsid w:val="00003E5D"/>
    <w:rsid w:val="000055DF"/>
    <w:rsid w:val="00005B37"/>
    <w:rsid w:val="00006AEF"/>
    <w:rsid w:val="00011BA7"/>
    <w:rsid w:val="00011DA0"/>
    <w:rsid w:val="000120FD"/>
    <w:rsid w:val="0001227D"/>
    <w:rsid w:val="00012632"/>
    <w:rsid w:val="00013931"/>
    <w:rsid w:val="00013F98"/>
    <w:rsid w:val="000147A8"/>
    <w:rsid w:val="00014F33"/>
    <w:rsid w:val="0001528F"/>
    <w:rsid w:val="00015B52"/>
    <w:rsid w:val="00017B33"/>
    <w:rsid w:val="0002087C"/>
    <w:rsid w:val="00021029"/>
    <w:rsid w:val="00021092"/>
    <w:rsid w:val="000211E7"/>
    <w:rsid w:val="0002274B"/>
    <w:rsid w:val="0002322B"/>
    <w:rsid w:val="00023564"/>
    <w:rsid w:val="00023B97"/>
    <w:rsid w:val="00024674"/>
    <w:rsid w:val="00024F69"/>
    <w:rsid w:val="000267CC"/>
    <w:rsid w:val="00026F86"/>
    <w:rsid w:val="00027375"/>
    <w:rsid w:val="00030271"/>
    <w:rsid w:val="00030987"/>
    <w:rsid w:val="00030B84"/>
    <w:rsid w:val="00030EA5"/>
    <w:rsid w:val="00030F6E"/>
    <w:rsid w:val="000315C1"/>
    <w:rsid w:val="0003235D"/>
    <w:rsid w:val="000332B2"/>
    <w:rsid w:val="000335EE"/>
    <w:rsid w:val="00034AC4"/>
    <w:rsid w:val="00035919"/>
    <w:rsid w:val="0003615E"/>
    <w:rsid w:val="00036C52"/>
    <w:rsid w:val="00036F71"/>
    <w:rsid w:val="00037F13"/>
    <w:rsid w:val="00040C1C"/>
    <w:rsid w:val="000420E7"/>
    <w:rsid w:val="0004240F"/>
    <w:rsid w:val="000429EA"/>
    <w:rsid w:val="00043DFF"/>
    <w:rsid w:val="00045787"/>
    <w:rsid w:val="00046D49"/>
    <w:rsid w:val="00047491"/>
    <w:rsid w:val="00050E9C"/>
    <w:rsid w:val="000513B6"/>
    <w:rsid w:val="00051C59"/>
    <w:rsid w:val="00052851"/>
    <w:rsid w:val="00052EAE"/>
    <w:rsid w:val="00053DC3"/>
    <w:rsid w:val="00053E93"/>
    <w:rsid w:val="00054309"/>
    <w:rsid w:val="00054FF9"/>
    <w:rsid w:val="000553FF"/>
    <w:rsid w:val="000561DA"/>
    <w:rsid w:val="00057342"/>
    <w:rsid w:val="00057A0D"/>
    <w:rsid w:val="00061C0B"/>
    <w:rsid w:val="000623D1"/>
    <w:rsid w:val="0006248F"/>
    <w:rsid w:val="00062749"/>
    <w:rsid w:val="000628A4"/>
    <w:rsid w:val="000628BB"/>
    <w:rsid w:val="00062FCC"/>
    <w:rsid w:val="00063226"/>
    <w:rsid w:val="00063677"/>
    <w:rsid w:val="000636F1"/>
    <w:rsid w:val="00065058"/>
    <w:rsid w:val="00065812"/>
    <w:rsid w:val="00065E0E"/>
    <w:rsid w:val="00065E47"/>
    <w:rsid w:val="00067472"/>
    <w:rsid w:val="000678C4"/>
    <w:rsid w:val="000702CA"/>
    <w:rsid w:val="00071231"/>
    <w:rsid w:val="00071C47"/>
    <w:rsid w:val="00073044"/>
    <w:rsid w:val="00073C45"/>
    <w:rsid w:val="00074501"/>
    <w:rsid w:val="00075B3C"/>
    <w:rsid w:val="00076805"/>
    <w:rsid w:val="00076B89"/>
    <w:rsid w:val="000809FB"/>
    <w:rsid w:val="0008131A"/>
    <w:rsid w:val="000817A8"/>
    <w:rsid w:val="00081B64"/>
    <w:rsid w:val="000823E6"/>
    <w:rsid w:val="0008277A"/>
    <w:rsid w:val="000830B2"/>
    <w:rsid w:val="00083CE4"/>
    <w:rsid w:val="00084BCE"/>
    <w:rsid w:val="00085703"/>
    <w:rsid w:val="0008586C"/>
    <w:rsid w:val="000859FB"/>
    <w:rsid w:val="00086055"/>
    <w:rsid w:val="0008638A"/>
    <w:rsid w:val="000867B2"/>
    <w:rsid w:val="00086EE3"/>
    <w:rsid w:val="00087006"/>
    <w:rsid w:val="00087B2A"/>
    <w:rsid w:val="00087F1C"/>
    <w:rsid w:val="000914E5"/>
    <w:rsid w:val="000926FD"/>
    <w:rsid w:val="00093031"/>
    <w:rsid w:val="0009579B"/>
    <w:rsid w:val="00095D59"/>
    <w:rsid w:val="00096719"/>
    <w:rsid w:val="00096820"/>
    <w:rsid w:val="000970AB"/>
    <w:rsid w:val="000971F3"/>
    <w:rsid w:val="00097A8F"/>
    <w:rsid w:val="00097F4D"/>
    <w:rsid w:val="000A13B6"/>
    <w:rsid w:val="000A1C2E"/>
    <w:rsid w:val="000A22E9"/>
    <w:rsid w:val="000A2866"/>
    <w:rsid w:val="000A28E4"/>
    <w:rsid w:val="000A29D1"/>
    <w:rsid w:val="000A2E18"/>
    <w:rsid w:val="000A35B5"/>
    <w:rsid w:val="000A38F2"/>
    <w:rsid w:val="000A3C26"/>
    <w:rsid w:val="000A449C"/>
    <w:rsid w:val="000A574E"/>
    <w:rsid w:val="000A5BB0"/>
    <w:rsid w:val="000A6D91"/>
    <w:rsid w:val="000A7ACA"/>
    <w:rsid w:val="000A7C4D"/>
    <w:rsid w:val="000B004F"/>
    <w:rsid w:val="000B0808"/>
    <w:rsid w:val="000B1226"/>
    <w:rsid w:val="000B143F"/>
    <w:rsid w:val="000B242D"/>
    <w:rsid w:val="000B2633"/>
    <w:rsid w:val="000B2A78"/>
    <w:rsid w:val="000B3130"/>
    <w:rsid w:val="000B327C"/>
    <w:rsid w:val="000B3530"/>
    <w:rsid w:val="000B405A"/>
    <w:rsid w:val="000B41AD"/>
    <w:rsid w:val="000B5588"/>
    <w:rsid w:val="000B5DB9"/>
    <w:rsid w:val="000B6438"/>
    <w:rsid w:val="000B726B"/>
    <w:rsid w:val="000B79C6"/>
    <w:rsid w:val="000C1EFE"/>
    <w:rsid w:val="000C273D"/>
    <w:rsid w:val="000C27FB"/>
    <w:rsid w:val="000C3B41"/>
    <w:rsid w:val="000C3DC4"/>
    <w:rsid w:val="000C46D0"/>
    <w:rsid w:val="000C4A35"/>
    <w:rsid w:val="000C57BD"/>
    <w:rsid w:val="000C619F"/>
    <w:rsid w:val="000C673A"/>
    <w:rsid w:val="000C6B01"/>
    <w:rsid w:val="000C722D"/>
    <w:rsid w:val="000C72D3"/>
    <w:rsid w:val="000C7985"/>
    <w:rsid w:val="000C7EB1"/>
    <w:rsid w:val="000D0097"/>
    <w:rsid w:val="000D0644"/>
    <w:rsid w:val="000D06F0"/>
    <w:rsid w:val="000D278F"/>
    <w:rsid w:val="000D49D6"/>
    <w:rsid w:val="000D57BA"/>
    <w:rsid w:val="000D593C"/>
    <w:rsid w:val="000D5C13"/>
    <w:rsid w:val="000D5E75"/>
    <w:rsid w:val="000D5F08"/>
    <w:rsid w:val="000D64DC"/>
    <w:rsid w:val="000D70C5"/>
    <w:rsid w:val="000D7605"/>
    <w:rsid w:val="000D7AE3"/>
    <w:rsid w:val="000E071E"/>
    <w:rsid w:val="000E0815"/>
    <w:rsid w:val="000E1234"/>
    <w:rsid w:val="000E144F"/>
    <w:rsid w:val="000E18DA"/>
    <w:rsid w:val="000E1977"/>
    <w:rsid w:val="000E2AF8"/>
    <w:rsid w:val="000E34D4"/>
    <w:rsid w:val="000E355B"/>
    <w:rsid w:val="000E36B3"/>
    <w:rsid w:val="000E4230"/>
    <w:rsid w:val="000E4561"/>
    <w:rsid w:val="000E4E3C"/>
    <w:rsid w:val="000E4EFC"/>
    <w:rsid w:val="000E6547"/>
    <w:rsid w:val="000E673D"/>
    <w:rsid w:val="000E73F9"/>
    <w:rsid w:val="000E7637"/>
    <w:rsid w:val="000E77C7"/>
    <w:rsid w:val="000F0469"/>
    <w:rsid w:val="000F0940"/>
    <w:rsid w:val="000F0A40"/>
    <w:rsid w:val="000F0F6A"/>
    <w:rsid w:val="000F183E"/>
    <w:rsid w:val="000F1880"/>
    <w:rsid w:val="000F18A8"/>
    <w:rsid w:val="000F2DB7"/>
    <w:rsid w:val="000F2F2B"/>
    <w:rsid w:val="000F3B41"/>
    <w:rsid w:val="000F5198"/>
    <w:rsid w:val="000F538C"/>
    <w:rsid w:val="000F5571"/>
    <w:rsid w:val="000F5CDD"/>
    <w:rsid w:val="000F63C3"/>
    <w:rsid w:val="000F63F7"/>
    <w:rsid w:val="000F67B3"/>
    <w:rsid w:val="000F7F8C"/>
    <w:rsid w:val="001008C3"/>
    <w:rsid w:val="00100E38"/>
    <w:rsid w:val="00101513"/>
    <w:rsid w:val="0010174F"/>
    <w:rsid w:val="00101D4F"/>
    <w:rsid w:val="00102ADD"/>
    <w:rsid w:val="001042E2"/>
    <w:rsid w:val="00104694"/>
    <w:rsid w:val="001050F3"/>
    <w:rsid w:val="0010518A"/>
    <w:rsid w:val="0010554C"/>
    <w:rsid w:val="00105B1F"/>
    <w:rsid w:val="00105FDD"/>
    <w:rsid w:val="00106B32"/>
    <w:rsid w:val="001070CF"/>
    <w:rsid w:val="0010793B"/>
    <w:rsid w:val="00111545"/>
    <w:rsid w:val="00112785"/>
    <w:rsid w:val="001127C4"/>
    <w:rsid w:val="00112CA0"/>
    <w:rsid w:val="00113484"/>
    <w:rsid w:val="00116324"/>
    <w:rsid w:val="0011651B"/>
    <w:rsid w:val="0011744D"/>
    <w:rsid w:val="00117BF4"/>
    <w:rsid w:val="001200C2"/>
    <w:rsid w:val="001200D0"/>
    <w:rsid w:val="00120177"/>
    <w:rsid w:val="00120C7A"/>
    <w:rsid w:val="00120F16"/>
    <w:rsid w:val="00121297"/>
    <w:rsid w:val="00122DF7"/>
    <w:rsid w:val="0012337E"/>
    <w:rsid w:val="00123B57"/>
    <w:rsid w:val="00126585"/>
    <w:rsid w:val="001268CC"/>
    <w:rsid w:val="00126B3B"/>
    <w:rsid w:val="0012775C"/>
    <w:rsid w:val="0013134A"/>
    <w:rsid w:val="00131B09"/>
    <w:rsid w:val="00132340"/>
    <w:rsid w:val="0013249C"/>
    <w:rsid w:val="001325A1"/>
    <w:rsid w:val="00132640"/>
    <w:rsid w:val="001327D7"/>
    <w:rsid w:val="00132934"/>
    <w:rsid w:val="001329B3"/>
    <w:rsid w:val="0013398A"/>
    <w:rsid w:val="001339F3"/>
    <w:rsid w:val="00133FC1"/>
    <w:rsid w:val="0013403F"/>
    <w:rsid w:val="0013452F"/>
    <w:rsid w:val="00135C84"/>
    <w:rsid w:val="00136202"/>
    <w:rsid w:val="00137D24"/>
    <w:rsid w:val="001406F5"/>
    <w:rsid w:val="001409CE"/>
    <w:rsid w:val="001415A1"/>
    <w:rsid w:val="00141844"/>
    <w:rsid w:val="00141C32"/>
    <w:rsid w:val="00144320"/>
    <w:rsid w:val="0014503F"/>
    <w:rsid w:val="00145413"/>
    <w:rsid w:val="001465A4"/>
    <w:rsid w:val="0014695F"/>
    <w:rsid w:val="00146A51"/>
    <w:rsid w:val="00146B58"/>
    <w:rsid w:val="00147318"/>
    <w:rsid w:val="00147875"/>
    <w:rsid w:val="00147AF6"/>
    <w:rsid w:val="00147BB2"/>
    <w:rsid w:val="0015052A"/>
    <w:rsid w:val="00150FD2"/>
    <w:rsid w:val="001515AB"/>
    <w:rsid w:val="001541D6"/>
    <w:rsid w:val="001547B9"/>
    <w:rsid w:val="00154BA3"/>
    <w:rsid w:val="00154F5B"/>
    <w:rsid w:val="00155E46"/>
    <w:rsid w:val="001566B3"/>
    <w:rsid w:val="001572F7"/>
    <w:rsid w:val="0015731F"/>
    <w:rsid w:val="001576A3"/>
    <w:rsid w:val="001609D6"/>
    <w:rsid w:val="00160C77"/>
    <w:rsid w:val="00161058"/>
    <w:rsid w:val="001611D4"/>
    <w:rsid w:val="00161AF2"/>
    <w:rsid w:val="00161CD5"/>
    <w:rsid w:val="00161F76"/>
    <w:rsid w:val="00162093"/>
    <w:rsid w:val="00162281"/>
    <w:rsid w:val="00162C10"/>
    <w:rsid w:val="001630A3"/>
    <w:rsid w:val="001639E1"/>
    <w:rsid w:val="00164569"/>
    <w:rsid w:val="0016536E"/>
    <w:rsid w:val="00165385"/>
    <w:rsid w:val="00165563"/>
    <w:rsid w:val="00165C98"/>
    <w:rsid w:val="00166293"/>
    <w:rsid w:val="0016678D"/>
    <w:rsid w:val="001674B8"/>
    <w:rsid w:val="0016797A"/>
    <w:rsid w:val="00167E71"/>
    <w:rsid w:val="00170378"/>
    <w:rsid w:val="001705D5"/>
    <w:rsid w:val="0017154D"/>
    <w:rsid w:val="001725AE"/>
    <w:rsid w:val="00172658"/>
    <w:rsid w:val="001734FB"/>
    <w:rsid w:val="00173910"/>
    <w:rsid w:val="0017466F"/>
    <w:rsid w:val="00175241"/>
    <w:rsid w:val="0017635D"/>
    <w:rsid w:val="00177918"/>
    <w:rsid w:val="00177F97"/>
    <w:rsid w:val="001800D6"/>
    <w:rsid w:val="00180B81"/>
    <w:rsid w:val="001826B2"/>
    <w:rsid w:val="0018280F"/>
    <w:rsid w:val="00182D83"/>
    <w:rsid w:val="001831C8"/>
    <w:rsid w:val="0018390D"/>
    <w:rsid w:val="00183D79"/>
    <w:rsid w:val="00184723"/>
    <w:rsid w:val="00184A94"/>
    <w:rsid w:val="00184E93"/>
    <w:rsid w:val="001853D6"/>
    <w:rsid w:val="001857C5"/>
    <w:rsid w:val="00185A06"/>
    <w:rsid w:val="0018626F"/>
    <w:rsid w:val="00187B10"/>
    <w:rsid w:val="00187E16"/>
    <w:rsid w:val="001905EC"/>
    <w:rsid w:val="001907EC"/>
    <w:rsid w:val="00190C75"/>
    <w:rsid w:val="00190FE8"/>
    <w:rsid w:val="001913AE"/>
    <w:rsid w:val="00191543"/>
    <w:rsid w:val="00191600"/>
    <w:rsid w:val="0019182A"/>
    <w:rsid w:val="00191ACC"/>
    <w:rsid w:val="001923C2"/>
    <w:rsid w:val="001925B0"/>
    <w:rsid w:val="00192BE8"/>
    <w:rsid w:val="00193EC3"/>
    <w:rsid w:val="00194154"/>
    <w:rsid w:val="00194889"/>
    <w:rsid w:val="0019594C"/>
    <w:rsid w:val="001961B5"/>
    <w:rsid w:val="00197133"/>
    <w:rsid w:val="001A03BE"/>
    <w:rsid w:val="001A139E"/>
    <w:rsid w:val="001A1B47"/>
    <w:rsid w:val="001A1C17"/>
    <w:rsid w:val="001A3231"/>
    <w:rsid w:val="001A38D5"/>
    <w:rsid w:val="001A45B1"/>
    <w:rsid w:val="001A48C2"/>
    <w:rsid w:val="001A4A51"/>
    <w:rsid w:val="001A4C51"/>
    <w:rsid w:val="001A5145"/>
    <w:rsid w:val="001A53E6"/>
    <w:rsid w:val="001A5B1A"/>
    <w:rsid w:val="001A5D01"/>
    <w:rsid w:val="001A5EB9"/>
    <w:rsid w:val="001A63B5"/>
    <w:rsid w:val="001A66B8"/>
    <w:rsid w:val="001A6F2A"/>
    <w:rsid w:val="001A70C7"/>
    <w:rsid w:val="001A748A"/>
    <w:rsid w:val="001A7D4F"/>
    <w:rsid w:val="001B0D32"/>
    <w:rsid w:val="001B0E95"/>
    <w:rsid w:val="001B10F6"/>
    <w:rsid w:val="001B37C5"/>
    <w:rsid w:val="001B3F17"/>
    <w:rsid w:val="001B5269"/>
    <w:rsid w:val="001B5C4F"/>
    <w:rsid w:val="001B625F"/>
    <w:rsid w:val="001C0486"/>
    <w:rsid w:val="001C0510"/>
    <w:rsid w:val="001C0C73"/>
    <w:rsid w:val="001C0D0C"/>
    <w:rsid w:val="001C1ACB"/>
    <w:rsid w:val="001C2380"/>
    <w:rsid w:val="001C333A"/>
    <w:rsid w:val="001C3B51"/>
    <w:rsid w:val="001C3E83"/>
    <w:rsid w:val="001C413B"/>
    <w:rsid w:val="001C47FF"/>
    <w:rsid w:val="001C4C21"/>
    <w:rsid w:val="001C5427"/>
    <w:rsid w:val="001C57D5"/>
    <w:rsid w:val="001C5F64"/>
    <w:rsid w:val="001D013D"/>
    <w:rsid w:val="001D04B1"/>
    <w:rsid w:val="001D06AF"/>
    <w:rsid w:val="001D08EF"/>
    <w:rsid w:val="001D0B19"/>
    <w:rsid w:val="001D1376"/>
    <w:rsid w:val="001D1E08"/>
    <w:rsid w:val="001D2A74"/>
    <w:rsid w:val="001D2F57"/>
    <w:rsid w:val="001D3869"/>
    <w:rsid w:val="001D3C71"/>
    <w:rsid w:val="001D3D04"/>
    <w:rsid w:val="001D4CFD"/>
    <w:rsid w:val="001D5AF6"/>
    <w:rsid w:val="001D6719"/>
    <w:rsid w:val="001D68AB"/>
    <w:rsid w:val="001D6C79"/>
    <w:rsid w:val="001D7207"/>
    <w:rsid w:val="001E15FC"/>
    <w:rsid w:val="001E2BDE"/>
    <w:rsid w:val="001E2D60"/>
    <w:rsid w:val="001E2FEB"/>
    <w:rsid w:val="001E31A5"/>
    <w:rsid w:val="001E3947"/>
    <w:rsid w:val="001E3CCC"/>
    <w:rsid w:val="001E40BD"/>
    <w:rsid w:val="001E4B48"/>
    <w:rsid w:val="001E5E2E"/>
    <w:rsid w:val="001E61CA"/>
    <w:rsid w:val="001E674F"/>
    <w:rsid w:val="001E7468"/>
    <w:rsid w:val="001E7902"/>
    <w:rsid w:val="001E7B3F"/>
    <w:rsid w:val="001F0224"/>
    <w:rsid w:val="001F0A07"/>
    <w:rsid w:val="001F0E57"/>
    <w:rsid w:val="001F1A3B"/>
    <w:rsid w:val="001F28F5"/>
    <w:rsid w:val="001F2A34"/>
    <w:rsid w:val="001F3873"/>
    <w:rsid w:val="001F3C25"/>
    <w:rsid w:val="001F3F3E"/>
    <w:rsid w:val="001F4529"/>
    <w:rsid w:val="00200290"/>
    <w:rsid w:val="00200C75"/>
    <w:rsid w:val="00201E97"/>
    <w:rsid w:val="0020220F"/>
    <w:rsid w:val="002046FF"/>
    <w:rsid w:val="00205816"/>
    <w:rsid w:val="0020589D"/>
    <w:rsid w:val="0020597C"/>
    <w:rsid w:val="00205E80"/>
    <w:rsid w:val="00206318"/>
    <w:rsid w:val="002067B4"/>
    <w:rsid w:val="00206A6C"/>
    <w:rsid w:val="00206F16"/>
    <w:rsid w:val="0020740C"/>
    <w:rsid w:val="002077EB"/>
    <w:rsid w:val="0021107E"/>
    <w:rsid w:val="0021196F"/>
    <w:rsid w:val="00211F20"/>
    <w:rsid w:val="00212695"/>
    <w:rsid w:val="00212A5D"/>
    <w:rsid w:val="00212DCA"/>
    <w:rsid w:val="0021326A"/>
    <w:rsid w:val="0021398B"/>
    <w:rsid w:val="0021405D"/>
    <w:rsid w:val="002148C7"/>
    <w:rsid w:val="00214B01"/>
    <w:rsid w:val="00214F3F"/>
    <w:rsid w:val="00215B3D"/>
    <w:rsid w:val="0021630F"/>
    <w:rsid w:val="002163AF"/>
    <w:rsid w:val="002165CD"/>
    <w:rsid w:val="00217288"/>
    <w:rsid w:val="00220602"/>
    <w:rsid w:val="002223B7"/>
    <w:rsid w:val="0022306D"/>
    <w:rsid w:val="002235D1"/>
    <w:rsid w:val="002241EA"/>
    <w:rsid w:val="00224E31"/>
    <w:rsid w:val="00225205"/>
    <w:rsid w:val="00226E7B"/>
    <w:rsid w:val="00227C84"/>
    <w:rsid w:val="002302F6"/>
    <w:rsid w:val="0023049F"/>
    <w:rsid w:val="00230AC6"/>
    <w:rsid w:val="00231BEB"/>
    <w:rsid w:val="00232667"/>
    <w:rsid w:val="002342E0"/>
    <w:rsid w:val="00234610"/>
    <w:rsid w:val="00234BDD"/>
    <w:rsid w:val="00235F93"/>
    <w:rsid w:val="002363B9"/>
    <w:rsid w:val="002363E5"/>
    <w:rsid w:val="00237BDB"/>
    <w:rsid w:val="0024024F"/>
    <w:rsid w:val="00241048"/>
    <w:rsid w:val="0024199D"/>
    <w:rsid w:val="00242608"/>
    <w:rsid w:val="00243F13"/>
    <w:rsid w:val="0024415E"/>
    <w:rsid w:val="0024441A"/>
    <w:rsid w:val="002444EB"/>
    <w:rsid w:val="00244965"/>
    <w:rsid w:val="002450BA"/>
    <w:rsid w:val="00245664"/>
    <w:rsid w:val="0024778E"/>
    <w:rsid w:val="00247B06"/>
    <w:rsid w:val="00247CF0"/>
    <w:rsid w:val="0025055E"/>
    <w:rsid w:val="00251681"/>
    <w:rsid w:val="00251691"/>
    <w:rsid w:val="00251713"/>
    <w:rsid w:val="00251A98"/>
    <w:rsid w:val="0025290C"/>
    <w:rsid w:val="002535A3"/>
    <w:rsid w:val="002536C1"/>
    <w:rsid w:val="00253DF4"/>
    <w:rsid w:val="0025424D"/>
    <w:rsid w:val="002549DC"/>
    <w:rsid w:val="0025517E"/>
    <w:rsid w:val="002551B7"/>
    <w:rsid w:val="002554C2"/>
    <w:rsid w:val="00255B2C"/>
    <w:rsid w:val="00256285"/>
    <w:rsid w:val="002566CE"/>
    <w:rsid w:val="002567CB"/>
    <w:rsid w:val="00257AB5"/>
    <w:rsid w:val="0026018B"/>
    <w:rsid w:val="0026041C"/>
    <w:rsid w:val="00260DAF"/>
    <w:rsid w:val="0026189B"/>
    <w:rsid w:val="002620F3"/>
    <w:rsid w:val="0026282A"/>
    <w:rsid w:val="00262E30"/>
    <w:rsid w:val="00263155"/>
    <w:rsid w:val="00263748"/>
    <w:rsid w:val="002639F4"/>
    <w:rsid w:val="00263A4C"/>
    <w:rsid w:val="00263D08"/>
    <w:rsid w:val="002642CA"/>
    <w:rsid w:val="00264636"/>
    <w:rsid w:val="00264822"/>
    <w:rsid w:val="00265DAB"/>
    <w:rsid w:val="00265EB9"/>
    <w:rsid w:val="00266143"/>
    <w:rsid w:val="00266608"/>
    <w:rsid w:val="002678AB"/>
    <w:rsid w:val="00267F73"/>
    <w:rsid w:val="00270332"/>
    <w:rsid w:val="00272147"/>
    <w:rsid w:val="0027217E"/>
    <w:rsid w:val="002727EA"/>
    <w:rsid w:val="00272A8E"/>
    <w:rsid w:val="00273C15"/>
    <w:rsid w:val="002740A4"/>
    <w:rsid w:val="002758B9"/>
    <w:rsid w:val="00275DE5"/>
    <w:rsid w:val="002767D8"/>
    <w:rsid w:val="00276DA3"/>
    <w:rsid w:val="002771E6"/>
    <w:rsid w:val="00280138"/>
    <w:rsid w:val="002801CD"/>
    <w:rsid w:val="00280EC0"/>
    <w:rsid w:val="0028178B"/>
    <w:rsid w:val="00281794"/>
    <w:rsid w:val="00282867"/>
    <w:rsid w:val="00282E83"/>
    <w:rsid w:val="00283363"/>
    <w:rsid w:val="00283368"/>
    <w:rsid w:val="00283CD1"/>
    <w:rsid w:val="00284463"/>
    <w:rsid w:val="002844B6"/>
    <w:rsid w:val="00284DD0"/>
    <w:rsid w:val="0028544D"/>
    <w:rsid w:val="00286025"/>
    <w:rsid w:val="0028684B"/>
    <w:rsid w:val="00286AAD"/>
    <w:rsid w:val="00287249"/>
    <w:rsid w:val="002876C3"/>
    <w:rsid w:val="00287ADD"/>
    <w:rsid w:val="00291C20"/>
    <w:rsid w:val="00292503"/>
    <w:rsid w:val="0029310F"/>
    <w:rsid w:val="00294136"/>
    <w:rsid w:val="00294383"/>
    <w:rsid w:val="00295C32"/>
    <w:rsid w:val="0029670D"/>
    <w:rsid w:val="00297560"/>
    <w:rsid w:val="002978A9"/>
    <w:rsid w:val="002A036E"/>
    <w:rsid w:val="002A05EB"/>
    <w:rsid w:val="002A0FD3"/>
    <w:rsid w:val="002A135F"/>
    <w:rsid w:val="002A13F8"/>
    <w:rsid w:val="002A185F"/>
    <w:rsid w:val="002A25A3"/>
    <w:rsid w:val="002A25CD"/>
    <w:rsid w:val="002A2772"/>
    <w:rsid w:val="002A2B12"/>
    <w:rsid w:val="002A33C3"/>
    <w:rsid w:val="002A35EE"/>
    <w:rsid w:val="002A39C6"/>
    <w:rsid w:val="002A3D9F"/>
    <w:rsid w:val="002A42A0"/>
    <w:rsid w:val="002A5038"/>
    <w:rsid w:val="002A52B1"/>
    <w:rsid w:val="002A5636"/>
    <w:rsid w:val="002A59BD"/>
    <w:rsid w:val="002A62E2"/>
    <w:rsid w:val="002A676A"/>
    <w:rsid w:val="002A6A43"/>
    <w:rsid w:val="002A74F2"/>
    <w:rsid w:val="002A7E95"/>
    <w:rsid w:val="002B05D0"/>
    <w:rsid w:val="002B076C"/>
    <w:rsid w:val="002B0FA3"/>
    <w:rsid w:val="002B1093"/>
    <w:rsid w:val="002B115E"/>
    <w:rsid w:val="002B2112"/>
    <w:rsid w:val="002B35E3"/>
    <w:rsid w:val="002B3D85"/>
    <w:rsid w:val="002B40BA"/>
    <w:rsid w:val="002B436D"/>
    <w:rsid w:val="002B4704"/>
    <w:rsid w:val="002B4999"/>
    <w:rsid w:val="002B590B"/>
    <w:rsid w:val="002B5CDB"/>
    <w:rsid w:val="002B67C9"/>
    <w:rsid w:val="002B709C"/>
    <w:rsid w:val="002B722D"/>
    <w:rsid w:val="002B7EEB"/>
    <w:rsid w:val="002C0290"/>
    <w:rsid w:val="002C0C2B"/>
    <w:rsid w:val="002C0D91"/>
    <w:rsid w:val="002C15BA"/>
    <w:rsid w:val="002C2602"/>
    <w:rsid w:val="002C3BC0"/>
    <w:rsid w:val="002C53EE"/>
    <w:rsid w:val="002C58E4"/>
    <w:rsid w:val="002C6263"/>
    <w:rsid w:val="002C6473"/>
    <w:rsid w:val="002C66C4"/>
    <w:rsid w:val="002C677F"/>
    <w:rsid w:val="002C7A4E"/>
    <w:rsid w:val="002D0E7D"/>
    <w:rsid w:val="002D1121"/>
    <w:rsid w:val="002D1FF6"/>
    <w:rsid w:val="002D23B0"/>
    <w:rsid w:val="002D255A"/>
    <w:rsid w:val="002D29EA"/>
    <w:rsid w:val="002D349C"/>
    <w:rsid w:val="002D3582"/>
    <w:rsid w:val="002D3E5E"/>
    <w:rsid w:val="002D4EF8"/>
    <w:rsid w:val="002D5686"/>
    <w:rsid w:val="002D5B61"/>
    <w:rsid w:val="002D5BFA"/>
    <w:rsid w:val="002D68D1"/>
    <w:rsid w:val="002D730A"/>
    <w:rsid w:val="002E0D7E"/>
    <w:rsid w:val="002E1AA1"/>
    <w:rsid w:val="002E3FF2"/>
    <w:rsid w:val="002E4F2B"/>
    <w:rsid w:val="002E52A3"/>
    <w:rsid w:val="002E532E"/>
    <w:rsid w:val="002E60E8"/>
    <w:rsid w:val="002E6627"/>
    <w:rsid w:val="002E7490"/>
    <w:rsid w:val="002E7BA8"/>
    <w:rsid w:val="002E7DB3"/>
    <w:rsid w:val="002F19B6"/>
    <w:rsid w:val="002F2129"/>
    <w:rsid w:val="002F28EA"/>
    <w:rsid w:val="002F3CAC"/>
    <w:rsid w:val="002F4975"/>
    <w:rsid w:val="002F4C70"/>
    <w:rsid w:val="002F6B64"/>
    <w:rsid w:val="002F75FD"/>
    <w:rsid w:val="003000B2"/>
    <w:rsid w:val="00300305"/>
    <w:rsid w:val="0030056A"/>
    <w:rsid w:val="00300B86"/>
    <w:rsid w:val="00300BD4"/>
    <w:rsid w:val="00301F07"/>
    <w:rsid w:val="00301F31"/>
    <w:rsid w:val="00302043"/>
    <w:rsid w:val="00302BE1"/>
    <w:rsid w:val="00303622"/>
    <w:rsid w:val="00303849"/>
    <w:rsid w:val="00305FD2"/>
    <w:rsid w:val="00306C97"/>
    <w:rsid w:val="00307763"/>
    <w:rsid w:val="0031053A"/>
    <w:rsid w:val="00310EA6"/>
    <w:rsid w:val="00311989"/>
    <w:rsid w:val="00311B58"/>
    <w:rsid w:val="00313660"/>
    <w:rsid w:val="003144A4"/>
    <w:rsid w:val="003144AE"/>
    <w:rsid w:val="0031466E"/>
    <w:rsid w:val="00314920"/>
    <w:rsid w:val="00314921"/>
    <w:rsid w:val="0031543E"/>
    <w:rsid w:val="003155F8"/>
    <w:rsid w:val="003158ED"/>
    <w:rsid w:val="003159A7"/>
    <w:rsid w:val="00315B8E"/>
    <w:rsid w:val="00315C12"/>
    <w:rsid w:val="0031629F"/>
    <w:rsid w:val="003167CF"/>
    <w:rsid w:val="003168F8"/>
    <w:rsid w:val="00316D90"/>
    <w:rsid w:val="00317362"/>
    <w:rsid w:val="0031763C"/>
    <w:rsid w:val="0031772A"/>
    <w:rsid w:val="00317EE7"/>
    <w:rsid w:val="00320197"/>
    <w:rsid w:val="00320887"/>
    <w:rsid w:val="003208A9"/>
    <w:rsid w:val="00321700"/>
    <w:rsid w:val="00321F8F"/>
    <w:rsid w:val="003220EE"/>
    <w:rsid w:val="0032236F"/>
    <w:rsid w:val="003248D8"/>
    <w:rsid w:val="003249F5"/>
    <w:rsid w:val="00324FE4"/>
    <w:rsid w:val="00325DA0"/>
    <w:rsid w:val="00326750"/>
    <w:rsid w:val="0032787C"/>
    <w:rsid w:val="00327FD9"/>
    <w:rsid w:val="003303E1"/>
    <w:rsid w:val="00330746"/>
    <w:rsid w:val="00331126"/>
    <w:rsid w:val="00331164"/>
    <w:rsid w:val="0033142A"/>
    <w:rsid w:val="00331D3F"/>
    <w:rsid w:val="0033242A"/>
    <w:rsid w:val="003336C9"/>
    <w:rsid w:val="0033383A"/>
    <w:rsid w:val="0033423A"/>
    <w:rsid w:val="00334F0D"/>
    <w:rsid w:val="00335A47"/>
    <w:rsid w:val="00336BB7"/>
    <w:rsid w:val="003376C6"/>
    <w:rsid w:val="0033796F"/>
    <w:rsid w:val="00340BB6"/>
    <w:rsid w:val="00340ED6"/>
    <w:rsid w:val="0034129C"/>
    <w:rsid w:val="00342AAE"/>
    <w:rsid w:val="00342E45"/>
    <w:rsid w:val="00343350"/>
    <w:rsid w:val="00343550"/>
    <w:rsid w:val="00345122"/>
    <w:rsid w:val="00345A03"/>
    <w:rsid w:val="003460B1"/>
    <w:rsid w:val="00346357"/>
    <w:rsid w:val="003463A2"/>
    <w:rsid w:val="003464A0"/>
    <w:rsid w:val="00346B84"/>
    <w:rsid w:val="00347094"/>
    <w:rsid w:val="003474BE"/>
    <w:rsid w:val="003478B1"/>
    <w:rsid w:val="00350070"/>
    <w:rsid w:val="003502BB"/>
    <w:rsid w:val="00350D66"/>
    <w:rsid w:val="0035136D"/>
    <w:rsid w:val="00351FB9"/>
    <w:rsid w:val="00353A38"/>
    <w:rsid w:val="00354A94"/>
    <w:rsid w:val="00354D1D"/>
    <w:rsid w:val="0035606E"/>
    <w:rsid w:val="003563BB"/>
    <w:rsid w:val="003578FC"/>
    <w:rsid w:val="00357FCE"/>
    <w:rsid w:val="00360224"/>
    <w:rsid w:val="00360243"/>
    <w:rsid w:val="0036173C"/>
    <w:rsid w:val="0036400E"/>
    <w:rsid w:val="00364C5F"/>
    <w:rsid w:val="00365052"/>
    <w:rsid w:val="003650C1"/>
    <w:rsid w:val="00365D2E"/>
    <w:rsid w:val="00366C08"/>
    <w:rsid w:val="003673A0"/>
    <w:rsid w:val="00370574"/>
    <w:rsid w:val="003711E1"/>
    <w:rsid w:val="003717EE"/>
    <w:rsid w:val="00371983"/>
    <w:rsid w:val="003721ED"/>
    <w:rsid w:val="003724A3"/>
    <w:rsid w:val="00372D99"/>
    <w:rsid w:val="00373654"/>
    <w:rsid w:val="00373AA6"/>
    <w:rsid w:val="00374214"/>
    <w:rsid w:val="0037580F"/>
    <w:rsid w:val="00375F88"/>
    <w:rsid w:val="00376E23"/>
    <w:rsid w:val="00377162"/>
    <w:rsid w:val="00377400"/>
    <w:rsid w:val="00377932"/>
    <w:rsid w:val="00377AF1"/>
    <w:rsid w:val="00377C26"/>
    <w:rsid w:val="00377C85"/>
    <w:rsid w:val="00380520"/>
    <w:rsid w:val="00381AFB"/>
    <w:rsid w:val="0038276F"/>
    <w:rsid w:val="00383A58"/>
    <w:rsid w:val="00385178"/>
    <w:rsid w:val="003853E2"/>
    <w:rsid w:val="00385442"/>
    <w:rsid w:val="00385888"/>
    <w:rsid w:val="00386065"/>
    <w:rsid w:val="00386C7B"/>
    <w:rsid w:val="00386F64"/>
    <w:rsid w:val="00387CDC"/>
    <w:rsid w:val="00387EE6"/>
    <w:rsid w:val="00390C58"/>
    <w:rsid w:val="00391079"/>
    <w:rsid w:val="003911C4"/>
    <w:rsid w:val="003911E1"/>
    <w:rsid w:val="00391F57"/>
    <w:rsid w:val="0039256C"/>
    <w:rsid w:val="00392814"/>
    <w:rsid w:val="00393C07"/>
    <w:rsid w:val="0039406A"/>
    <w:rsid w:val="00394C37"/>
    <w:rsid w:val="00394FD8"/>
    <w:rsid w:val="00395D30"/>
    <w:rsid w:val="00396440"/>
    <w:rsid w:val="00396635"/>
    <w:rsid w:val="00396901"/>
    <w:rsid w:val="003975C2"/>
    <w:rsid w:val="003A04FD"/>
    <w:rsid w:val="003A0CD3"/>
    <w:rsid w:val="003A0EAE"/>
    <w:rsid w:val="003A1A0C"/>
    <w:rsid w:val="003A1F59"/>
    <w:rsid w:val="003A205F"/>
    <w:rsid w:val="003A23C6"/>
    <w:rsid w:val="003A2896"/>
    <w:rsid w:val="003A2C66"/>
    <w:rsid w:val="003A3249"/>
    <w:rsid w:val="003A32FA"/>
    <w:rsid w:val="003A3364"/>
    <w:rsid w:val="003A4321"/>
    <w:rsid w:val="003A486E"/>
    <w:rsid w:val="003A518A"/>
    <w:rsid w:val="003A57D8"/>
    <w:rsid w:val="003A6366"/>
    <w:rsid w:val="003A6794"/>
    <w:rsid w:val="003A69D7"/>
    <w:rsid w:val="003A6B50"/>
    <w:rsid w:val="003A7138"/>
    <w:rsid w:val="003A7DDE"/>
    <w:rsid w:val="003A7F00"/>
    <w:rsid w:val="003A7F36"/>
    <w:rsid w:val="003B07AB"/>
    <w:rsid w:val="003B13BD"/>
    <w:rsid w:val="003B155F"/>
    <w:rsid w:val="003B2056"/>
    <w:rsid w:val="003B23C2"/>
    <w:rsid w:val="003B2D8E"/>
    <w:rsid w:val="003B48DC"/>
    <w:rsid w:val="003B4C26"/>
    <w:rsid w:val="003B5335"/>
    <w:rsid w:val="003B550C"/>
    <w:rsid w:val="003B68AA"/>
    <w:rsid w:val="003B6AB9"/>
    <w:rsid w:val="003B79E4"/>
    <w:rsid w:val="003C1777"/>
    <w:rsid w:val="003C17C9"/>
    <w:rsid w:val="003C1A82"/>
    <w:rsid w:val="003C1C18"/>
    <w:rsid w:val="003C4BFC"/>
    <w:rsid w:val="003C5188"/>
    <w:rsid w:val="003C52A0"/>
    <w:rsid w:val="003C53B4"/>
    <w:rsid w:val="003C54AC"/>
    <w:rsid w:val="003C5549"/>
    <w:rsid w:val="003C55D3"/>
    <w:rsid w:val="003C5E29"/>
    <w:rsid w:val="003C66F0"/>
    <w:rsid w:val="003C691F"/>
    <w:rsid w:val="003C7157"/>
    <w:rsid w:val="003D09B0"/>
    <w:rsid w:val="003D12BB"/>
    <w:rsid w:val="003D12C4"/>
    <w:rsid w:val="003D1408"/>
    <w:rsid w:val="003D1618"/>
    <w:rsid w:val="003D1962"/>
    <w:rsid w:val="003D1A76"/>
    <w:rsid w:val="003D1F40"/>
    <w:rsid w:val="003D2966"/>
    <w:rsid w:val="003D310F"/>
    <w:rsid w:val="003D32BA"/>
    <w:rsid w:val="003D3301"/>
    <w:rsid w:val="003D37DE"/>
    <w:rsid w:val="003D3A7D"/>
    <w:rsid w:val="003D3F98"/>
    <w:rsid w:val="003D511F"/>
    <w:rsid w:val="003D5BAD"/>
    <w:rsid w:val="003D5DAD"/>
    <w:rsid w:val="003D60C4"/>
    <w:rsid w:val="003D6A84"/>
    <w:rsid w:val="003D7163"/>
    <w:rsid w:val="003D725C"/>
    <w:rsid w:val="003D75C8"/>
    <w:rsid w:val="003E0888"/>
    <w:rsid w:val="003E1292"/>
    <w:rsid w:val="003E1C3D"/>
    <w:rsid w:val="003E21C8"/>
    <w:rsid w:val="003E2CE4"/>
    <w:rsid w:val="003E4EEC"/>
    <w:rsid w:val="003E56AE"/>
    <w:rsid w:val="003E61EE"/>
    <w:rsid w:val="003E70C4"/>
    <w:rsid w:val="003E722C"/>
    <w:rsid w:val="003E7A88"/>
    <w:rsid w:val="003E7B6F"/>
    <w:rsid w:val="003F001C"/>
    <w:rsid w:val="003F019D"/>
    <w:rsid w:val="003F0285"/>
    <w:rsid w:val="003F0CF4"/>
    <w:rsid w:val="003F1184"/>
    <w:rsid w:val="003F20AA"/>
    <w:rsid w:val="003F2402"/>
    <w:rsid w:val="003F2B04"/>
    <w:rsid w:val="003F2FF2"/>
    <w:rsid w:val="003F3A75"/>
    <w:rsid w:val="003F45DC"/>
    <w:rsid w:val="003F4B9C"/>
    <w:rsid w:val="003F500E"/>
    <w:rsid w:val="003F653A"/>
    <w:rsid w:val="00400547"/>
    <w:rsid w:val="00400630"/>
    <w:rsid w:val="00400DFF"/>
    <w:rsid w:val="004023E0"/>
    <w:rsid w:val="00402504"/>
    <w:rsid w:val="00402BF8"/>
    <w:rsid w:val="00402CCD"/>
    <w:rsid w:val="004031D0"/>
    <w:rsid w:val="004037CD"/>
    <w:rsid w:val="0040473E"/>
    <w:rsid w:val="00406069"/>
    <w:rsid w:val="004068C8"/>
    <w:rsid w:val="00406EDF"/>
    <w:rsid w:val="0040768A"/>
    <w:rsid w:val="00410D36"/>
    <w:rsid w:val="004119B5"/>
    <w:rsid w:val="0041220F"/>
    <w:rsid w:val="004123A9"/>
    <w:rsid w:val="00412F10"/>
    <w:rsid w:val="00413575"/>
    <w:rsid w:val="0041394D"/>
    <w:rsid w:val="004142B9"/>
    <w:rsid w:val="004147B3"/>
    <w:rsid w:val="00415CD1"/>
    <w:rsid w:val="00415FA4"/>
    <w:rsid w:val="00416454"/>
    <w:rsid w:val="004169D7"/>
    <w:rsid w:val="00416AA6"/>
    <w:rsid w:val="00416F60"/>
    <w:rsid w:val="004172CF"/>
    <w:rsid w:val="004175B5"/>
    <w:rsid w:val="004177BA"/>
    <w:rsid w:val="00417A57"/>
    <w:rsid w:val="00417B9E"/>
    <w:rsid w:val="004218B4"/>
    <w:rsid w:val="00421BEA"/>
    <w:rsid w:val="00421C4A"/>
    <w:rsid w:val="00422A7A"/>
    <w:rsid w:val="00422EC8"/>
    <w:rsid w:val="00423187"/>
    <w:rsid w:val="00423396"/>
    <w:rsid w:val="004239FB"/>
    <w:rsid w:val="004241EA"/>
    <w:rsid w:val="00424255"/>
    <w:rsid w:val="0042444B"/>
    <w:rsid w:val="00425D03"/>
    <w:rsid w:val="004262DB"/>
    <w:rsid w:val="00426B15"/>
    <w:rsid w:val="00427912"/>
    <w:rsid w:val="00427DD3"/>
    <w:rsid w:val="00431F34"/>
    <w:rsid w:val="004326C5"/>
    <w:rsid w:val="00432C95"/>
    <w:rsid w:val="00432D04"/>
    <w:rsid w:val="00433665"/>
    <w:rsid w:val="00433FEB"/>
    <w:rsid w:val="00434D83"/>
    <w:rsid w:val="00434E95"/>
    <w:rsid w:val="00436C4B"/>
    <w:rsid w:val="00436FEE"/>
    <w:rsid w:val="004374DB"/>
    <w:rsid w:val="0043759F"/>
    <w:rsid w:val="00437B7A"/>
    <w:rsid w:val="004408E4"/>
    <w:rsid w:val="004413E9"/>
    <w:rsid w:val="004414D9"/>
    <w:rsid w:val="00441664"/>
    <w:rsid w:val="004424D0"/>
    <w:rsid w:val="00442873"/>
    <w:rsid w:val="00442A83"/>
    <w:rsid w:val="00443420"/>
    <w:rsid w:val="004436B1"/>
    <w:rsid w:val="00444802"/>
    <w:rsid w:val="00445928"/>
    <w:rsid w:val="0044683D"/>
    <w:rsid w:val="00446902"/>
    <w:rsid w:val="00446C46"/>
    <w:rsid w:val="00446D36"/>
    <w:rsid w:val="0044765A"/>
    <w:rsid w:val="00447838"/>
    <w:rsid w:val="00447BF5"/>
    <w:rsid w:val="00450E89"/>
    <w:rsid w:val="004518D3"/>
    <w:rsid w:val="00451B9D"/>
    <w:rsid w:val="00451CD9"/>
    <w:rsid w:val="00452421"/>
    <w:rsid w:val="004535DF"/>
    <w:rsid w:val="00454069"/>
    <w:rsid w:val="004544B3"/>
    <w:rsid w:val="004548D5"/>
    <w:rsid w:val="00454DAC"/>
    <w:rsid w:val="00454DB7"/>
    <w:rsid w:val="0045526D"/>
    <w:rsid w:val="0045531C"/>
    <w:rsid w:val="004553E7"/>
    <w:rsid w:val="004555BE"/>
    <w:rsid w:val="00456565"/>
    <w:rsid w:val="00456C71"/>
    <w:rsid w:val="00457FA5"/>
    <w:rsid w:val="00460482"/>
    <w:rsid w:val="0046173A"/>
    <w:rsid w:val="00461D2D"/>
    <w:rsid w:val="00462313"/>
    <w:rsid w:val="00462BFB"/>
    <w:rsid w:val="00463AD5"/>
    <w:rsid w:val="00463BC9"/>
    <w:rsid w:val="00465C66"/>
    <w:rsid w:val="004664FF"/>
    <w:rsid w:val="0046702A"/>
    <w:rsid w:val="00467F91"/>
    <w:rsid w:val="004703FA"/>
    <w:rsid w:val="00470419"/>
    <w:rsid w:val="0047099F"/>
    <w:rsid w:val="00470BD5"/>
    <w:rsid w:val="00470D54"/>
    <w:rsid w:val="004710DC"/>
    <w:rsid w:val="0047302E"/>
    <w:rsid w:val="0047360D"/>
    <w:rsid w:val="0047382D"/>
    <w:rsid w:val="00473CFC"/>
    <w:rsid w:val="00474C5B"/>
    <w:rsid w:val="00474F1A"/>
    <w:rsid w:val="00475634"/>
    <w:rsid w:val="0047679D"/>
    <w:rsid w:val="00476AB9"/>
    <w:rsid w:val="00476F57"/>
    <w:rsid w:val="0047740B"/>
    <w:rsid w:val="00477C3A"/>
    <w:rsid w:val="00480F97"/>
    <w:rsid w:val="0048119F"/>
    <w:rsid w:val="004811C8"/>
    <w:rsid w:val="0048171D"/>
    <w:rsid w:val="00481A11"/>
    <w:rsid w:val="00481EE9"/>
    <w:rsid w:val="0048237B"/>
    <w:rsid w:val="004832F5"/>
    <w:rsid w:val="004833A5"/>
    <w:rsid w:val="00483425"/>
    <w:rsid w:val="00484276"/>
    <w:rsid w:val="00484482"/>
    <w:rsid w:val="00485021"/>
    <w:rsid w:val="00486E6F"/>
    <w:rsid w:val="0048725A"/>
    <w:rsid w:val="00490054"/>
    <w:rsid w:val="004905F7"/>
    <w:rsid w:val="0049088A"/>
    <w:rsid w:val="004913D5"/>
    <w:rsid w:val="00491F04"/>
    <w:rsid w:val="0049201D"/>
    <w:rsid w:val="004924CE"/>
    <w:rsid w:val="0049394E"/>
    <w:rsid w:val="00493CCC"/>
    <w:rsid w:val="00494D6B"/>
    <w:rsid w:val="00495FA5"/>
    <w:rsid w:val="00497292"/>
    <w:rsid w:val="004973E7"/>
    <w:rsid w:val="004A02B1"/>
    <w:rsid w:val="004A02ED"/>
    <w:rsid w:val="004A031E"/>
    <w:rsid w:val="004A07C1"/>
    <w:rsid w:val="004A15AC"/>
    <w:rsid w:val="004A22EB"/>
    <w:rsid w:val="004A2D59"/>
    <w:rsid w:val="004A3E85"/>
    <w:rsid w:val="004A3EB3"/>
    <w:rsid w:val="004A4427"/>
    <w:rsid w:val="004A45BC"/>
    <w:rsid w:val="004A4AC8"/>
    <w:rsid w:val="004A53A9"/>
    <w:rsid w:val="004A55B4"/>
    <w:rsid w:val="004A567F"/>
    <w:rsid w:val="004A570C"/>
    <w:rsid w:val="004A593E"/>
    <w:rsid w:val="004A6876"/>
    <w:rsid w:val="004A6EF6"/>
    <w:rsid w:val="004A7DD7"/>
    <w:rsid w:val="004B10AC"/>
    <w:rsid w:val="004B11F7"/>
    <w:rsid w:val="004B1C5F"/>
    <w:rsid w:val="004B2A51"/>
    <w:rsid w:val="004B2B4A"/>
    <w:rsid w:val="004B2DF0"/>
    <w:rsid w:val="004B3267"/>
    <w:rsid w:val="004B3836"/>
    <w:rsid w:val="004B39A5"/>
    <w:rsid w:val="004B6114"/>
    <w:rsid w:val="004B6467"/>
    <w:rsid w:val="004B6CC9"/>
    <w:rsid w:val="004B74E5"/>
    <w:rsid w:val="004B78CA"/>
    <w:rsid w:val="004B7F62"/>
    <w:rsid w:val="004C1007"/>
    <w:rsid w:val="004C171A"/>
    <w:rsid w:val="004C1FD6"/>
    <w:rsid w:val="004C26F9"/>
    <w:rsid w:val="004C27BB"/>
    <w:rsid w:val="004C29EB"/>
    <w:rsid w:val="004C4471"/>
    <w:rsid w:val="004C459E"/>
    <w:rsid w:val="004C4D61"/>
    <w:rsid w:val="004C58D9"/>
    <w:rsid w:val="004C5A69"/>
    <w:rsid w:val="004C6821"/>
    <w:rsid w:val="004C6BBA"/>
    <w:rsid w:val="004D0372"/>
    <w:rsid w:val="004D1D36"/>
    <w:rsid w:val="004D2A95"/>
    <w:rsid w:val="004D318E"/>
    <w:rsid w:val="004D3EFF"/>
    <w:rsid w:val="004D43DE"/>
    <w:rsid w:val="004D5012"/>
    <w:rsid w:val="004D5E07"/>
    <w:rsid w:val="004D6413"/>
    <w:rsid w:val="004D669B"/>
    <w:rsid w:val="004E0298"/>
    <w:rsid w:val="004E0E31"/>
    <w:rsid w:val="004E108C"/>
    <w:rsid w:val="004E1376"/>
    <w:rsid w:val="004E31A9"/>
    <w:rsid w:val="004E4DD2"/>
    <w:rsid w:val="004E623A"/>
    <w:rsid w:val="004E6A97"/>
    <w:rsid w:val="004E6CEC"/>
    <w:rsid w:val="004E6FC0"/>
    <w:rsid w:val="004E763C"/>
    <w:rsid w:val="004F01D2"/>
    <w:rsid w:val="004F1547"/>
    <w:rsid w:val="004F1967"/>
    <w:rsid w:val="004F338C"/>
    <w:rsid w:val="004F35A9"/>
    <w:rsid w:val="004F3E8F"/>
    <w:rsid w:val="004F50F0"/>
    <w:rsid w:val="004F61DF"/>
    <w:rsid w:val="004F6A9F"/>
    <w:rsid w:val="004F7AC7"/>
    <w:rsid w:val="00501473"/>
    <w:rsid w:val="005014C0"/>
    <w:rsid w:val="005015E3"/>
    <w:rsid w:val="005016D7"/>
    <w:rsid w:val="0050214A"/>
    <w:rsid w:val="00503293"/>
    <w:rsid w:val="00503344"/>
    <w:rsid w:val="00503660"/>
    <w:rsid w:val="0050415A"/>
    <w:rsid w:val="00506285"/>
    <w:rsid w:val="0050685F"/>
    <w:rsid w:val="00506D16"/>
    <w:rsid w:val="00510040"/>
    <w:rsid w:val="0051013F"/>
    <w:rsid w:val="00510760"/>
    <w:rsid w:val="0051083B"/>
    <w:rsid w:val="00510F79"/>
    <w:rsid w:val="00511010"/>
    <w:rsid w:val="00511A15"/>
    <w:rsid w:val="00511E78"/>
    <w:rsid w:val="00512D30"/>
    <w:rsid w:val="00513E5B"/>
    <w:rsid w:val="00515637"/>
    <w:rsid w:val="00515A25"/>
    <w:rsid w:val="005176EE"/>
    <w:rsid w:val="00517AAB"/>
    <w:rsid w:val="00517C9D"/>
    <w:rsid w:val="00520E3F"/>
    <w:rsid w:val="00522269"/>
    <w:rsid w:val="005228D8"/>
    <w:rsid w:val="005248AE"/>
    <w:rsid w:val="00524AF8"/>
    <w:rsid w:val="0052520D"/>
    <w:rsid w:val="00525BA2"/>
    <w:rsid w:val="0052688F"/>
    <w:rsid w:val="005277ED"/>
    <w:rsid w:val="005278DA"/>
    <w:rsid w:val="00527C71"/>
    <w:rsid w:val="0053227B"/>
    <w:rsid w:val="005323BD"/>
    <w:rsid w:val="0053279D"/>
    <w:rsid w:val="00532802"/>
    <w:rsid w:val="005331EB"/>
    <w:rsid w:val="00533DC9"/>
    <w:rsid w:val="00536263"/>
    <w:rsid w:val="00536613"/>
    <w:rsid w:val="00536668"/>
    <w:rsid w:val="005373A7"/>
    <w:rsid w:val="00537904"/>
    <w:rsid w:val="005404ED"/>
    <w:rsid w:val="005405E7"/>
    <w:rsid w:val="005425F8"/>
    <w:rsid w:val="005432E5"/>
    <w:rsid w:val="00543846"/>
    <w:rsid w:val="005444A5"/>
    <w:rsid w:val="005445D4"/>
    <w:rsid w:val="005471EF"/>
    <w:rsid w:val="00550055"/>
    <w:rsid w:val="0055026C"/>
    <w:rsid w:val="00550827"/>
    <w:rsid w:val="00550A8A"/>
    <w:rsid w:val="005511A3"/>
    <w:rsid w:val="005513CA"/>
    <w:rsid w:val="0055244F"/>
    <w:rsid w:val="005524D0"/>
    <w:rsid w:val="00552B3D"/>
    <w:rsid w:val="00553751"/>
    <w:rsid w:val="005539B4"/>
    <w:rsid w:val="00553A04"/>
    <w:rsid w:val="005543D2"/>
    <w:rsid w:val="00554B8B"/>
    <w:rsid w:val="00555001"/>
    <w:rsid w:val="00555AD7"/>
    <w:rsid w:val="00555B29"/>
    <w:rsid w:val="0055611D"/>
    <w:rsid w:val="005561FD"/>
    <w:rsid w:val="00557561"/>
    <w:rsid w:val="005600C8"/>
    <w:rsid w:val="00560141"/>
    <w:rsid w:val="00560575"/>
    <w:rsid w:val="00560C46"/>
    <w:rsid w:val="00560D89"/>
    <w:rsid w:val="0056111D"/>
    <w:rsid w:val="005629DC"/>
    <w:rsid w:val="005629FA"/>
    <w:rsid w:val="00563630"/>
    <w:rsid w:val="00563A60"/>
    <w:rsid w:val="00564D2A"/>
    <w:rsid w:val="00565138"/>
    <w:rsid w:val="00565525"/>
    <w:rsid w:val="0056610D"/>
    <w:rsid w:val="00566BCD"/>
    <w:rsid w:val="0056799F"/>
    <w:rsid w:val="00567FEF"/>
    <w:rsid w:val="00570007"/>
    <w:rsid w:val="0057000A"/>
    <w:rsid w:val="00570446"/>
    <w:rsid w:val="00570471"/>
    <w:rsid w:val="00570DD2"/>
    <w:rsid w:val="00570DD5"/>
    <w:rsid w:val="005712BD"/>
    <w:rsid w:val="00571A61"/>
    <w:rsid w:val="00571EDA"/>
    <w:rsid w:val="005720D5"/>
    <w:rsid w:val="00574E05"/>
    <w:rsid w:val="00576A5F"/>
    <w:rsid w:val="00577265"/>
    <w:rsid w:val="00577A0E"/>
    <w:rsid w:val="005804C3"/>
    <w:rsid w:val="00580596"/>
    <w:rsid w:val="005807BF"/>
    <w:rsid w:val="005814B8"/>
    <w:rsid w:val="005815FC"/>
    <w:rsid w:val="00581709"/>
    <w:rsid w:val="00581FB1"/>
    <w:rsid w:val="005826C3"/>
    <w:rsid w:val="00583130"/>
    <w:rsid w:val="005853D5"/>
    <w:rsid w:val="00586027"/>
    <w:rsid w:val="0058673A"/>
    <w:rsid w:val="0058679B"/>
    <w:rsid w:val="00586C2D"/>
    <w:rsid w:val="00586F0D"/>
    <w:rsid w:val="0058776B"/>
    <w:rsid w:val="00587C5F"/>
    <w:rsid w:val="00587E4C"/>
    <w:rsid w:val="00590397"/>
    <w:rsid w:val="00590521"/>
    <w:rsid w:val="005912C1"/>
    <w:rsid w:val="00591929"/>
    <w:rsid w:val="0059286E"/>
    <w:rsid w:val="00592D7C"/>
    <w:rsid w:val="00593202"/>
    <w:rsid w:val="0059335B"/>
    <w:rsid w:val="00593426"/>
    <w:rsid w:val="005936EB"/>
    <w:rsid w:val="00594C62"/>
    <w:rsid w:val="00595161"/>
    <w:rsid w:val="00595C0C"/>
    <w:rsid w:val="00596B0F"/>
    <w:rsid w:val="00597FC7"/>
    <w:rsid w:val="005A0691"/>
    <w:rsid w:val="005A09F6"/>
    <w:rsid w:val="005A1197"/>
    <w:rsid w:val="005A2927"/>
    <w:rsid w:val="005A2DAD"/>
    <w:rsid w:val="005A3613"/>
    <w:rsid w:val="005A404C"/>
    <w:rsid w:val="005A4C13"/>
    <w:rsid w:val="005A51C9"/>
    <w:rsid w:val="005A5AA3"/>
    <w:rsid w:val="005A5FCB"/>
    <w:rsid w:val="005A61BC"/>
    <w:rsid w:val="005A6A8F"/>
    <w:rsid w:val="005A7A70"/>
    <w:rsid w:val="005B0263"/>
    <w:rsid w:val="005B09DF"/>
    <w:rsid w:val="005B228C"/>
    <w:rsid w:val="005B33FB"/>
    <w:rsid w:val="005B3B88"/>
    <w:rsid w:val="005B4378"/>
    <w:rsid w:val="005B5AEA"/>
    <w:rsid w:val="005B5F14"/>
    <w:rsid w:val="005B7052"/>
    <w:rsid w:val="005B7F61"/>
    <w:rsid w:val="005C033C"/>
    <w:rsid w:val="005C0ADD"/>
    <w:rsid w:val="005C176B"/>
    <w:rsid w:val="005C1B3D"/>
    <w:rsid w:val="005C2FC0"/>
    <w:rsid w:val="005C30C7"/>
    <w:rsid w:val="005C3D3E"/>
    <w:rsid w:val="005C3ED9"/>
    <w:rsid w:val="005C409F"/>
    <w:rsid w:val="005C4219"/>
    <w:rsid w:val="005C43AA"/>
    <w:rsid w:val="005C5A0D"/>
    <w:rsid w:val="005C5D22"/>
    <w:rsid w:val="005C5DBB"/>
    <w:rsid w:val="005C5E46"/>
    <w:rsid w:val="005C6179"/>
    <w:rsid w:val="005C7D63"/>
    <w:rsid w:val="005D0148"/>
    <w:rsid w:val="005D05D1"/>
    <w:rsid w:val="005D0991"/>
    <w:rsid w:val="005D132D"/>
    <w:rsid w:val="005D144E"/>
    <w:rsid w:val="005D2475"/>
    <w:rsid w:val="005D28CE"/>
    <w:rsid w:val="005D2C45"/>
    <w:rsid w:val="005D3037"/>
    <w:rsid w:val="005D332B"/>
    <w:rsid w:val="005D370B"/>
    <w:rsid w:val="005D4881"/>
    <w:rsid w:val="005D4A1A"/>
    <w:rsid w:val="005D4A7E"/>
    <w:rsid w:val="005D5FA1"/>
    <w:rsid w:val="005D6278"/>
    <w:rsid w:val="005D62B3"/>
    <w:rsid w:val="005D66FB"/>
    <w:rsid w:val="005D6B9A"/>
    <w:rsid w:val="005D7551"/>
    <w:rsid w:val="005D7BF9"/>
    <w:rsid w:val="005D7E62"/>
    <w:rsid w:val="005E0307"/>
    <w:rsid w:val="005E0521"/>
    <w:rsid w:val="005E22C0"/>
    <w:rsid w:val="005E25D5"/>
    <w:rsid w:val="005E2C2E"/>
    <w:rsid w:val="005E3B6B"/>
    <w:rsid w:val="005E4147"/>
    <w:rsid w:val="005E4643"/>
    <w:rsid w:val="005E4D8C"/>
    <w:rsid w:val="005E5C07"/>
    <w:rsid w:val="005E64C8"/>
    <w:rsid w:val="005E6F8E"/>
    <w:rsid w:val="005F08B7"/>
    <w:rsid w:val="005F10EB"/>
    <w:rsid w:val="005F139E"/>
    <w:rsid w:val="005F1C8D"/>
    <w:rsid w:val="005F1CEB"/>
    <w:rsid w:val="005F2BBD"/>
    <w:rsid w:val="005F39FE"/>
    <w:rsid w:val="005F403B"/>
    <w:rsid w:val="005F5007"/>
    <w:rsid w:val="005F5205"/>
    <w:rsid w:val="005F5B37"/>
    <w:rsid w:val="005F602B"/>
    <w:rsid w:val="005F66CB"/>
    <w:rsid w:val="005F7E4A"/>
    <w:rsid w:val="00600700"/>
    <w:rsid w:val="00600A21"/>
    <w:rsid w:val="00601570"/>
    <w:rsid w:val="0060208C"/>
    <w:rsid w:val="00602276"/>
    <w:rsid w:val="006028E4"/>
    <w:rsid w:val="00602C13"/>
    <w:rsid w:val="00603182"/>
    <w:rsid w:val="006034A6"/>
    <w:rsid w:val="00603CE9"/>
    <w:rsid w:val="006051C8"/>
    <w:rsid w:val="00605C78"/>
    <w:rsid w:val="006066BF"/>
    <w:rsid w:val="00606A1F"/>
    <w:rsid w:val="00606B78"/>
    <w:rsid w:val="00606C09"/>
    <w:rsid w:val="00607392"/>
    <w:rsid w:val="006075C0"/>
    <w:rsid w:val="006077B7"/>
    <w:rsid w:val="00607C1D"/>
    <w:rsid w:val="00607C1E"/>
    <w:rsid w:val="00610D92"/>
    <w:rsid w:val="006115B5"/>
    <w:rsid w:val="00611623"/>
    <w:rsid w:val="00611E56"/>
    <w:rsid w:val="0061242C"/>
    <w:rsid w:val="0061381E"/>
    <w:rsid w:val="0061389B"/>
    <w:rsid w:val="00613FB2"/>
    <w:rsid w:val="0061410D"/>
    <w:rsid w:val="006167DB"/>
    <w:rsid w:val="00616E2B"/>
    <w:rsid w:val="006174C6"/>
    <w:rsid w:val="00617EE1"/>
    <w:rsid w:val="006204FB"/>
    <w:rsid w:val="00620ABA"/>
    <w:rsid w:val="00621634"/>
    <w:rsid w:val="006219EF"/>
    <w:rsid w:val="00621A64"/>
    <w:rsid w:val="00622481"/>
    <w:rsid w:val="006230A9"/>
    <w:rsid w:val="00623223"/>
    <w:rsid w:val="006236E5"/>
    <w:rsid w:val="00624EA9"/>
    <w:rsid w:val="00624F7F"/>
    <w:rsid w:val="006250F9"/>
    <w:rsid w:val="00625671"/>
    <w:rsid w:val="00627A97"/>
    <w:rsid w:val="00627E08"/>
    <w:rsid w:val="0063037D"/>
    <w:rsid w:val="006303A6"/>
    <w:rsid w:val="00630AFB"/>
    <w:rsid w:val="00630FF4"/>
    <w:rsid w:val="00632372"/>
    <w:rsid w:val="00632488"/>
    <w:rsid w:val="0063249A"/>
    <w:rsid w:val="0063272F"/>
    <w:rsid w:val="00632869"/>
    <w:rsid w:val="00632F3C"/>
    <w:rsid w:val="00633166"/>
    <w:rsid w:val="006334B6"/>
    <w:rsid w:val="00633591"/>
    <w:rsid w:val="00634245"/>
    <w:rsid w:val="00634E8D"/>
    <w:rsid w:val="006355F9"/>
    <w:rsid w:val="006359E8"/>
    <w:rsid w:val="00635A6D"/>
    <w:rsid w:val="00635FAE"/>
    <w:rsid w:val="00636F95"/>
    <w:rsid w:val="00637819"/>
    <w:rsid w:val="00637FC9"/>
    <w:rsid w:val="00640479"/>
    <w:rsid w:val="006407B7"/>
    <w:rsid w:val="00640DB0"/>
    <w:rsid w:val="00640E11"/>
    <w:rsid w:val="0064118F"/>
    <w:rsid w:val="00641D5F"/>
    <w:rsid w:val="0064270A"/>
    <w:rsid w:val="00643ED7"/>
    <w:rsid w:val="00645935"/>
    <w:rsid w:val="00646732"/>
    <w:rsid w:val="00646BBC"/>
    <w:rsid w:val="006470EA"/>
    <w:rsid w:val="006478E2"/>
    <w:rsid w:val="00650957"/>
    <w:rsid w:val="00650F53"/>
    <w:rsid w:val="006515DD"/>
    <w:rsid w:val="00652BEE"/>
    <w:rsid w:val="00652FAE"/>
    <w:rsid w:val="00653049"/>
    <w:rsid w:val="00653296"/>
    <w:rsid w:val="006536F9"/>
    <w:rsid w:val="006539D9"/>
    <w:rsid w:val="00653A4E"/>
    <w:rsid w:val="00653B72"/>
    <w:rsid w:val="00654674"/>
    <w:rsid w:val="00654E3A"/>
    <w:rsid w:val="0065589E"/>
    <w:rsid w:val="00657470"/>
    <w:rsid w:val="00657BD9"/>
    <w:rsid w:val="00657DED"/>
    <w:rsid w:val="00657FE6"/>
    <w:rsid w:val="00660078"/>
    <w:rsid w:val="006604EB"/>
    <w:rsid w:val="00660EEF"/>
    <w:rsid w:val="00661133"/>
    <w:rsid w:val="006613DE"/>
    <w:rsid w:val="00663C38"/>
    <w:rsid w:val="006641CF"/>
    <w:rsid w:val="00664812"/>
    <w:rsid w:val="00665104"/>
    <w:rsid w:val="00665968"/>
    <w:rsid w:val="00665F55"/>
    <w:rsid w:val="0066604E"/>
    <w:rsid w:val="006662D1"/>
    <w:rsid w:val="0066708F"/>
    <w:rsid w:val="00667640"/>
    <w:rsid w:val="00667DE9"/>
    <w:rsid w:val="006725BE"/>
    <w:rsid w:val="006744D7"/>
    <w:rsid w:val="00674C28"/>
    <w:rsid w:val="00674DA1"/>
    <w:rsid w:val="006764AC"/>
    <w:rsid w:val="00676AC9"/>
    <w:rsid w:val="00677C72"/>
    <w:rsid w:val="00677EE8"/>
    <w:rsid w:val="00680DAD"/>
    <w:rsid w:val="00681997"/>
    <w:rsid w:val="00682169"/>
    <w:rsid w:val="00682D20"/>
    <w:rsid w:val="006832AA"/>
    <w:rsid w:val="00683968"/>
    <w:rsid w:val="0068429E"/>
    <w:rsid w:val="006847A8"/>
    <w:rsid w:val="00684855"/>
    <w:rsid w:val="00684EA8"/>
    <w:rsid w:val="006850F4"/>
    <w:rsid w:val="00685F5A"/>
    <w:rsid w:val="0068623D"/>
    <w:rsid w:val="006863A4"/>
    <w:rsid w:val="006864FA"/>
    <w:rsid w:val="006865B3"/>
    <w:rsid w:val="00686669"/>
    <w:rsid w:val="0068671C"/>
    <w:rsid w:val="00686B13"/>
    <w:rsid w:val="00687B65"/>
    <w:rsid w:val="006904AA"/>
    <w:rsid w:val="00691212"/>
    <w:rsid w:val="006914A2"/>
    <w:rsid w:val="00691768"/>
    <w:rsid w:val="00691D8C"/>
    <w:rsid w:val="00691DDE"/>
    <w:rsid w:val="00692614"/>
    <w:rsid w:val="00692814"/>
    <w:rsid w:val="0069303E"/>
    <w:rsid w:val="00693553"/>
    <w:rsid w:val="006936BC"/>
    <w:rsid w:val="0069377F"/>
    <w:rsid w:val="00694792"/>
    <w:rsid w:val="00695E6C"/>
    <w:rsid w:val="00696196"/>
    <w:rsid w:val="006968CB"/>
    <w:rsid w:val="00696B5D"/>
    <w:rsid w:val="00696E25"/>
    <w:rsid w:val="006976C9"/>
    <w:rsid w:val="006A0012"/>
    <w:rsid w:val="006A100E"/>
    <w:rsid w:val="006A4261"/>
    <w:rsid w:val="006A47DB"/>
    <w:rsid w:val="006A5305"/>
    <w:rsid w:val="006A5A69"/>
    <w:rsid w:val="006A68A1"/>
    <w:rsid w:val="006A6A95"/>
    <w:rsid w:val="006A6E1C"/>
    <w:rsid w:val="006A7205"/>
    <w:rsid w:val="006B066C"/>
    <w:rsid w:val="006B0F7E"/>
    <w:rsid w:val="006B16FF"/>
    <w:rsid w:val="006B2863"/>
    <w:rsid w:val="006B2B88"/>
    <w:rsid w:val="006B34D3"/>
    <w:rsid w:val="006B3685"/>
    <w:rsid w:val="006B41C9"/>
    <w:rsid w:val="006B483D"/>
    <w:rsid w:val="006B4FDE"/>
    <w:rsid w:val="006B5AFC"/>
    <w:rsid w:val="006B5FD3"/>
    <w:rsid w:val="006B701C"/>
    <w:rsid w:val="006C03DA"/>
    <w:rsid w:val="006C1CA1"/>
    <w:rsid w:val="006C2DD8"/>
    <w:rsid w:val="006C2E9E"/>
    <w:rsid w:val="006C3FD2"/>
    <w:rsid w:val="006C4112"/>
    <w:rsid w:val="006C4C7A"/>
    <w:rsid w:val="006C5F6A"/>
    <w:rsid w:val="006C616B"/>
    <w:rsid w:val="006C61EF"/>
    <w:rsid w:val="006C6BB1"/>
    <w:rsid w:val="006C6D40"/>
    <w:rsid w:val="006C700A"/>
    <w:rsid w:val="006C7898"/>
    <w:rsid w:val="006D0551"/>
    <w:rsid w:val="006D1252"/>
    <w:rsid w:val="006D1686"/>
    <w:rsid w:val="006D1E8E"/>
    <w:rsid w:val="006D1F6D"/>
    <w:rsid w:val="006D249E"/>
    <w:rsid w:val="006D333B"/>
    <w:rsid w:val="006D3735"/>
    <w:rsid w:val="006D3989"/>
    <w:rsid w:val="006D3E5F"/>
    <w:rsid w:val="006D42A5"/>
    <w:rsid w:val="006D4F87"/>
    <w:rsid w:val="006D57BD"/>
    <w:rsid w:val="006D6422"/>
    <w:rsid w:val="006D6CC6"/>
    <w:rsid w:val="006D7917"/>
    <w:rsid w:val="006E0058"/>
    <w:rsid w:val="006E0200"/>
    <w:rsid w:val="006E04DF"/>
    <w:rsid w:val="006E0998"/>
    <w:rsid w:val="006E173B"/>
    <w:rsid w:val="006E1AF4"/>
    <w:rsid w:val="006E2552"/>
    <w:rsid w:val="006E2B3A"/>
    <w:rsid w:val="006E2C4A"/>
    <w:rsid w:val="006E3869"/>
    <w:rsid w:val="006E3A43"/>
    <w:rsid w:val="006E4816"/>
    <w:rsid w:val="006E4A05"/>
    <w:rsid w:val="006E4B64"/>
    <w:rsid w:val="006E4DB7"/>
    <w:rsid w:val="006E4F95"/>
    <w:rsid w:val="006E584E"/>
    <w:rsid w:val="006E63B5"/>
    <w:rsid w:val="006E6466"/>
    <w:rsid w:val="006E6EF2"/>
    <w:rsid w:val="006F04A0"/>
    <w:rsid w:val="006F0DEC"/>
    <w:rsid w:val="006F148A"/>
    <w:rsid w:val="006F1B8D"/>
    <w:rsid w:val="006F1CAC"/>
    <w:rsid w:val="006F279E"/>
    <w:rsid w:val="006F2820"/>
    <w:rsid w:val="006F3E33"/>
    <w:rsid w:val="006F40B8"/>
    <w:rsid w:val="006F43C5"/>
    <w:rsid w:val="006F476E"/>
    <w:rsid w:val="006F4AF0"/>
    <w:rsid w:val="006F5509"/>
    <w:rsid w:val="006F5BDA"/>
    <w:rsid w:val="006F6275"/>
    <w:rsid w:val="006F6BA8"/>
    <w:rsid w:val="006F6C97"/>
    <w:rsid w:val="006F7C8A"/>
    <w:rsid w:val="00700B08"/>
    <w:rsid w:val="00700E2C"/>
    <w:rsid w:val="0070161F"/>
    <w:rsid w:val="00702771"/>
    <w:rsid w:val="00706DAA"/>
    <w:rsid w:val="00707680"/>
    <w:rsid w:val="00707AA6"/>
    <w:rsid w:val="00707CF3"/>
    <w:rsid w:val="007106DE"/>
    <w:rsid w:val="0071100D"/>
    <w:rsid w:val="00712049"/>
    <w:rsid w:val="007122E8"/>
    <w:rsid w:val="007123D2"/>
    <w:rsid w:val="0071297E"/>
    <w:rsid w:val="00712A7E"/>
    <w:rsid w:val="00713126"/>
    <w:rsid w:val="00713677"/>
    <w:rsid w:val="00713896"/>
    <w:rsid w:val="00714172"/>
    <w:rsid w:val="007143E8"/>
    <w:rsid w:val="00714CCA"/>
    <w:rsid w:val="007154A9"/>
    <w:rsid w:val="007160E6"/>
    <w:rsid w:val="0071658A"/>
    <w:rsid w:val="007167C9"/>
    <w:rsid w:val="00716CF6"/>
    <w:rsid w:val="007172CF"/>
    <w:rsid w:val="00721069"/>
    <w:rsid w:val="007215F5"/>
    <w:rsid w:val="0072228A"/>
    <w:rsid w:val="00722B64"/>
    <w:rsid w:val="0072507F"/>
    <w:rsid w:val="00726090"/>
    <w:rsid w:val="007265CA"/>
    <w:rsid w:val="00726854"/>
    <w:rsid w:val="00726AC3"/>
    <w:rsid w:val="0072711C"/>
    <w:rsid w:val="0072716D"/>
    <w:rsid w:val="00727459"/>
    <w:rsid w:val="0073011C"/>
    <w:rsid w:val="007327AA"/>
    <w:rsid w:val="0073400A"/>
    <w:rsid w:val="0073401F"/>
    <w:rsid w:val="0073420B"/>
    <w:rsid w:val="007342E2"/>
    <w:rsid w:val="007346B0"/>
    <w:rsid w:val="007348BF"/>
    <w:rsid w:val="007351D8"/>
    <w:rsid w:val="0073560B"/>
    <w:rsid w:val="00735D79"/>
    <w:rsid w:val="00736128"/>
    <w:rsid w:val="00736D1D"/>
    <w:rsid w:val="00736E95"/>
    <w:rsid w:val="007370C5"/>
    <w:rsid w:val="00737508"/>
    <w:rsid w:val="00737C37"/>
    <w:rsid w:val="00737E8A"/>
    <w:rsid w:val="00740A4F"/>
    <w:rsid w:val="00741343"/>
    <w:rsid w:val="007420D9"/>
    <w:rsid w:val="00742993"/>
    <w:rsid w:val="007432AD"/>
    <w:rsid w:val="0074343A"/>
    <w:rsid w:val="007437A4"/>
    <w:rsid w:val="00743978"/>
    <w:rsid w:val="00743DFB"/>
    <w:rsid w:val="007449D2"/>
    <w:rsid w:val="007451A1"/>
    <w:rsid w:val="00745F9C"/>
    <w:rsid w:val="0074653B"/>
    <w:rsid w:val="0074655F"/>
    <w:rsid w:val="00746BD6"/>
    <w:rsid w:val="00746D28"/>
    <w:rsid w:val="007473F9"/>
    <w:rsid w:val="00750312"/>
    <w:rsid w:val="00750B0A"/>
    <w:rsid w:val="00751050"/>
    <w:rsid w:val="00751D57"/>
    <w:rsid w:val="00752EB4"/>
    <w:rsid w:val="00753388"/>
    <w:rsid w:val="007534EB"/>
    <w:rsid w:val="007535C4"/>
    <w:rsid w:val="00755A08"/>
    <w:rsid w:val="00755B5B"/>
    <w:rsid w:val="0075633C"/>
    <w:rsid w:val="0075643B"/>
    <w:rsid w:val="0075696C"/>
    <w:rsid w:val="00756A56"/>
    <w:rsid w:val="00756C90"/>
    <w:rsid w:val="0075701F"/>
    <w:rsid w:val="007575AF"/>
    <w:rsid w:val="00757F81"/>
    <w:rsid w:val="007604CA"/>
    <w:rsid w:val="007605F4"/>
    <w:rsid w:val="007606A3"/>
    <w:rsid w:val="0076071D"/>
    <w:rsid w:val="00760BB7"/>
    <w:rsid w:val="00760FA8"/>
    <w:rsid w:val="007613FA"/>
    <w:rsid w:val="0076245E"/>
    <w:rsid w:val="007627BE"/>
    <w:rsid w:val="00762C4F"/>
    <w:rsid w:val="007638E5"/>
    <w:rsid w:val="00763A25"/>
    <w:rsid w:val="00763F77"/>
    <w:rsid w:val="0076477F"/>
    <w:rsid w:val="007647E0"/>
    <w:rsid w:val="00764C3E"/>
    <w:rsid w:val="00764D9C"/>
    <w:rsid w:val="007657FC"/>
    <w:rsid w:val="00767A80"/>
    <w:rsid w:val="00767CB6"/>
    <w:rsid w:val="00770C53"/>
    <w:rsid w:val="00771868"/>
    <w:rsid w:val="00771E80"/>
    <w:rsid w:val="007724BA"/>
    <w:rsid w:val="00772CF3"/>
    <w:rsid w:val="00772D28"/>
    <w:rsid w:val="00772F87"/>
    <w:rsid w:val="0077438D"/>
    <w:rsid w:val="00774DB0"/>
    <w:rsid w:val="00774FA6"/>
    <w:rsid w:val="0077570D"/>
    <w:rsid w:val="007757F5"/>
    <w:rsid w:val="007760FA"/>
    <w:rsid w:val="00777138"/>
    <w:rsid w:val="00777C38"/>
    <w:rsid w:val="0078045A"/>
    <w:rsid w:val="007813FA"/>
    <w:rsid w:val="00782565"/>
    <w:rsid w:val="00782DA9"/>
    <w:rsid w:val="0078343D"/>
    <w:rsid w:val="00783E54"/>
    <w:rsid w:val="007849D3"/>
    <w:rsid w:val="00784BA3"/>
    <w:rsid w:val="007853A7"/>
    <w:rsid w:val="0078613F"/>
    <w:rsid w:val="007865C1"/>
    <w:rsid w:val="00787E4D"/>
    <w:rsid w:val="0079016F"/>
    <w:rsid w:val="00790CA6"/>
    <w:rsid w:val="007917DC"/>
    <w:rsid w:val="00791D51"/>
    <w:rsid w:val="007920C3"/>
    <w:rsid w:val="00792334"/>
    <w:rsid w:val="00792A07"/>
    <w:rsid w:val="00792A2B"/>
    <w:rsid w:val="00792BC7"/>
    <w:rsid w:val="00793259"/>
    <w:rsid w:val="00793310"/>
    <w:rsid w:val="00793A14"/>
    <w:rsid w:val="00793C7F"/>
    <w:rsid w:val="00794845"/>
    <w:rsid w:val="00795064"/>
    <w:rsid w:val="00795698"/>
    <w:rsid w:val="007958C8"/>
    <w:rsid w:val="00796A8F"/>
    <w:rsid w:val="00797314"/>
    <w:rsid w:val="0079798E"/>
    <w:rsid w:val="00797EC2"/>
    <w:rsid w:val="00797F98"/>
    <w:rsid w:val="007A043A"/>
    <w:rsid w:val="007A1BDE"/>
    <w:rsid w:val="007A29C2"/>
    <w:rsid w:val="007A2A51"/>
    <w:rsid w:val="007A34F6"/>
    <w:rsid w:val="007A4438"/>
    <w:rsid w:val="007A521D"/>
    <w:rsid w:val="007A5A43"/>
    <w:rsid w:val="007A68C4"/>
    <w:rsid w:val="007A696F"/>
    <w:rsid w:val="007A7ACF"/>
    <w:rsid w:val="007A7D1E"/>
    <w:rsid w:val="007A7F5D"/>
    <w:rsid w:val="007B126A"/>
    <w:rsid w:val="007B1595"/>
    <w:rsid w:val="007B18AE"/>
    <w:rsid w:val="007B2A76"/>
    <w:rsid w:val="007B2CFF"/>
    <w:rsid w:val="007B3052"/>
    <w:rsid w:val="007B363E"/>
    <w:rsid w:val="007B38EA"/>
    <w:rsid w:val="007B3D01"/>
    <w:rsid w:val="007B4B8F"/>
    <w:rsid w:val="007B4DC1"/>
    <w:rsid w:val="007B54E4"/>
    <w:rsid w:val="007B5698"/>
    <w:rsid w:val="007B59C3"/>
    <w:rsid w:val="007B66A5"/>
    <w:rsid w:val="007C092A"/>
    <w:rsid w:val="007C09F5"/>
    <w:rsid w:val="007C1BE9"/>
    <w:rsid w:val="007C2425"/>
    <w:rsid w:val="007C2E98"/>
    <w:rsid w:val="007C2EA5"/>
    <w:rsid w:val="007C3CF4"/>
    <w:rsid w:val="007C4B73"/>
    <w:rsid w:val="007C50FC"/>
    <w:rsid w:val="007C6332"/>
    <w:rsid w:val="007C6674"/>
    <w:rsid w:val="007C6F43"/>
    <w:rsid w:val="007D16CB"/>
    <w:rsid w:val="007D1757"/>
    <w:rsid w:val="007D18F4"/>
    <w:rsid w:val="007D1978"/>
    <w:rsid w:val="007D1E9F"/>
    <w:rsid w:val="007D2422"/>
    <w:rsid w:val="007D2B65"/>
    <w:rsid w:val="007D2DCA"/>
    <w:rsid w:val="007D3363"/>
    <w:rsid w:val="007D351E"/>
    <w:rsid w:val="007D3E9F"/>
    <w:rsid w:val="007D4025"/>
    <w:rsid w:val="007D411E"/>
    <w:rsid w:val="007D442E"/>
    <w:rsid w:val="007D4708"/>
    <w:rsid w:val="007D4999"/>
    <w:rsid w:val="007D751A"/>
    <w:rsid w:val="007D7C98"/>
    <w:rsid w:val="007D7DB3"/>
    <w:rsid w:val="007D7E98"/>
    <w:rsid w:val="007E0EB7"/>
    <w:rsid w:val="007E174E"/>
    <w:rsid w:val="007E1E47"/>
    <w:rsid w:val="007E29D8"/>
    <w:rsid w:val="007E3A53"/>
    <w:rsid w:val="007E3D63"/>
    <w:rsid w:val="007E4756"/>
    <w:rsid w:val="007E478B"/>
    <w:rsid w:val="007E5FA5"/>
    <w:rsid w:val="007E64A9"/>
    <w:rsid w:val="007E76C0"/>
    <w:rsid w:val="007E77F7"/>
    <w:rsid w:val="007E7D25"/>
    <w:rsid w:val="007F04C4"/>
    <w:rsid w:val="007F1769"/>
    <w:rsid w:val="007F3174"/>
    <w:rsid w:val="007F3CEE"/>
    <w:rsid w:val="007F435A"/>
    <w:rsid w:val="007F531D"/>
    <w:rsid w:val="007F53C2"/>
    <w:rsid w:val="007F592A"/>
    <w:rsid w:val="007F5B58"/>
    <w:rsid w:val="007F5CF5"/>
    <w:rsid w:val="007F5E40"/>
    <w:rsid w:val="007F650E"/>
    <w:rsid w:val="007F72CB"/>
    <w:rsid w:val="007F7818"/>
    <w:rsid w:val="007F7951"/>
    <w:rsid w:val="00800D89"/>
    <w:rsid w:val="00801509"/>
    <w:rsid w:val="008016B6"/>
    <w:rsid w:val="00801D0D"/>
    <w:rsid w:val="00802481"/>
    <w:rsid w:val="0080282B"/>
    <w:rsid w:val="00802AA4"/>
    <w:rsid w:val="008033E2"/>
    <w:rsid w:val="00803C64"/>
    <w:rsid w:val="0080416E"/>
    <w:rsid w:val="00804AD0"/>
    <w:rsid w:val="00804F4F"/>
    <w:rsid w:val="008056F6"/>
    <w:rsid w:val="00805CEC"/>
    <w:rsid w:val="00806435"/>
    <w:rsid w:val="008068F8"/>
    <w:rsid w:val="00806E52"/>
    <w:rsid w:val="008073C1"/>
    <w:rsid w:val="0080750C"/>
    <w:rsid w:val="008078EC"/>
    <w:rsid w:val="00807BA2"/>
    <w:rsid w:val="00811374"/>
    <w:rsid w:val="008118BB"/>
    <w:rsid w:val="00811A20"/>
    <w:rsid w:val="00812C84"/>
    <w:rsid w:val="00813DDC"/>
    <w:rsid w:val="008140BD"/>
    <w:rsid w:val="00814154"/>
    <w:rsid w:val="00814931"/>
    <w:rsid w:val="00814D75"/>
    <w:rsid w:val="00814DCB"/>
    <w:rsid w:val="0081562A"/>
    <w:rsid w:val="00815A4A"/>
    <w:rsid w:val="00815BB9"/>
    <w:rsid w:val="0081750A"/>
    <w:rsid w:val="00817772"/>
    <w:rsid w:val="008178E1"/>
    <w:rsid w:val="0082000F"/>
    <w:rsid w:val="008207E3"/>
    <w:rsid w:val="00820B25"/>
    <w:rsid w:val="00820D24"/>
    <w:rsid w:val="00821CCB"/>
    <w:rsid w:val="0082215B"/>
    <w:rsid w:val="00824209"/>
    <w:rsid w:val="008243CB"/>
    <w:rsid w:val="008247CC"/>
    <w:rsid w:val="008248AD"/>
    <w:rsid w:val="008255C2"/>
    <w:rsid w:val="008258D4"/>
    <w:rsid w:val="00825FBC"/>
    <w:rsid w:val="00826115"/>
    <w:rsid w:val="0082643D"/>
    <w:rsid w:val="008272ED"/>
    <w:rsid w:val="00827366"/>
    <w:rsid w:val="0082740A"/>
    <w:rsid w:val="00827550"/>
    <w:rsid w:val="008303FF"/>
    <w:rsid w:val="00830974"/>
    <w:rsid w:val="008313F2"/>
    <w:rsid w:val="00831DF6"/>
    <w:rsid w:val="00832C5E"/>
    <w:rsid w:val="00832D34"/>
    <w:rsid w:val="00832E89"/>
    <w:rsid w:val="00832F5A"/>
    <w:rsid w:val="00833132"/>
    <w:rsid w:val="00833EA7"/>
    <w:rsid w:val="008345E6"/>
    <w:rsid w:val="0083476E"/>
    <w:rsid w:val="00835681"/>
    <w:rsid w:val="00835863"/>
    <w:rsid w:val="00836491"/>
    <w:rsid w:val="0083671D"/>
    <w:rsid w:val="00836B98"/>
    <w:rsid w:val="00837403"/>
    <w:rsid w:val="008375D9"/>
    <w:rsid w:val="008406C4"/>
    <w:rsid w:val="008409AE"/>
    <w:rsid w:val="00840CE7"/>
    <w:rsid w:val="00840D23"/>
    <w:rsid w:val="00840F32"/>
    <w:rsid w:val="0084212C"/>
    <w:rsid w:val="008424FF"/>
    <w:rsid w:val="00842B7E"/>
    <w:rsid w:val="008431B2"/>
    <w:rsid w:val="00843C14"/>
    <w:rsid w:val="00844445"/>
    <w:rsid w:val="00844AD0"/>
    <w:rsid w:val="008452AC"/>
    <w:rsid w:val="008462E6"/>
    <w:rsid w:val="00846794"/>
    <w:rsid w:val="00847B69"/>
    <w:rsid w:val="00850720"/>
    <w:rsid w:val="008515E1"/>
    <w:rsid w:val="00851AFB"/>
    <w:rsid w:val="00852AFD"/>
    <w:rsid w:val="00853332"/>
    <w:rsid w:val="00853613"/>
    <w:rsid w:val="00853E65"/>
    <w:rsid w:val="008540FC"/>
    <w:rsid w:val="00854C82"/>
    <w:rsid w:val="0085570E"/>
    <w:rsid w:val="00856D96"/>
    <w:rsid w:val="00856F0C"/>
    <w:rsid w:val="00856F76"/>
    <w:rsid w:val="0085708F"/>
    <w:rsid w:val="0086138F"/>
    <w:rsid w:val="00861445"/>
    <w:rsid w:val="00861730"/>
    <w:rsid w:val="0086189C"/>
    <w:rsid w:val="00862273"/>
    <w:rsid w:val="00862402"/>
    <w:rsid w:val="0086302A"/>
    <w:rsid w:val="00863284"/>
    <w:rsid w:val="008634E4"/>
    <w:rsid w:val="00864959"/>
    <w:rsid w:val="00864B08"/>
    <w:rsid w:val="00864DCE"/>
    <w:rsid w:val="00865097"/>
    <w:rsid w:val="008653ED"/>
    <w:rsid w:val="008667C0"/>
    <w:rsid w:val="00866A53"/>
    <w:rsid w:val="00867499"/>
    <w:rsid w:val="00871ABB"/>
    <w:rsid w:val="008722CD"/>
    <w:rsid w:val="0087328D"/>
    <w:rsid w:val="0087372F"/>
    <w:rsid w:val="00873FED"/>
    <w:rsid w:val="00874283"/>
    <w:rsid w:val="008744B0"/>
    <w:rsid w:val="008744B6"/>
    <w:rsid w:val="00874C12"/>
    <w:rsid w:val="00875108"/>
    <w:rsid w:val="00875F49"/>
    <w:rsid w:val="00876B4E"/>
    <w:rsid w:val="0088007E"/>
    <w:rsid w:val="0088041F"/>
    <w:rsid w:val="00880B58"/>
    <w:rsid w:val="00881C74"/>
    <w:rsid w:val="008824DD"/>
    <w:rsid w:val="00882D24"/>
    <w:rsid w:val="00883222"/>
    <w:rsid w:val="00883238"/>
    <w:rsid w:val="0088338F"/>
    <w:rsid w:val="00884026"/>
    <w:rsid w:val="00884DCC"/>
    <w:rsid w:val="0088543C"/>
    <w:rsid w:val="00885F82"/>
    <w:rsid w:val="00886971"/>
    <w:rsid w:val="00886B1F"/>
    <w:rsid w:val="008878C6"/>
    <w:rsid w:val="008878E9"/>
    <w:rsid w:val="00890833"/>
    <w:rsid w:val="008909FA"/>
    <w:rsid w:val="00891B1C"/>
    <w:rsid w:val="00891BCE"/>
    <w:rsid w:val="00891D75"/>
    <w:rsid w:val="00893FF4"/>
    <w:rsid w:val="0089462D"/>
    <w:rsid w:val="008946B5"/>
    <w:rsid w:val="0089492F"/>
    <w:rsid w:val="00895054"/>
    <w:rsid w:val="00895596"/>
    <w:rsid w:val="00896100"/>
    <w:rsid w:val="008965D0"/>
    <w:rsid w:val="00896935"/>
    <w:rsid w:val="008A0C5E"/>
    <w:rsid w:val="008A1B1D"/>
    <w:rsid w:val="008A1E8A"/>
    <w:rsid w:val="008A3B21"/>
    <w:rsid w:val="008A3BBB"/>
    <w:rsid w:val="008A3C8F"/>
    <w:rsid w:val="008A3E35"/>
    <w:rsid w:val="008A4E76"/>
    <w:rsid w:val="008A52F1"/>
    <w:rsid w:val="008A5C28"/>
    <w:rsid w:val="008A64B9"/>
    <w:rsid w:val="008A6520"/>
    <w:rsid w:val="008A6889"/>
    <w:rsid w:val="008A6B5D"/>
    <w:rsid w:val="008A6DFA"/>
    <w:rsid w:val="008A6FCE"/>
    <w:rsid w:val="008A72E3"/>
    <w:rsid w:val="008A7E93"/>
    <w:rsid w:val="008B0577"/>
    <w:rsid w:val="008B08E5"/>
    <w:rsid w:val="008B1045"/>
    <w:rsid w:val="008B1A7F"/>
    <w:rsid w:val="008B29CC"/>
    <w:rsid w:val="008B3977"/>
    <w:rsid w:val="008B4026"/>
    <w:rsid w:val="008B565D"/>
    <w:rsid w:val="008B63F8"/>
    <w:rsid w:val="008B6776"/>
    <w:rsid w:val="008B6EE9"/>
    <w:rsid w:val="008B737F"/>
    <w:rsid w:val="008B7995"/>
    <w:rsid w:val="008B7E33"/>
    <w:rsid w:val="008C02B2"/>
    <w:rsid w:val="008C03CF"/>
    <w:rsid w:val="008C05F7"/>
    <w:rsid w:val="008C0D50"/>
    <w:rsid w:val="008C12AB"/>
    <w:rsid w:val="008C15EC"/>
    <w:rsid w:val="008C2ED2"/>
    <w:rsid w:val="008C371F"/>
    <w:rsid w:val="008C532C"/>
    <w:rsid w:val="008C5721"/>
    <w:rsid w:val="008C5764"/>
    <w:rsid w:val="008C5E37"/>
    <w:rsid w:val="008C669D"/>
    <w:rsid w:val="008C68F4"/>
    <w:rsid w:val="008C7EBA"/>
    <w:rsid w:val="008D046B"/>
    <w:rsid w:val="008D06CD"/>
    <w:rsid w:val="008D0E36"/>
    <w:rsid w:val="008D1B8E"/>
    <w:rsid w:val="008D1D24"/>
    <w:rsid w:val="008D1E1E"/>
    <w:rsid w:val="008D2241"/>
    <w:rsid w:val="008D30B4"/>
    <w:rsid w:val="008D3372"/>
    <w:rsid w:val="008D42EE"/>
    <w:rsid w:val="008D4503"/>
    <w:rsid w:val="008D5031"/>
    <w:rsid w:val="008D50F9"/>
    <w:rsid w:val="008D6446"/>
    <w:rsid w:val="008D649F"/>
    <w:rsid w:val="008D74F2"/>
    <w:rsid w:val="008D7879"/>
    <w:rsid w:val="008D7915"/>
    <w:rsid w:val="008D7AB9"/>
    <w:rsid w:val="008E01AE"/>
    <w:rsid w:val="008E167C"/>
    <w:rsid w:val="008E1D91"/>
    <w:rsid w:val="008E3395"/>
    <w:rsid w:val="008E34EC"/>
    <w:rsid w:val="008E3A6F"/>
    <w:rsid w:val="008E3B66"/>
    <w:rsid w:val="008E423E"/>
    <w:rsid w:val="008E439D"/>
    <w:rsid w:val="008E4C75"/>
    <w:rsid w:val="008E536C"/>
    <w:rsid w:val="008E62A8"/>
    <w:rsid w:val="008E6801"/>
    <w:rsid w:val="008E758D"/>
    <w:rsid w:val="008F0607"/>
    <w:rsid w:val="008F1E07"/>
    <w:rsid w:val="008F28BF"/>
    <w:rsid w:val="008F2B70"/>
    <w:rsid w:val="008F2F29"/>
    <w:rsid w:val="008F31A6"/>
    <w:rsid w:val="008F38F7"/>
    <w:rsid w:val="008F4008"/>
    <w:rsid w:val="008F4EDA"/>
    <w:rsid w:val="008F4FDE"/>
    <w:rsid w:val="008F545F"/>
    <w:rsid w:val="008F6590"/>
    <w:rsid w:val="008F6C1F"/>
    <w:rsid w:val="008F739F"/>
    <w:rsid w:val="008F7C0B"/>
    <w:rsid w:val="0090010D"/>
    <w:rsid w:val="00900125"/>
    <w:rsid w:val="0090039B"/>
    <w:rsid w:val="009012D4"/>
    <w:rsid w:val="0090189B"/>
    <w:rsid w:val="00901D54"/>
    <w:rsid w:val="00902872"/>
    <w:rsid w:val="0090289E"/>
    <w:rsid w:val="0090317C"/>
    <w:rsid w:val="009039C1"/>
    <w:rsid w:val="00904870"/>
    <w:rsid w:val="00904916"/>
    <w:rsid w:val="00904AB0"/>
    <w:rsid w:val="00904D4A"/>
    <w:rsid w:val="00904DD6"/>
    <w:rsid w:val="00904F89"/>
    <w:rsid w:val="00905F77"/>
    <w:rsid w:val="0090669A"/>
    <w:rsid w:val="00906AC6"/>
    <w:rsid w:val="00906FC2"/>
    <w:rsid w:val="00907D68"/>
    <w:rsid w:val="0091057B"/>
    <w:rsid w:val="00911591"/>
    <w:rsid w:val="009120BD"/>
    <w:rsid w:val="00912215"/>
    <w:rsid w:val="00912F1C"/>
    <w:rsid w:val="0091331A"/>
    <w:rsid w:val="00913327"/>
    <w:rsid w:val="00913702"/>
    <w:rsid w:val="00913E9F"/>
    <w:rsid w:val="00914DB4"/>
    <w:rsid w:val="00916210"/>
    <w:rsid w:val="00916458"/>
    <w:rsid w:val="00916AAA"/>
    <w:rsid w:val="00916B5B"/>
    <w:rsid w:val="00916BFF"/>
    <w:rsid w:val="00916F77"/>
    <w:rsid w:val="00917035"/>
    <w:rsid w:val="00920031"/>
    <w:rsid w:val="00920EA5"/>
    <w:rsid w:val="00921313"/>
    <w:rsid w:val="00921CDF"/>
    <w:rsid w:val="009230C4"/>
    <w:rsid w:val="00923962"/>
    <w:rsid w:val="009242D9"/>
    <w:rsid w:val="0092451E"/>
    <w:rsid w:val="00924605"/>
    <w:rsid w:val="00924875"/>
    <w:rsid w:val="00924E2B"/>
    <w:rsid w:val="00925431"/>
    <w:rsid w:val="00925740"/>
    <w:rsid w:val="00925DD5"/>
    <w:rsid w:val="00925E47"/>
    <w:rsid w:val="009264D2"/>
    <w:rsid w:val="0092745E"/>
    <w:rsid w:val="009311E7"/>
    <w:rsid w:val="00931817"/>
    <w:rsid w:val="00932BA3"/>
    <w:rsid w:val="00932FC5"/>
    <w:rsid w:val="00933CD5"/>
    <w:rsid w:val="00934EC9"/>
    <w:rsid w:val="009353B9"/>
    <w:rsid w:val="00935A27"/>
    <w:rsid w:val="00935B95"/>
    <w:rsid w:val="00936F8F"/>
    <w:rsid w:val="00937DC1"/>
    <w:rsid w:val="00940661"/>
    <w:rsid w:val="0094126A"/>
    <w:rsid w:val="00941386"/>
    <w:rsid w:val="0094169A"/>
    <w:rsid w:val="009419ED"/>
    <w:rsid w:val="00941C81"/>
    <w:rsid w:val="00941D33"/>
    <w:rsid w:val="00942A7A"/>
    <w:rsid w:val="00943B77"/>
    <w:rsid w:val="009444B6"/>
    <w:rsid w:val="009447B8"/>
    <w:rsid w:val="00945515"/>
    <w:rsid w:val="00945D7C"/>
    <w:rsid w:val="00950A4D"/>
    <w:rsid w:val="00950C6B"/>
    <w:rsid w:val="00950ED8"/>
    <w:rsid w:val="009510E0"/>
    <w:rsid w:val="0095115E"/>
    <w:rsid w:val="00951414"/>
    <w:rsid w:val="009514E1"/>
    <w:rsid w:val="00951C27"/>
    <w:rsid w:val="009525AC"/>
    <w:rsid w:val="00952F3D"/>
    <w:rsid w:val="00952FAF"/>
    <w:rsid w:val="0095444D"/>
    <w:rsid w:val="009549FB"/>
    <w:rsid w:val="00954A97"/>
    <w:rsid w:val="00955316"/>
    <w:rsid w:val="009553B0"/>
    <w:rsid w:val="00955A81"/>
    <w:rsid w:val="0095729D"/>
    <w:rsid w:val="0096055A"/>
    <w:rsid w:val="009605A5"/>
    <w:rsid w:val="00960871"/>
    <w:rsid w:val="0096174D"/>
    <w:rsid w:val="00961947"/>
    <w:rsid w:val="00962510"/>
    <w:rsid w:val="00962AC5"/>
    <w:rsid w:val="00964988"/>
    <w:rsid w:val="00964998"/>
    <w:rsid w:val="00964A4A"/>
    <w:rsid w:val="00965B0C"/>
    <w:rsid w:val="00966079"/>
    <w:rsid w:val="009672A3"/>
    <w:rsid w:val="00967B9D"/>
    <w:rsid w:val="009701E1"/>
    <w:rsid w:val="00970414"/>
    <w:rsid w:val="00970455"/>
    <w:rsid w:val="00970BDF"/>
    <w:rsid w:val="00970C00"/>
    <w:rsid w:val="00972082"/>
    <w:rsid w:val="00972C61"/>
    <w:rsid w:val="009738AB"/>
    <w:rsid w:val="00973F5A"/>
    <w:rsid w:val="00974092"/>
    <w:rsid w:val="00975F54"/>
    <w:rsid w:val="0097711D"/>
    <w:rsid w:val="009779DC"/>
    <w:rsid w:val="00981CF9"/>
    <w:rsid w:val="00981F31"/>
    <w:rsid w:val="009820B1"/>
    <w:rsid w:val="00982435"/>
    <w:rsid w:val="009829E2"/>
    <w:rsid w:val="009829FD"/>
    <w:rsid w:val="0098312D"/>
    <w:rsid w:val="009838D6"/>
    <w:rsid w:val="00983A4A"/>
    <w:rsid w:val="00984548"/>
    <w:rsid w:val="00984E23"/>
    <w:rsid w:val="009853F7"/>
    <w:rsid w:val="00985766"/>
    <w:rsid w:val="00985B17"/>
    <w:rsid w:val="0098614C"/>
    <w:rsid w:val="00986BC0"/>
    <w:rsid w:val="0098767B"/>
    <w:rsid w:val="00990E0C"/>
    <w:rsid w:val="00991833"/>
    <w:rsid w:val="009919B9"/>
    <w:rsid w:val="00992205"/>
    <w:rsid w:val="009926F3"/>
    <w:rsid w:val="009939FE"/>
    <w:rsid w:val="009953E1"/>
    <w:rsid w:val="00995EBF"/>
    <w:rsid w:val="00996749"/>
    <w:rsid w:val="00996975"/>
    <w:rsid w:val="00997187"/>
    <w:rsid w:val="00997996"/>
    <w:rsid w:val="009A0006"/>
    <w:rsid w:val="009A055E"/>
    <w:rsid w:val="009A09DF"/>
    <w:rsid w:val="009A137D"/>
    <w:rsid w:val="009A2E56"/>
    <w:rsid w:val="009A31B9"/>
    <w:rsid w:val="009A45E1"/>
    <w:rsid w:val="009A4B1B"/>
    <w:rsid w:val="009A5812"/>
    <w:rsid w:val="009A5E24"/>
    <w:rsid w:val="009A6FAC"/>
    <w:rsid w:val="009B028B"/>
    <w:rsid w:val="009B0860"/>
    <w:rsid w:val="009B0F7C"/>
    <w:rsid w:val="009B152D"/>
    <w:rsid w:val="009B16F6"/>
    <w:rsid w:val="009B1BD7"/>
    <w:rsid w:val="009B25E6"/>
    <w:rsid w:val="009B283F"/>
    <w:rsid w:val="009B449F"/>
    <w:rsid w:val="009B4B7C"/>
    <w:rsid w:val="009B59F6"/>
    <w:rsid w:val="009B65B4"/>
    <w:rsid w:val="009B7444"/>
    <w:rsid w:val="009B7652"/>
    <w:rsid w:val="009B7EE8"/>
    <w:rsid w:val="009B7F8F"/>
    <w:rsid w:val="009C4694"/>
    <w:rsid w:val="009C4F27"/>
    <w:rsid w:val="009C5948"/>
    <w:rsid w:val="009C74D4"/>
    <w:rsid w:val="009C7A28"/>
    <w:rsid w:val="009C7F88"/>
    <w:rsid w:val="009D1D90"/>
    <w:rsid w:val="009D3B89"/>
    <w:rsid w:val="009D3D9D"/>
    <w:rsid w:val="009D52FD"/>
    <w:rsid w:val="009D559B"/>
    <w:rsid w:val="009D56AA"/>
    <w:rsid w:val="009D6C7C"/>
    <w:rsid w:val="009D704A"/>
    <w:rsid w:val="009D713F"/>
    <w:rsid w:val="009D763A"/>
    <w:rsid w:val="009D7FEE"/>
    <w:rsid w:val="009E0C39"/>
    <w:rsid w:val="009E13F9"/>
    <w:rsid w:val="009E1914"/>
    <w:rsid w:val="009E19FF"/>
    <w:rsid w:val="009E1C9A"/>
    <w:rsid w:val="009E21F4"/>
    <w:rsid w:val="009E26F6"/>
    <w:rsid w:val="009E2E28"/>
    <w:rsid w:val="009E34DF"/>
    <w:rsid w:val="009E36D9"/>
    <w:rsid w:val="009E39B0"/>
    <w:rsid w:val="009E3B4D"/>
    <w:rsid w:val="009E3E4B"/>
    <w:rsid w:val="009E40B7"/>
    <w:rsid w:val="009E6045"/>
    <w:rsid w:val="009E6750"/>
    <w:rsid w:val="009F0927"/>
    <w:rsid w:val="009F11C7"/>
    <w:rsid w:val="009F23F1"/>
    <w:rsid w:val="009F518F"/>
    <w:rsid w:val="009F64A8"/>
    <w:rsid w:val="009F65D1"/>
    <w:rsid w:val="009F686A"/>
    <w:rsid w:val="009F6C4A"/>
    <w:rsid w:val="009F712D"/>
    <w:rsid w:val="009F7EF0"/>
    <w:rsid w:val="00A00BD8"/>
    <w:rsid w:val="00A0210E"/>
    <w:rsid w:val="00A022E7"/>
    <w:rsid w:val="00A02321"/>
    <w:rsid w:val="00A024AA"/>
    <w:rsid w:val="00A02BC1"/>
    <w:rsid w:val="00A031B3"/>
    <w:rsid w:val="00A0415B"/>
    <w:rsid w:val="00A0453D"/>
    <w:rsid w:val="00A05430"/>
    <w:rsid w:val="00A0575D"/>
    <w:rsid w:val="00A06521"/>
    <w:rsid w:val="00A06908"/>
    <w:rsid w:val="00A06E5E"/>
    <w:rsid w:val="00A07046"/>
    <w:rsid w:val="00A07F8F"/>
    <w:rsid w:val="00A11A3B"/>
    <w:rsid w:val="00A11F53"/>
    <w:rsid w:val="00A1233F"/>
    <w:rsid w:val="00A123EE"/>
    <w:rsid w:val="00A12E51"/>
    <w:rsid w:val="00A12EF1"/>
    <w:rsid w:val="00A130D7"/>
    <w:rsid w:val="00A13919"/>
    <w:rsid w:val="00A1490F"/>
    <w:rsid w:val="00A14A8F"/>
    <w:rsid w:val="00A15AD7"/>
    <w:rsid w:val="00A16681"/>
    <w:rsid w:val="00A17AA8"/>
    <w:rsid w:val="00A202E3"/>
    <w:rsid w:val="00A20313"/>
    <w:rsid w:val="00A21934"/>
    <w:rsid w:val="00A22279"/>
    <w:rsid w:val="00A23ABF"/>
    <w:rsid w:val="00A23CD5"/>
    <w:rsid w:val="00A23D02"/>
    <w:rsid w:val="00A2430C"/>
    <w:rsid w:val="00A24BC7"/>
    <w:rsid w:val="00A24F35"/>
    <w:rsid w:val="00A256DF"/>
    <w:rsid w:val="00A25F15"/>
    <w:rsid w:val="00A266CB"/>
    <w:rsid w:val="00A26971"/>
    <w:rsid w:val="00A26D41"/>
    <w:rsid w:val="00A27D64"/>
    <w:rsid w:val="00A27F55"/>
    <w:rsid w:val="00A30588"/>
    <w:rsid w:val="00A30ED1"/>
    <w:rsid w:val="00A31141"/>
    <w:rsid w:val="00A31AA9"/>
    <w:rsid w:val="00A31CDD"/>
    <w:rsid w:val="00A321E8"/>
    <w:rsid w:val="00A32EC0"/>
    <w:rsid w:val="00A32F18"/>
    <w:rsid w:val="00A332CA"/>
    <w:rsid w:val="00A335CB"/>
    <w:rsid w:val="00A33ABE"/>
    <w:rsid w:val="00A35237"/>
    <w:rsid w:val="00A35E87"/>
    <w:rsid w:val="00A35F12"/>
    <w:rsid w:val="00A36353"/>
    <w:rsid w:val="00A36971"/>
    <w:rsid w:val="00A3699A"/>
    <w:rsid w:val="00A372EB"/>
    <w:rsid w:val="00A37C56"/>
    <w:rsid w:val="00A40BD8"/>
    <w:rsid w:val="00A4142D"/>
    <w:rsid w:val="00A419BC"/>
    <w:rsid w:val="00A41D18"/>
    <w:rsid w:val="00A43C11"/>
    <w:rsid w:val="00A43FCC"/>
    <w:rsid w:val="00A44BAA"/>
    <w:rsid w:val="00A455BC"/>
    <w:rsid w:val="00A4590D"/>
    <w:rsid w:val="00A45E77"/>
    <w:rsid w:val="00A46B50"/>
    <w:rsid w:val="00A46EA5"/>
    <w:rsid w:val="00A479F6"/>
    <w:rsid w:val="00A47AF6"/>
    <w:rsid w:val="00A47EE1"/>
    <w:rsid w:val="00A50A00"/>
    <w:rsid w:val="00A50FCC"/>
    <w:rsid w:val="00A5125C"/>
    <w:rsid w:val="00A513E4"/>
    <w:rsid w:val="00A5143E"/>
    <w:rsid w:val="00A51781"/>
    <w:rsid w:val="00A5344C"/>
    <w:rsid w:val="00A53E3A"/>
    <w:rsid w:val="00A5438E"/>
    <w:rsid w:val="00A54ADF"/>
    <w:rsid w:val="00A54C44"/>
    <w:rsid w:val="00A56E0B"/>
    <w:rsid w:val="00A56EDF"/>
    <w:rsid w:val="00A56FE5"/>
    <w:rsid w:val="00A57327"/>
    <w:rsid w:val="00A57687"/>
    <w:rsid w:val="00A609DD"/>
    <w:rsid w:val="00A60D07"/>
    <w:rsid w:val="00A618FE"/>
    <w:rsid w:val="00A6286A"/>
    <w:rsid w:val="00A642A9"/>
    <w:rsid w:val="00A64305"/>
    <w:rsid w:val="00A64347"/>
    <w:rsid w:val="00A64AA5"/>
    <w:rsid w:val="00A64D42"/>
    <w:rsid w:val="00A66745"/>
    <w:rsid w:val="00A672A0"/>
    <w:rsid w:val="00A67AE3"/>
    <w:rsid w:val="00A67B1A"/>
    <w:rsid w:val="00A71168"/>
    <w:rsid w:val="00A71520"/>
    <w:rsid w:val="00A71DC0"/>
    <w:rsid w:val="00A7313A"/>
    <w:rsid w:val="00A733C2"/>
    <w:rsid w:val="00A7464E"/>
    <w:rsid w:val="00A75F98"/>
    <w:rsid w:val="00A77058"/>
    <w:rsid w:val="00A77799"/>
    <w:rsid w:val="00A8086C"/>
    <w:rsid w:val="00A8138C"/>
    <w:rsid w:val="00A81A01"/>
    <w:rsid w:val="00A81AD4"/>
    <w:rsid w:val="00A82CF2"/>
    <w:rsid w:val="00A82FEE"/>
    <w:rsid w:val="00A833AC"/>
    <w:rsid w:val="00A83AB9"/>
    <w:rsid w:val="00A83D33"/>
    <w:rsid w:val="00A83DEF"/>
    <w:rsid w:val="00A84845"/>
    <w:rsid w:val="00A84EE5"/>
    <w:rsid w:val="00A86474"/>
    <w:rsid w:val="00A865EE"/>
    <w:rsid w:val="00A8662F"/>
    <w:rsid w:val="00A867A0"/>
    <w:rsid w:val="00A86A21"/>
    <w:rsid w:val="00A86D11"/>
    <w:rsid w:val="00A873E5"/>
    <w:rsid w:val="00A87719"/>
    <w:rsid w:val="00A878CA"/>
    <w:rsid w:val="00A87B78"/>
    <w:rsid w:val="00A9006D"/>
    <w:rsid w:val="00A90738"/>
    <w:rsid w:val="00A9127E"/>
    <w:rsid w:val="00A91600"/>
    <w:rsid w:val="00A917F5"/>
    <w:rsid w:val="00A91938"/>
    <w:rsid w:val="00A91B23"/>
    <w:rsid w:val="00A92059"/>
    <w:rsid w:val="00A92698"/>
    <w:rsid w:val="00A92A18"/>
    <w:rsid w:val="00A92E3F"/>
    <w:rsid w:val="00A93453"/>
    <w:rsid w:val="00A9345F"/>
    <w:rsid w:val="00A9359D"/>
    <w:rsid w:val="00A93B31"/>
    <w:rsid w:val="00A93D5D"/>
    <w:rsid w:val="00A941FF"/>
    <w:rsid w:val="00A947D6"/>
    <w:rsid w:val="00A95F15"/>
    <w:rsid w:val="00A9649B"/>
    <w:rsid w:val="00A9662F"/>
    <w:rsid w:val="00A96722"/>
    <w:rsid w:val="00A97F36"/>
    <w:rsid w:val="00AA03B1"/>
    <w:rsid w:val="00AA04E7"/>
    <w:rsid w:val="00AA0744"/>
    <w:rsid w:val="00AA091F"/>
    <w:rsid w:val="00AA0AB4"/>
    <w:rsid w:val="00AA0BD0"/>
    <w:rsid w:val="00AA0F6C"/>
    <w:rsid w:val="00AA1B02"/>
    <w:rsid w:val="00AA1EAD"/>
    <w:rsid w:val="00AA2070"/>
    <w:rsid w:val="00AA455E"/>
    <w:rsid w:val="00AA4662"/>
    <w:rsid w:val="00AA4748"/>
    <w:rsid w:val="00AA5CEB"/>
    <w:rsid w:val="00AA5EE6"/>
    <w:rsid w:val="00AA6C80"/>
    <w:rsid w:val="00AA6F9B"/>
    <w:rsid w:val="00AA7ABC"/>
    <w:rsid w:val="00AA7AE0"/>
    <w:rsid w:val="00AB156E"/>
    <w:rsid w:val="00AB18D5"/>
    <w:rsid w:val="00AB1CCD"/>
    <w:rsid w:val="00AB2160"/>
    <w:rsid w:val="00AB2443"/>
    <w:rsid w:val="00AB2ABA"/>
    <w:rsid w:val="00AB356B"/>
    <w:rsid w:val="00AB5702"/>
    <w:rsid w:val="00AB5B89"/>
    <w:rsid w:val="00AB688E"/>
    <w:rsid w:val="00AB6E12"/>
    <w:rsid w:val="00AC008B"/>
    <w:rsid w:val="00AC098A"/>
    <w:rsid w:val="00AC0C4B"/>
    <w:rsid w:val="00AC0C7C"/>
    <w:rsid w:val="00AC12DA"/>
    <w:rsid w:val="00AC269B"/>
    <w:rsid w:val="00AC26F7"/>
    <w:rsid w:val="00AC38D7"/>
    <w:rsid w:val="00AC40D3"/>
    <w:rsid w:val="00AC4485"/>
    <w:rsid w:val="00AC6EC3"/>
    <w:rsid w:val="00AC6FC5"/>
    <w:rsid w:val="00AC7E12"/>
    <w:rsid w:val="00AD0584"/>
    <w:rsid w:val="00AD0815"/>
    <w:rsid w:val="00AD0881"/>
    <w:rsid w:val="00AD21EC"/>
    <w:rsid w:val="00AD3D7B"/>
    <w:rsid w:val="00AD4404"/>
    <w:rsid w:val="00AD4B94"/>
    <w:rsid w:val="00AD5068"/>
    <w:rsid w:val="00AD56E9"/>
    <w:rsid w:val="00AD5D8F"/>
    <w:rsid w:val="00AD6731"/>
    <w:rsid w:val="00AD72D2"/>
    <w:rsid w:val="00AD7539"/>
    <w:rsid w:val="00AE0F75"/>
    <w:rsid w:val="00AE1EF8"/>
    <w:rsid w:val="00AE288F"/>
    <w:rsid w:val="00AE2A83"/>
    <w:rsid w:val="00AE2C94"/>
    <w:rsid w:val="00AE3108"/>
    <w:rsid w:val="00AE34FB"/>
    <w:rsid w:val="00AE37B9"/>
    <w:rsid w:val="00AE3C0F"/>
    <w:rsid w:val="00AE3CF1"/>
    <w:rsid w:val="00AE4F7F"/>
    <w:rsid w:val="00AE5754"/>
    <w:rsid w:val="00AE5C01"/>
    <w:rsid w:val="00AE6999"/>
    <w:rsid w:val="00AE6A80"/>
    <w:rsid w:val="00AE6CC2"/>
    <w:rsid w:val="00AE758B"/>
    <w:rsid w:val="00AE7F20"/>
    <w:rsid w:val="00AF0117"/>
    <w:rsid w:val="00AF01D0"/>
    <w:rsid w:val="00AF04A3"/>
    <w:rsid w:val="00AF0BB1"/>
    <w:rsid w:val="00AF0F85"/>
    <w:rsid w:val="00AF317A"/>
    <w:rsid w:val="00AF3ACF"/>
    <w:rsid w:val="00AF3F72"/>
    <w:rsid w:val="00AF4633"/>
    <w:rsid w:val="00AF4974"/>
    <w:rsid w:val="00AF4BD2"/>
    <w:rsid w:val="00AF576D"/>
    <w:rsid w:val="00AF6094"/>
    <w:rsid w:val="00AF62D8"/>
    <w:rsid w:val="00AF74F9"/>
    <w:rsid w:val="00AF7F32"/>
    <w:rsid w:val="00B00263"/>
    <w:rsid w:val="00B009C0"/>
    <w:rsid w:val="00B00F7B"/>
    <w:rsid w:val="00B02B61"/>
    <w:rsid w:val="00B0305B"/>
    <w:rsid w:val="00B03886"/>
    <w:rsid w:val="00B03C6B"/>
    <w:rsid w:val="00B03EFC"/>
    <w:rsid w:val="00B041CA"/>
    <w:rsid w:val="00B04263"/>
    <w:rsid w:val="00B04707"/>
    <w:rsid w:val="00B05633"/>
    <w:rsid w:val="00B05EEC"/>
    <w:rsid w:val="00B0635D"/>
    <w:rsid w:val="00B06A86"/>
    <w:rsid w:val="00B06E55"/>
    <w:rsid w:val="00B07282"/>
    <w:rsid w:val="00B07F1A"/>
    <w:rsid w:val="00B102FF"/>
    <w:rsid w:val="00B1099A"/>
    <w:rsid w:val="00B11F34"/>
    <w:rsid w:val="00B12A8B"/>
    <w:rsid w:val="00B13506"/>
    <w:rsid w:val="00B137EC"/>
    <w:rsid w:val="00B13CFC"/>
    <w:rsid w:val="00B13F09"/>
    <w:rsid w:val="00B146D2"/>
    <w:rsid w:val="00B150E9"/>
    <w:rsid w:val="00B15208"/>
    <w:rsid w:val="00B153CE"/>
    <w:rsid w:val="00B157ED"/>
    <w:rsid w:val="00B162CD"/>
    <w:rsid w:val="00B16665"/>
    <w:rsid w:val="00B167E2"/>
    <w:rsid w:val="00B16967"/>
    <w:rsid w:val="00B1727E"/>
    <w:rsid w:val="00B17A8A"/>
    <w:rsid w:val="00B20D95"/>
    <w:rsid w:val="00B21270"/>
    <w:rsid w:val="00B21AAD"/>
    <w:rsid w:val="00B21C43"/>
    <w:rsid w:val="00B2235C"/>
    <w:rsid w:val="00B22EE9"/>
    <w:rsid w:val="00B23A6C"/>
    <w:rsid w:val="00B23B71"/>
    <w:rsid w:val="00B23EEB"/>
    <w:rsid w:val="00B24AB2"/>
    <w:rsid w:val="00B2585A"/>
    <w:rsid w:val="00B25A98"/>
    <w:rsid w:val="00B269B8"/>
    <w:rsid w:val="00B26E34"/>
    <w:rsid w:val="00B27A73"/>
    <w:rsid w:val="00B27DD2"/>
    <w:rsid w:val="00B3111E"/>
    <w:rsid w:val="00B322CD"/>
    <w:rsid w:val="00B32863"/>
    <w:rsid w:val="00B33015"/>
    <w:rsid w:val="00B3380B"/>
    <w:rsid w:val="00B33A41"/>
    <w:rsid w:val="00B33DD1"/>
    <w:rsid w:val="00B34455"/>
    <w:rsid w:val="00B3453A"/>
    <w:rsid w:val="00B359E9"/>
    <w:rsid w:val="00B35AD6"/>
    <w:rsid w:val="00B36283"/>
    <w:rsid w:val="00B36D9E"/>
    <w:rsid w:val="00B37848"/>
    <w:rsid w:val="00B3793D"/>
    <w:rsid w:val="00B4079E"/>
    <w:rsid w:val="00B41528"/>
    <w:rsid w:val="00B420C2"/>
    <w:rsid w:val="00B42AED"/>
    <w:rsid w:val="00B42CA2"/>
    <w:rsid w:val="00B432EA"/>
    <w:rsid w:val="00B45336"/>
    <w:rsid w:val="00B45C82"/>
    <w:rsid w:val="00B45D2B"/>
    <w:rsid w:val="00B465D4"/>
    <w:rsid w:val="00B4675D"/>
    <w:rsid w:val="00B46775"/>
    <w:rsid w:val="00B46AB6"/>
    <w:rsid w:val="00B47A09"/>
    <w:rsid w:val="00B47F52"/>
    <w:rsid w:val="00B50897"/>
    <w:rsid w:val="00B51DFD"/>
    <w:rsid w:val="00B52485"/>
    <w:rsid w:val="00B52AAB"/>
    <w:rsid w:val="00B531B3"/>
    <w:rsid w:val="00B533A3"/>
    <w:rsid w:val="00B533B1"/>
    <w:rsid w:val="00B55726"/>
    <w:rsid w:val="00B55CEA"/>
    <w:rsid w:val="00B568D6"/>
    <w:rsid w:val="00B56D52"/>
    <w:rsid w:val="00B56F56"/>
    <w:rsid w:val="00B578E2"/>
    <w:rsid w:val="00B60172"/>
    <w:rsid w:val="00B60BBC"/>
    <w:rsid w:val="00B60F00"/>
    <w:rsid w:val="00B61043"/>
    <w:rsid w:val="00B610A2"/>
    <w:rsid w:val="00B62787"/>
    <w:rsid w:val="00B64A69"/>
    <w:rsid w:val="00B6697B"/>
    <w:rsid w:val="00B7010D"/>
    <w:rsid w:val="00B71461"/>
    <w:rsid w:val="00B71B51"/>
    <w:rsid w:val="00B71D85"/>
    <w:rsid w:val="00B71EB3"/>
    <w:rsid w:val="00B71FFD"/>
    <w:rsid w:val="00B723DF"/>
    <w:rsid w:val="00B731D1"/>
    <w:rsid w:val="00B734D0"/>
    <w:rsid w:val="00B73B89"/>
    <w:rsid w:val="00B73DC7"/>
    <w:rsid w:val="00B746EF"/>
    <w:rsid w:val="00B7472F"/>
    <w:rsid w:val="00B747D2"/>
    <w:rsid w:val="00B74A59"/>
    <w:rsid w:val="00B74A9E"/>
    <w:rsid w:val="00B757CD"/>
    <w:rsid w:val="00B75C5C"/>
    <w:rsid w:val="00B75CEC"/>
    <w:rsid w:val="00B77515"/>
    <w:rsid w:val="00B8035D"/>
    <w:rsid w:val="00B82B61"/>
    <w:rsid w:val="00B831FC"/>
    <w:rsid w:val="00B8395E"/>
    <w:rsid w:val="00B83CC1"/>
    <w:rsid w:val="00B842E0"/>
    <w:rsid w:val="00B8433A"/>
    <w:rsid w:val="00B84C3F"/>
    <w:rsid w:val="00B85B11"/>
    <w:rsid w:val="00B86A0D"/>
    <w:rsid w:val="00B908A3"/>
    <w:rsid w:val="00B90BED"/>
    <w:rsid w:val="00B91034"/>
    <w:rsid w:val="00B91F71"/>
    <w:rsid w:val="00B920F5"/>
    <w:rsid w:val="00B92B52"/>
    <w:rsid w:val="00B93CF3"/>
    <w:rsid w:val="00B946FA"/>
    <w:rsid w:val="00B94A26"/>
    <w:rsid w:val="00B951DF"/>
    <w:rsid w:val="00B958CD"/>
    <w:rsid w:val="00B96179"/>
    <w:rsid w:val="00B96785"/>
    <w:rsid w:val="00B96E54"/>
    <w:rsid w:val="00B97623"/>
    <w:rsid w:val="00BA08C1"/>
    <w:rsid w:val="00BA0D6C"/>
    <w:rsid w:val="00BA19F4"/>
    <w:rsid w:val="00BA1A6C"/>
    <w:rsid w:val="00BA1ADB"/>
    <w:rsid w:val="00BA1B42"/>
    <w:rsid w:val="00BA2459"/>
    <w:rsid w:val="00BA25B5"/>
    <w:rsid w:val="00BA25E8"/>
    <w:rsid w:val="00BA2E91"/>
    <w:rsid w:val="00BA31FD"/>
    <w:rsid w:val="00BA3F9F"/>
    <w:rsid w:val="00BA4709"/>
    <w:rsid w:val="00BA4F75"/>
    <w:rsid w:val="00BA525B"/>
    <w:rsid w:val="00BA6325"/>
    <w:rsid w:val="00BA7825"/>
    <w:rsid w:val="00BA7ACC"/>
    <w:rsid w:val="00BA7CEF"/>
    <w:rsid w:val="00BB0A83"/>
    <w:rsid w:val="00BB1277"/>
    <w:rsid w:val="00BB1C17"/>
    <w:rsid w:val="00BB2798"/>
    <w:rsid w:val="00BB3F6D"/>
    <w:rsid w:val="00BB53C7"/>
    <w:rsid w:val="00BB5B37"/>
    <w:rsid w:val="00BB6195"/>
    <w:rsid w:val="00BB6CEC"/>
    <w:rsid w:val="00BC03F4"/>
    <w:rsid w:val="00BC0EE7"/>
    <w:rsid w:val="00BC102A"/>
    <w:rsid w:val="00BC1CF2"/>
    <w:rsid w:val="00BC1F67"/>
    <w:rsid w:val="00BC2E01"/>
    <w:rsid w:val="00BC2FF4"/>
    <w:rsid w:val="00BC31CD"/>
    <w:rsid w:val="00BC393F"/>
    <w:rsid w:val="00BC3FE2"/>
    <w:rsid w:val="00BC46C7"/>
    <w:rsid w:val="00BC4820"/>
    <w:rsid w:val="00BC49A2"/>
    <w:rsid w:val="00BC4A3F"/>
    <w:rsid w:val="00BC4AD2"/>
    <w:rsid w:val="00BC4C20"/>
    <w:rsid w:val="00BC528A"/>
    <w:rsid w:val="00BC5FC1"/>
    <w:rsid w:val="00BC643C"/>
    <w:rsid w:val="00BC6480"/>
    <w:rsid w:val="00BD00B1"/>
    <w:rsid w:val="00BD02BA"/>
    <w:rsid w:val="00BD1126"/>
    <w:rsid w:val="00BD12BF"/>
    <w:rsid w:val="00BD1405"/>
    <w:rsid w:val="00BD1BD0"/>
    <w:rsid w:val="00BD21EF"/>
    <w:rsid w:val="00BD2F4B"/>
    <w:rsid w:val="00BD4123"/>
    <w:rsid w:val="00BD45F8"/>
    <w:rsid w:val="00BD46E3"/>
    <w:rsid w:val="00BD4826"/>
    <w:rsid w:val="00BD4881"/>
    <w:rsid w:val="00BD6174"/>
    <w:rsid w:val="00BD619A"/>
    <w:rsid w:val="00BD6AA4"/>
    <w:rsid w:val="00BD7356"/>
    <w:rsid w:val="00BD764C"/>
    <w:rsid w:val="00BD7B78"/>
    <w:rsid w:val="00BD7DF3"/>
    <w:rsid w:val="00BD7FD0"/>
    <w:rsid w:val="00BE0F66"/>
    <w:rsid w:val="00BE1185"/>
    <w:rsid w:val="00BE1542"/>
    <w:rsid w:val="00BE1D30"/>
    <w:rsid w:val="00BE287C"/>
    <w:rsid w:val="00BE3213"/>
    <w:rsid w:val="00BE498B"/>
    <w:rsid w:val="00BE4D78"/>
    <w:rsid w:val="00BE509B"/>
    <w:rsid w:val="00BE5D6F"/>
    <w:rsid w:val="00BE6049"/>
    <w:rsid w:val="00BE68FE"/>
    <w:rsid w:val="00BE6DED"/>
    <w:rsid w:val="00BE6EBF"/>
    <w:rsid w:val="00BE778D"/>
    <w:rsid w:val="00BE7E8F"/>
    <w:rsid w:val="00BE7F98"/>
    <w:rsid w:val="00BF0244"/>
    <w:rsid w:val="00BF0655"/>
    <w:rsid w:val="00BF0681"/>
    <w:rsid w:val="00BF0D7A"/>
    <w:rsid w:val="00BF0FAA"/>
    <w:rsid w:val="00BF0FE4"/>
    <w:rsid w:val="00BF1A65"/>
    <w:rsid w:val="00BF1C85"/>
    <w:rsid w:val="00BF1CFF"/>
    <w:rsid w:val="00BF35F9"/>
    <w:rsid w:val="00BF4043"/>
    <w:rsid w:val="00BF49AA"/>
    <w:rsid w:val="00BF4D0F"/>
    <w:rsid w:val="00BF5237"/>
    <w:rsid w:val="00BF537D"/>
    <w:rsid w:val="00BF5ECE"/>
    <w:rsid w:val="00BF6299"/>
    <w:rsid w:val="00BF6C03"/>
    <w:rsid w:val="00BF73E3"/>
    <w:rsid w:val="00BF7C7B"/>
    <w:rsid w:val="00BF7F5B"/>
    <w:rsid w:val="00C00454"/>
    <w:rsid w:val="00C016F4"/>
    <w:rsid w:val="00C020D5"/>
    <w:rsid w:val="00C02557"/>
    <w:rsid w:val="00C02DE0"/>
    <w:rsid w:val="00C02EB8"/>
    <w:rsid w:val="00C036E2"/>
    <w:rsid w:val="00C03774"/>
    <w:rsid w:val="00C03876"/>
    <w:rsid w:val="00C03F55"/>
    <w:rsid w:val="00C04455"/>
    <w:rsid w:val="00C05BF1"/>
    <w:rsid w:val="00C07536"/>
    <w:rsid w:val="00C07AFC"/>
    <w:rsid w:val="00C100AA"/>
    <w:rsid w:val="00C10231"/>
    <w:rsid w:val="00C10391"/>
    <w:rsid w:val="00C105AA"/>
    <w:rsid w:val="00C10F1E"/>
    <w:rsid w:val="00C10F90"/>
    <w:rsid w:val="00C1186E"/>
    <w:rsid w:val="00C11A61"/>
    <w:rsid w:val="00C12164"/>
    <w:rsid w:val="00C128BE"/>
    <w:rsid w:val="00C12AD4"/>
    <w:rsid w:val="00C134BA"/>
    <w:rsid w:val="00C13954"/>
    <w:rsid w:val="00C1414F"/>
    <w:rsid w:val="00C1439A"/>
    <w:rsid w:val="00C14B80"/>
    <w:rsid w:val="00C14DF5"/>
    <w:rsid w:val="00C15253"/>
    <w:rsid w:val="00C163DD"/>
    <w:rsid w:val="00C167FD"/>
    <w:rsid w:val="00C2186B"/>
    <w:rsid w:val="00C2198D"/>
    <w:rsid w:val="00C21C4B"/>
    <w:rsid w:val="00C2244D"/>
    <w:rsid w:val="00C22E45"/>
    <w:rsid w:val="00C23E04"/>
    <w:rsid w:val="00C2460F"/>
    <w:rsid w:val="00C25037"/>
    <w:rsid w:val="00C25826"/>
    <w:rsid w:val="00C25DB7"/>
    <w:rsid w:val="00C25EE5"/>
    <w:rsid w:val="00C26930"/>
    <w:rsid w:val="00C26EBB"/>
    <w:rsid w:val="00C27542"/>
    <w:rsid w:val="00C27AAF"/>
    <w:rsid w:val="00C30484"/>
    <w:rsid w:val="00C309FD"/>
    <w:rsid w:val="00C30E24"/>
    <w:rsid w:val="00C326EC"/>
    <w:rsid w:val="00C32DA4"/>
    <w:rsid w:val="00C32FB3"/>
    <w:rsid w:val="00C344F0"/>
    <w:rsid w:val="00C349A7"/>
    <w:rsid w:val="00C34C0F"/>
    <w:rsid w:val="00C34EA0"/>
    <w:rsid w:val="00C34F8B"/>
    <w:rsid w:val="00C3505D"/>
    <w:rsid w:val="00C352C6"/>
    <w:rsid w:val="00C3758F"/>
    <w:rsid w:val="00C378B7"/>
    <w:rsid w:val="00C40845"/>
    <w:rsid w:val="00C41B8B"/>
    <w:rsid w:val="00C4208A"/>
    <w:rsid w:val="00C421A0"/>
    <w:rsid w:val="00C43BC4"/>
    <w:rsid w:val="00C43C6A"/>
    <w:rsid w:val="00C43EC4"/>
    <w:rsid w:val="00C46967"/>
    <w:rsid w:val="00C46D03"/>
    <w:rsid w:val="00C46D5F"/>
    <w:rsid w:val="00C473FB"/>
    <w:rsid w:val="00C4744B"/>
    <w:rsid w:val="00C47588"/>
    <w:rsid w:val="00C479A4"/>
    <w:rsid w:val="00C502F7"/>
    <w:rsid w:val="00C519FD"/>
    <w:rsid w:val="00C51BAD"/>
    <w:rsid w:val="00C52296"/>
    <w:rsid w:val="00C5232D"/>
    <w:rsid w:val="00C525EE"/>
    <w:rsid w:val="00C5342C"/>
    <w:rsid w:val="00C5387F"/>
    <w:rsid w:val="00C53D54"/>
    <w:rsid w:val="00C5476E"/>
    <w:rsid w:val="00C54909"/>
    <w:rsid w:val="00C5561F"/>
    <w:rsid w:val="00C55D14"/>
    <w:rsid w:val="00C57AE8"/>
    <w:rsid w:val="00C57D3E"/>
    <w:rsid w:val="00C603CB"/>
    <w:rsid w:val="00C6073D"/>
    <w:rsid w:val="00C6079D"/>
    <w:rsid w:val="00C60A6F"/>
    <w:rsid w:val="00C60DCB"/>
    <w:rsid w:val="00C61083"/>
    <w:rsid w:val="00C61636"/>
    <w:rsid w:val="00C61B18"/>
    <w:rsid w:val="00C62909"/>
    <w:rsid w:val="00C6460E"/>
    <w:rsid w:val="00C64CC2"/>
    <w:rsid w:val="00C6532B"/>
    <w:rsid w:val="00C67F10"/>
    <w:rsid w:val="00C70493"/>
    <w:rsid w:val="00C70ABD"/>
    <w:rsid w:val="00C718F5"/>
    <w:rsid w:val="00C71E8D"/>
    <w:rsid w:val="00C72DD9"/>
    <w:rsid w:val="00C751B0"/>
    <w:rsid w:val="00C75696"/>
    <w:rsid w:val="00C75799"/>
    <w:rsid w:val="00C75C88"/>
    <w:rsid w:val="00C763E5"/>
    <w:rsid w:val="00C76CF6"/>
    <w:rsid w:val="00C7721B"/>
    <w:rsid w:val="00C77D2B"/>
    <w:rsid w:val="00C801E6"/>
    <w:rsid w:val="00C80B81"/>
    <w:rsid w:val="00C818DD"/>
    <w:rsid w:val="00C82205"/>
    <w:rsid w:val="00C82265"/>
    <w:rsid w:val="00C8316A"/>
    <w:rsid w:val="00C83311"/>
    <w:rsid w:val="00C842A5"/>
    <w:rsid w:val="00C859A9"/>
    <w:rsid w:val="00C85BA6"/>
    <w:rsid w:val="00C863BE"/>
    <w:rsid w:val="00C86F27"/>
    <w:rsid w:val="00C87166"/>
    <w:rsid w:val="00C87CD5"/>
    <w:rsid w:val="00C87D9E"/>
    <w:rsid w:val="00C87ED5"/>
    <w:rsid w:val="00C9010C"/>
    <w:rsid w:val="00C901A7"/>
    <w:rsid w:val="00C90474"/>
    <w:rsid w:val="00C9052F"/>
    <w:rsid w:val="00C90830"/>
    <w:rsid w:val="00C90DD2"/>
    <w:rsid w:val="00C90DDD"/>
    <w:rsid w:val="00C9104D"/>
    <w:rsid w:val="00C91C0C"/>
    <w:rsid w:val="00C92B27"/>
    <w:rsid w:val="00C92D0E"/>
    <w:rsid w:val="00C930D3"/>
    <w:rsid w:val="00C93253"/>
    <w:rsid w:val="00C9405E"/>
    <w:rsid w:val="00C945AF"/>
    <w:rsid w:val="00C9499D"/>
    <w:rsid w:val="00C94C8C"/>
    <w:rsid w:val="00C95356"/>
    <w:rsid w:val="00C95624"/>
    <w:rsid w:val="00C9647A"/>
    <w:rsid w:val="00C96793"/>
    <w:rsid w:val="00C97275"/>
    <w:rsid w:val="00C97C2C"/>
    <w:rsid w:val="00C97E9B"/>
    <w:rsid w:val="00CA0814"/>
    <w:rsid w:val="00CA1F3C"/>
    <w:rsid w:val="00CA207F"/>
    <w:rsid w:val="00CA25D8"/>
    <w:rsid w:val="00CA29C0"/>
    <w:rsid w:val="00CA3071"/>
    <w:rsid w:val="00CA313A"/>
    <w:rsid w:val="00CA3A2A"/>
    <w:rsid w:val="00CA4490"/>
    <w:rsid w:val="00CA4D1B"/>
    <w:rsid w:val="00CA4EBF"/>
    <w:rsid w:val="00CA539A"/>
    <w:rsid w:val="00CA6200"/>
    <w:rsid w:val="00CA6C8D"/>
    <w:rsid w:val="00CA774F"/>
    <w:rsid w:val="00CB1E17"/>
    <w:rsid w:val="00CB1F4B"/>
    <w:rsid w:val="00CB202B"/>
    <w:rsid w:val="00CB3B47"/>
    <w:rsid w:val="00CB3C56"/>
    <w:rsid w:val="00CB411A"/>
    <w:rsid w:val="00CB547B"/>
    <w:rsid w:val="00CB5944"/>
    <w:rsid w:val="00CB6A9E"/>
    <w:rsid w:val="00CB6CBA"/>
    <w:rsid w:val="00CB73DD"/>
    <w:rsid w:val="00CB74F2"/>
    <w:rsid w:val="00CB7631"/>
    <w:rsid w:val="00CB7898"/>
    <w:rsid w:val="00CB7961"/>
    <w:rsid w:val="00CB7A07"/>
    <w:rsid w:val="00CB7DC7"/>
    <w:rsid w:val="00CC0413"/>
    <w:rsid w:val="00CC0556"/>
    <w:rsid w:val="00CC14AA"/>
    <w:rsid w:val="00CC2856"/>
    <w:rsid w:val="00CC2E17"/>
    <w:rsid w:val="00CC32F2"/>
    <w:rsid w:val="00CC3F97"/>
    <w:rsid w:val="00CC4514"/>
    <w:rsid w:val="00CC4B9F"/>
    <w:rsid w:val="00CC4FE4"/>
    <w:rsid w:val="00CC5B0E"/>
    <w:rsid w:val="00CC5E13"/>
    <w:rsid w:val="00CC5F97"/>
    <w:rsid w:val="00CC6554"/>
    <w:rsid w:val="00CC667B"/>
    <w:rsid w:val="00CC67B4"/>
    <w:rsid w:val="00CC6A74"/>
    <w:rsid w:val="00CC6BEC"/>
    <w:rsid w:val="00CC76E4"/>
    <w:rsid w:val="00CC7CEE"/>
    <w:rsid w:val="00CD06C7"/>
    <w:rsid w:val="00CD0AFA"/>
    <w:rsid w:val="00CD0DCE"/>
    <w:rsid w:val="00CD1587"/>
    <w:rsid w:val="00CD1D46"/>
    <w:rsid w:val="00CD4E00"/>
    <w:rsid w:val="00CD5223"/>
    <w:rsid w:val="00CD5387"/>
    <w:rsid w:val="00CD56DC"/>
    <w:rsid w:val="00CD65B7"/>
    <w:rsid w:val="00CD6E0E"/>
    <w:rsid w:val="00CD6E3D"/>
    <w:rsid w:val="00CD775C"/>
    <w:rsid w:val="00CD7A82"/>
    <w:rsid w:val="00CD7B3B"/>
    <w:rsid w:val="00CE0354"/>
    <w:rsid w:val="00CE03A4"/>
    <w:rsid w:val="00CE178C"/>
    <w:rsid w:val="00CE19D1"/>
    <w:rsid w:val="00CE3790"/>
    <w:rsid w:val="00CE3F42"/>
    <w:rsid w:val="00CE459F"/>
    <w:rsid w:val="00CE54BC"/>
    <w:rsid w:val="00CE57E3"/>
    <w:rsid w:val="00CE61EB"/>
    <w:rsid w:val="00CE64BE"/>
    <w:rsid w:val="00CE6A12"/>
    <w:rsid w:val="00CE7B07"/>
    <w:rsid w:val="00CF226C"/>
    <w:rsid w:val="00CF23FE"/>
    <w:rsid w:val="00CF2761"/>
    <w:rsid w:val="00CF28DC"/>
    <w:rsid w:val="00CF371E"/>
    <w:rsid w:val="00CF5FBA"/>
    <w:rsid w:val="00CF697D"/>
    <w:rsid w:val="00CF6D7B"/>
    <w:rsid w:val="00CF7022"/>
    <w:rsid w:val="00D00063"/>
    <w:rsid w:val="00D00DBD"/>
    <w:rsid w:val="00D03A9D"/>
    <w:rsid w:val="00D03FA2"/>
    <w:rsid w:val="00D0463D"/>
    <w:rsid w:val="00D048AA"/>
    <w:rsid w:val="00D0536B"/>
    <w:rsid w:val="00D05376"/>
    <w:rsid w:val="00D066E1"/>
    <w:rsid w:val="00D06C6B"/>
    <w:rsid w:val="00D10E83"/>
    <w:rsid w:val="00D1102C"/>
    <w:rsid w:val="00D119F9"/>
    <w:rsid w:val="00D11A42"/>
    <w:rsid w:val="00D11E08"/>
    <w:rsid w:val="00D13B94"/>
    <w:rsid w:val="00D159FF"/>
    <w:rsid w:val="00D17148"/>
    <w:rsid w:val="00D17BF7"/>
    <w:rsid w:val="00D17CCA"/>
    <w:rsid w:val="00D20E65"/>
    <w:rsid w:val="00D22060"/>
    <w:rsid w:val="00D2234B"/>
    <w:rsid w:val="00D2366A"/>
    <w:rsid w:val="00D238EE"/>
    <w:rsid w:val="00D23DD5"/>
    <w:rsid w:val="00D23E28"/>
    <w:rsid w:val="00D24450"/>
    <w:rsid w:val="00D2468A"/>
    <w:rsid w:val="00D247E2"/>
    <w:rsid w:val="00D24DA0"/>
    <w:rsid w:val="00D25330"/>
    <w:rsid w:val="00D256FF"/>
    <w:rsid w:val="00D25829"/>
    <w:rsid w:val="00D26069"/>
    <w:rsid w:val="00D261FB"/>
    <w:rsid w:val="00D26C1E"/>
    <w:rsid w:val="00D27035"/>
    <w:rsid w:val="00D278BD"/>
    <w:rsid w:val="00D27D54"/>
    <w:rsid w:val="00D3073E"/>
    <w:rsid w:val="00D307E8"/>
    <w:rsid w:val="00D30B4A"/>
    <w:rsid w:val="00D30D40"/>
    <w:rsid w:val="00D310DD"/>
    <w:rsid w:val="00D323E8"/>
    <w:rsid w:val="00D326F9"/>
    <w:rsid w:val="00D32AF8"/>
    <w:rsid w:val="00D32E0B"/>
    <w:rsid w:val="00D33090"/>
    <w:rsid w:val="00D33184"/>
    <w:rsid w:val="00D334F6"/>
    <w:rsid w:val="00D346E3"/>
    <w:rsid w:val="00D349EC"/>
    <w:rsid w:val="00D350EF"/>
    <w:rsid w:val="00D3609A"/>
    <w:rsid w:val="00D36A47"/>
    <w:rsid w:val="00D40585"/>
    <w:rsid w:val="00D40590"/>
    <w:rsid w:val="00D4064D"/>
    <w:rsid w:val="00D41C35"/>
    <w:rsid w:val="00D4334C"/>
    <w:rsid w:val="00D43E57"/>
    <w:rsid w:val="00D444CC"/>
    <w:rsid w:val="00D44F78"/>
    <w:rsid w:val="00D45AAF"/>
    <w:rsid w:val="00D45DBE"/>
    <w:rsid w:val="00D47015"/>
    <w:rsid w:val="00D4722C"/>
    <w:rsid w:val="00D47903"/>
    <w:rsid w:val="00D47D33"/>
    <w:rsid w:val="00D47F6D"/>
    <w:rsid w:val="00D5077B"/>
    <w:rsid w:val="00D50AFE"/>
    <w:rsid w:val="00D51712"/>
    <w:rsid w:val="00D52046"/>
    <w:rsid w:val="00D52B61"/>
    <w:rsid w:val="00D52D9E"/>
    <w:rsid w:val="00D53019"/>
    <w:rsid w:val="00D53255"/>
    <w:rsid w:val="00D551E4"/>
    <w:rsid w:val="00D55901"/>
    <w:rsid w:val="00D5685D"/>
    <w:rsid w:val="00D56CDA"/>
    <w:rsid w:val="00D571E4"/>
    <w:rsid w:val="00D5721B"/>
    <w:rsid w:val="00D579AF"/>
    <w:rsid w:val="00D600DB"/>
    <w:rsid w:val="00D6034E"/>
    <w:rsid w:val="00D60550"/>
    <w:rsid w:val="00D611E6"/>
    <w:rsid w:val="00D61806"/>
    <w:rsid w:val="00D619E3"/>
    <w:rsid w:val="00D62E97"/>
    <w:rsid w:val="00D6493F"/>
    <w:rsid w:val="00D66039"/>
    <w:rsid w:val="00D66D67"/>
    <w:rsid w:val="00D673FA"/>
    <w:rsid w:val="00D67FB1"/>
    <w:rsid w:val="00D70BE8"/>
    <w:rsid w:val="00D71650"/>
    <w:rsid w:val="00D72464"/>
    <w:rsid w:val="00D7297A"/>
    <w:rsid w:val="00D731A6"/>
    <w:rsid w:val="00D73643"/>
    <w:rsid w:val="00D73E99"/>
    <w:rsid w:val="00D75197"/>
    <w:rsid w:val="00D75441"/>
    <w:rsid w:val="00D75CFE"/>
    <w:rsid w:val="00D76F29"/>
    <w:rsid w:val="00D773BD"/>
    <w:rsid w:val="00D77A92"/>
    <w:rsid w:val="00D80351"/>
    <w:rsid w:val="00D8042A"/>
    <w:rsid w:val="00D80F9F"/>
    <w:rsid w:val="00D83433"/>
    <w:rsid w:val="00D83E0F"/>
    <w:rsid w:val="00D848FA"/>
    <w:rsid w:val="00D85755"/>
    <w:rsid w:val="00D865ED"/>
    <w:rsid w:val="00D86F20"/>
    <w:rsid w:val="00D87AEF"/>
    <w:rsid w:val="00D87BF9"/>
    <w:rsid w:val="00D87C00"/>
    <w:rsid w:val="00D87D7C"/>
    <w:rsid w:val="00D918E2"/>
    <w:rsid w:val="00D92256"/>
    <w:rsid w:val="00D92574"/>
    <w:rsid w:val="00D93F94"/>
    <w:rsid w:val="00D94328"/>
    <w:rsid w:val="00D944D2"/>
    <w:rsid w:val="00D94827"/>
    <w:rsid w:val="00D949BE"/>
    <w:rsid w:val="00D94F23"/>
    <w:rsid w:val="00D95135"/>
    <w:rsid w:val="00D951A6"/>
    <w:rsid w:val="00D95F96"/>
    <w:rsid w:val="00D96500"/>
    <w:rsid w:val="00D96B39"/>
    <w:rsid w:val="00D97192"/>
    <w:rsid w:val="00D9720A"/>
    <w:rsid w:val="00D973CF"/>
    <w:rsid w:val="00D97935"/>
    <w:rsid w:val="00D97F09"/>
    <w:rsid w:val="00DA00E3"/>
    <w:rsid w:val="00DA0C4E"/>
    <w:rsid w:val="00DA0E88"/>
    <w:rsid w:val="00DA11ED"/>
    <w:rsid w:val="00DA1AAA"/>
    <w:rsid w:val="00DA217C"/>
    <w:rsid w:val="00DA37A4"/>
    <w:rsid w:val="00DA3A0C"/>
    <w:rsid w:val="00DA3E54"/>
    <w:rsid w:val="00DA46D2"/>
    <w:rsid w:val="00DA5076"/>
    <w:rsid w:val="00DA529D"/>
    <w:rsid w:val="00DA598F"/>
    <w:rsid w:val="00DA603F"/>
    <w:rsid w:val="00DA6172"/>
    <w:rsid w:val="00DA6D3B"/>
    <w:rsid w:val="00DA6FFE"/>
    <w:rsid w:val="00DA715E"/>
    <w:rsid w:val="00DA7D6D"/>
    <w:rsid w:val="00DB1963"/>
    <w:rsid w:val="00DB29DB"/>
    <w:rsid w:val="00DB29E7"/>
    <w:rsid w:val="00DB35DF"/>
    <w:rsid w:val="00DB3659"/>
    <w:rsid w:val="00DB36D8"/>
    <w:rsid w:val="00DB493D"/>
    <w:rsid w:val="00DB4C0C"/>
    <w:rsid w:val="00DB4DE3"/>
    <w:rsid w:val="00DB50FE"/>
    <w:rsid w:val="00DB6516"/>
    <w:rsid w:val="00DB65C2"/>
    <w:rsid w:val="00DB7042"/>
    <w:rsid w:val="00DB766D"/>
    <w:rsid w:val="00DC013D"/>
    <w:rsid w:val="00DC0FFF"/>
    <w:rsid w:val="00DC2A75"/>
    <w:rsid w:val="00DC2A8F"/>
    <w:rsid w:val="00DC320D"/>
    <w:rsid w:val="00DC3D02"/>
    <w:rsid w:val="00DC3F37"/>
    <w:rsid w:val="00DC4AD9"/>
    <w:rsid w:val="00DC4BEB"/>
    <w:rsid w:val="00DC5998"/>
    <w:rsid w:val="00DC6AAE"/>
    <w:rsid w:val="00DC7CE8"/>
    <w:rsid w:val="00DC7E3C"/>
    <w:rsid w:val="00DD0B87"/>
    <w:rsid w:val="00DD2D0C"/>
    <w:rsid w:val="00DD3F64"/>
    <w:rsid w:val="00DD4098"/>
    <w:rsid w:val="00DD4DEE"/>
    <w:rsid w:val="00DD6C4C"/>
    <w:rsid w:val="00DD6CA5"/>
    <w:rsid w:val="00DD752C"/>
    <w:rsid w:val="00DE19FE"/>
    <w:rsid w:val="00DE1AA1"/>
    <w:rsid w:val="00DE2BB9"/>
    <w:rsid w:val="00DE4107"/>
    <w:rsid w:val="00DE4794"/>
    <w:rsid w:val="00DE4C5B"/>
    <w:rsid w:val="00DE5148"/>
    <w:rsid w:val="00DE5F0B"/>
    <w:rsid w:val="00DE6777"/>
    <w:rsid w:val="00DE75CC"/>
    <w:rsid w:val="00DE7859"/>
    <w:rsid w:val="00DF0644"/>
    <w:rsid w:val="00DF09B3"/>
    <w:rsid w:val="00DF1A76"/>
    <w:rsid w:val="00DF2333"/>
    <w:rsid w:val="00DF2491"/>
    <w:rsid w:val="00DF2585"/>
    <w:rsid w:val="00DF2A4A"/>
    <w:rsid w:val="00DF3063"/>
    <w:rsid w:val="00DF3770"/>
    <w:rsid w:val="00DF38D4"/>
    <w:rsid w:val="00DF49FF"/>
    <w:rsid w:val="00DF55EF"/>
    <w:rsid w:val="00DF5B50"/>
    <w:rsid w:val="00DF6467"/>
    <w:rsid w:val="00DF752E"/>
    <w:rsid w:val="00DF76A4"/>
    <w:rsid w:val="00E0001F"/>
    <w:rsid w:val="00E00076"/>
    <w:rsid w:val="00E00750"/>
    <w:rsid w:val="00E00B18"/>
    <w:rsid w:val="00E00C3E"/>
    <w:rsid w:val="00E00F68"/>
    <w:rsid w:val="00E01108"/>
    <w:rsid w:val="00E023BE"/>
    <w:rsid w:val="00E02413"/>
    <w:rsid w:val="00E03B6F"/>
    <w:rsid w:val="00E04347"/>
    <w:rsid w:val="00E05397"/>
    <w:rsid w:val="00E0556F"/>
    <w:rsid w:val="00E05E5C"/>
    <w:rsid w:val="00E06D23"/>
    <w:rsid w:val="00E07CCB"/>
    <w:rsid w:val="00E1073B"/>
    <w:rsid w:val="00E10EF4"/>
    <w:rsid w:val="00E1108A"/>
    <w:rsid w:val="00E1223D"/>
    <w:rsid w:val="00E127B5"/>
    <w:rsid w:val="00E132DE"/>
    <w:rsid w:val="00E13E6E"/>
    <w:rsid w:val="00E13ECD"/>
    <w:rsid w:val="00E14470"/>
    <w:rsid w:val="00E146A7"/>
    <w:rsid w:val="00E15B9A"/>
    <w:rsid w:val="00E16782"/>
    <w:rsid w:val="00E16F94"/>
    <w:rsid w:val="00E17B37"/>
    <w:rsid w:val="00E20706"/>
    <w:rsid w:val="00E21AAC"/>
    <w:rsid w:val="00E222D6"/>
    <w:rsid w:val="00E22572"/>
    <w:rsid w:val="00E225C1"/>
    <w:rsid w:val="00E227AF"/>
    <w:rsid w:val="00E24DE4"/>
    <w:rsid w:val="00E255BD"/>
    <w:rsid w:val="00E263B3"/>
    <w:rsid w:val="00E26434"/>
    <w:rsid w:val="00E267CA"/>
    <w:rsid w:val="00E26951"/>
    <w:rsid w:val="00E27C24"/>
    <w:rsid w:val="00E27C75"/>
    <w:rsid w:val="00E3042C"/>
    <w:rsid w:val="00E30530"/>
    <w:rsid w:val="00E3163C"/>
    <w:rsid w:val="00E318BD"/>
    <w:rsid w:val="00E31EA4"/>
    <w:rsid w:val="00E33558"/>
    <w:rsid w:val="00E339F9"/>
    <w:rsid w:val="00E33F92"/>
    <w:rsid w:val="00E342E1"/>
    <w:rsid w:val="00E35910"/>
    <w:rsid w:val="00E35BAA"/>
    <w:rsid w:val="00E35C21"/>
    <w:rsid w:val="00E36483"/>
    <w:rsid w:val="00E36677"/>
    <w:rsid w:val="00E3697D"/>
    <w:rsid w:val="00E36CC0"/>
    <w:rsid w:val="00E37B14"/>
    <w:rsid w:val="00E37FFE"/>
    <w:rsid w:val="00E401FC"/>
    <w:rsid w:val="00E407FF"/>
    <w:rsid w:val="00E42072"/>
    <w:rsid w:val="00E42351"/>
    <w:rsid w:val="00E4262C"/>
    <w:rsid w:val="00E42CC5"/>
    <w:rsid w:val="00E43167"/>
    <w:rsid w:val="00E4325D"/>
    <w:rsid w:val="00E43739"/>
    <w:rsid w:val="00E442CF"/>
    <w:rsid w:val="00E44DF2"/>
    <w:rsid w:val="00E4599C"/>
    <w:rsid w:val="00E4606F"/>
    <w:rsid w:val="00E469F5"/>
    <w:rsid w:val="00E46DE9"/>
    <w:rsid w:val="00E51342"/>
    <w:rsid w:val="00E513E7"/>
    <w:rsid w:val="00E514D1"/>
    <w:rsid w:val="00E5169F"/>
    <w:rsid w:val="00E52E22"/>
    <w:rsid w:val="00E5353C"/>
    <w:rsid w:val="00E53780"/>
    <w:rsid w:val="00E557FA"/>
    <w:rsid w:val="00E568AE"/>
    <w:rsid w:val="00E56BBA"/>
    <w:rsid w:val="00E57347"/>
    <w:rsid w:val="00E574F5"/>
    <w:rsid w:val="00E603EB"/>
    <w:rsid w:val="00E60595"/>
    <w:rsid w:val="00E60A32"/>
    <w:rsid w:val="00E61538"/>
    <w:rsid w:val="00E619DA"/>
    <w:rsid w:val="00E6209E"/>
    <w:rsid w:val="00E62CA1"/>
    <w:rsid w:val="00E6328C"/>
    <w:rsid w:val="00E639D6"/>
    <w:rsid w:val="00E6444E"/>
    <w:rsid w:val="00E655E2"/>
    <w:rsid w:val="00E66C71"/>
    <w:rsid w:val="00E67097"/>
    <w:rsid w:val="00E672C7"/>
    <w:rsid w:val="00E6749B"/>
    <w:rsid w:val="00E676D6"/>
    <w:rsid w:val="00E677A4"/>
    <w:rsid w:val="00E7032A"/>
    <w:rsid w:val="00E70FB2"/>
    <w:rsid w:val="00E711FF"/>
    <w:rsid w:val="00E71C37"/>
    <w:rsid w:val="00E72296"/>
    <w:rsid w:val="00E72DE6"/>
    <w:rsid w:val="00E738F5"/>
    <w:rsid w:val="00E750AC"/>
    <w:rsid w:val="00E751B0"/>
    <w:rsid w:val="00E76229"/>
    <w:rsid w:val="00E7639B"/>
    <w:rsid w:val="00E76528"/>
    <w:rsid w:val="00E76C5F"/>
    <w:rsid w:val="00E77A55"/>
    <w:rsid w:val="00E8022F"/>
    <w:rsid w:val="00E80382"/>
    <w:rsid w:val="00E8089B"/>
    <w:rsid w:val="00E809BC"/>
    <w:rsid w:val="00E80A66"/>
    <w:rsid w:val="00E8150E"/>
    <w:rsid w:val="00E81CFB"/>
    <w:rsid w:val="00E81F4F"/>
    <w:rsid w:val="00E821C7"/>
    <w:rsid w:val="00E82BA2"/>
    <w:rsid w:val="00E839AD"/>
    <w:rsid w:val="00E84A34"/>
    <w:rsid w:val="00E84BE9"/>
    <w:rsid w:val="00E85362"/>
    <w:rsid w:val="00E864AC"/>
    <w:rsid w:val="00E86CF5"/>
    <w:rsid w:val="00E8747D"/>
    <w:rsid w:val="00E8769D"/>
    <w:rsid w:val="00E90847"/>
    <w:rsid w:val="00E917B7"/>
    <w:rsid w:val="00E91D6A"/>
    <w:rsid w:val="00E92D29"/>
    <w:rsid w:val="00E93099"/>
    <w:rsid w:val="00E93FF0"/>
    <w:rsid w:val="00E94685"/>
    <w:rsid w:val="00E94CD4"/>
    <w:rsid w:val="00E968C2"/>
    <w:rsid w:val="00E96CB3"/>
    <w:rsid w:val="00E9776C"/>
    <w:rsid w:val="00E97A8C"/>
    <w:rsid w:val="00E97AB6"/>
    <w:rsid w:val="00E97C86"/>
    <w:rsid w:val="00E97CC0"/>
    <w:rsid w:val="00EA191F"/>
    <w:rsid w:val="00EA1942"/>
    <w:rsid w:val="00EA2DA7"/>
    <w:rsid w:val="00EA3D45"/>
    <w:rsid w:val="00EA5638"/>
    <w:rsid w:val="00EA6DC1"/>
    <w:rsid w:val="00EA7167"/>
    <w:rsid w:val="00EA7575"/>
    <w:rsid w:val="00EA7BD4"/>
    <w:rsid w:val="00EB0B46"/>
    <w:rsid w:val="00EB0B87"/>
    <w:rsid w:val="00EB0C8B"/>
    <w:rsid w:val="00EB101F"/>
    <w:rsid w:val="00EB115A"/>
    <w:rsid w:val="00EB1AD4"/>
    <w:rsid w:val="00EB1E97"/>
    <w:rsid w:val="00EB3A72"/>
    <w:rsid w:val="00EB432E"/>
    <w:rsid w:val="00EB4A26"/>
    <w:rsid w:val="00EB4E22"/>
    <w:rsid w:val="00EB4F7F"/>
    <w:rsid w:val="00EB5ADB"/>
    <w:rsid w:val="00EB61AC"/>
    <w:rsid w:val="00EB77CF"/>
    <w:rsid w:val="00EC04B9"/>
    <w:rsid w:val="00EC0A19"/>
    <w:rsid w:val="00EC0C41"/>
    <w:rsid w:val="00EC0D82"/>
    <w:rsid w:val="00EC12AD"/>
    <w:rsid w:val="00EC318A"/>
    <w:rsid w:val="00EC385F"/>
    <w:rsid w:val="00EC46B5"/>
    <w:rsid w:val="00EC536E"/>
    <w:rsid w:val="00EC5581"/>
    <w:rsid w:val="00EC5EE3"/>
    <w:rsid w:val="00EC60F9"/>
    <w:rsid w:val="00EC6E51"/>
    <w:rsid w:val="00EC70E8"/>
    <w:rsid w:val="00EC72CD"/>
    <w:rsid w:val="00EC75F0"/>
    <w:rsid w:val="00EC794F"/>
    <w:rsid w:val="00ED0005"/>
    <w:rsid w:val="00ED0044"/>
    <w:rsid w:val="00ED07DA"/>
    <w:rsid w:val="00ED09A5"/>
    <w:rsid w:val="00ED1223"/>
    <w:rsid w:val="00ED17D4"/>
    <w:rsid w:val="00ED191E"/>
    <w:rsid w:val="00ED1BED"/>
    <w:rsid w:val="00ED1CBB"/>
    <w:rsid w:val="00ED218D"/>
    <w:rsid w:val="00ED25CF"/>
    <w:rsid w:val="00ED28A4"/>
    <w:rsid w:val="00ED2C9D"/>
    <w:rsid w:val="00ED2E78"/>
    <w:rsid w:val="00ED366F"/>
    <w:rsid w:val="00ED3822"/>
    <w:rsid w:val="00ED3E32"/>
    <w:rsid w:val="00ED3F94"/>
    <w:rsid w:val="00ED4047"/>
    <w:rsid w:val="00ED4194"/>
    <w:rsid w:val="00ED4993"/>
    <w:rsid w:val="00ED5668"/>
    <w:rsid w:val="00ED5BDA"/>
    <w:rsid w:val="00ED5FAE"/>
    <w:rsid w:val="00ED5FC1"/>
    <w:rsid w:val="00ED62ED"/>
    <w:rsid w:val="00ED6597"/>
    <w:rsid w:val="00ED7743"/>
    <w:rsid w:val="00EE02E2"/>
    <w:rsid w:val="00EE0C30"/>
    <w:rsid w:val="00EE1520"/>
    <w:rsid w:val="00EE1DA0"/>
    <w:rsid w:val="00EE3C87"/>
    <w:rsid w:val="00EE41DF"/>
    <w:rsid w:val="00EE4960"/>
    <w:rsid w:val="00EE49F3"/>
    <w:rsid w:val="00EE5621"/>
    <w:rsid w:val="00EE56D1"/>
    <w:rsid w:val="00EE588B"/>
    <w:rsid w:val="00EE7124"/>
    <w:rsid w:val="00EE752B"/>
    <w:rsid w:val="00EE7B36"/>
    <w:rsid w:val="00EF165C"/>
    <w:rsid w:val="00EF2AF5"/>
    <w:rsid w:val="00EF305D"/>
    <w:rsid w:val="00EF3128"/>
    <w:rsid w:val="00EF3CD9"/>
    <w:rsid w:val="00EF4317"/>
    <w:rsid w:val="00EF48E2"/>
    <w:rsid w:val="00EF4A7A"/>
    <w:rsid w:val="00EF5BB2"/>
    <w:rsid w:val="00EF6A25"/>
    <w:rsid w:val="00EF6C37"/>
    <w:rsid w:val="00EF6DDA"/>
    <w:rsid w:val="00EF7747"/>
    <w:rsid w:val="00EF7D6C"/>
    <w:rsid w:val="00F00306"/>
    <w:rsid w:val="00F004E8"/>
    <w:rsid w:val="00F0111B"/>
    <w:rsid w:val="00F0121E"/>
    <w:rsid w:val="00F01960"/>
    <w:rsid w:val="00F02E7C"/>
    <w:rsid w:val="00F03DB2"/>
    <w:rsid w:val="00F0412A"/>
    <w:rsid w:val="00F04CF8"/>
    <w:rsid w:val="00F04EF2"/>
    <w:rsid w:val="00F04F6B"/>
    <w:rsid w:val="00F0578A"/>
    <w:rsid w:val="00F06632"/>
    <w:rsid w:val="00F06810"/>
    <w:rsid w:val="00F06C15"/>
    <w:rsid w:val="00F06F25"/>
    <w:rsid w:val="00F07726"/>
    <w:rsid w:val="00F10A61"/>
    <w:rsid w:val="00F10AED"/>
    <w:rsid w:val="00F10DB0"/>
    <w:rsid w:val="00F124CC"/>
    <w:rsid w:val="00F1255F"/>
    <w:rsid w:val="00F1339D"/>
    <w:rsid w:val="00F13B31"/>
    <w:rsid w:val="00F13CBE"/>
    <w:rsid w:val="00F14227"/>
    <w:rsid w:val="00F14576"/>
    <w:rsid w:val="00F1467C"/>
    <w:rsid w:val="00F154FB"/>
    <w:rsid w:val="00F16180"/>
    <w:rsid w:val="00F17635"/>
    <w:rsid w:val="00F17B3B"/>
    <w:rsid w:val="00F17FE0"/>
    <w:rsid w:val="00F20397"/>
    <w:rsid w:val="00F20C2B"/>
    <w:rsid w:val="00F20E59"/>
    <w:rsid w:val="00F21013"/>
    <w:rsid w:val="00F22166"/>
    <w:rsid w:val="00F248C1"/>
    <w:rsid w:val="00F2683D"/>
    <w:rsid w:val="00F31232"/>
    <w:rsid w:val="00F314E1"/>
    <w:rsid w:val="00F32E91"/>
    <w:rsid w:val="00F3471F"/>
    <w:rsid w:val="00F348EC"/>
    <w:rsid w:val="00F3513E"/>
    <w:rsid w:val="00F361AA"/>
    <w:rsid w:val="00F3783A"/>
    <w:rsid w:val="00F37B6B"/>
    <w:rsid w:val="00F4049B"/>
    <w:rsid w:val="00F4109F"/>
    <w:rsid w:val="00F41349"/>
    <w:rsid w:val="00F4167E"/>
    <w:rsid w:val="00F4240D"/>
    <w:rsid w:val="00F42606"/>
    <w:rsid w:val="00F42AA7"/>
    <w:rsid w:val="00F44EC8"/>
    <w:rsid w:val="00F45418"/>
    <w:rsid w:val="00F45EA5"/>
    <w:rsid w:val="00F4684A"/>
    <w:rsid w:val="00F4757D"/>
    <w:rsid w:val="00F47954"/>
    <w:rsid w:val="00F4799B"/>
    <w:rsid w:val="00F51AA3"/>
    <w:rsid w:val="00F53E66"/>
    <w:rsid w:val="00F5544F"/>
    <w:rsid w:val="00F55BDA"/>
    <w:rsid w:val="00F55DE9"/>
    <w:rsid w:val="00F562BE"/>
    <w:rsid w:val="00F600ED"/>
    <w:rsid w:val="00F607D3"/>
    <w:rsid w:val="00F60BAF"/>
    <w:rsid w:val="00F60EBA"/>
    <w:rsid w:val="00F61870"/>
    <w:rsid w:val="00F62ACE"/>
    <w:rsid w:val="00F63669"/>
    <w:rsid w:val="00F63CFA"/>
    <w:rsid w:val="00F643D0"/>
    <w:rsid w:val="00F645EB"/>
    <w:rsid w:val="00F64833"/>
    <w:rsid w:val="00F64E6D"/>
    <w:rsid w:val="00F65010"/>
    <w:rsid w:val="00F65573"/>
    <w:rsid w:val="00F65D97"/>
    <w:rsid w:val="00F6689C"/>
    <w:rsid w:val="00F6783B"/>
    <w:rsid w:val="00F70079"/>
    <w:rsid w:val="00F705EB"/>
    <w:rsid w:val="00F70758"/>
    <w:rsid w:val="00F70FF8"/>
    <w:rsid w:val="00F7106B"/>
    <w:rsid w:val="00F713C0"/>
    <w:rsid w:val="00F725BB"/>
    <w:rsid w:val="00F73642"/>
    <w:rsid w:val="00F73714"/>
    <w:rsid w:val="00F73BA8"/>
    <w:rsid w:val="00F74890"/>
    <w:rsid w:val="00F74A1F"/>
    <w:rsid w:val="00F74F31"/>
    <w:rsid w:val="00F75C13"/>
    <w:rsid w:val="00F772D6"/>
    <w:rsid w:val="00F77936"/>
    <w:rsid w:val="00F807D6"/>
    <w:rsid w:val="00F80FE4"/>
    <w:rsid w:val="00F811A6"/>
    <w:rsid w:val="00F812C8"/>
    <w:rsid w:val="00F81596"/>
    <w:rsid w:val="00F81D78"/>
    <w:rsid w:val="00F83700"/>
    <w:rsid w:val="00F83FD4"/>
    <w:rsid w:val="00F84F69"/>
    <w:rsid w:val="00F85BCB"/>
    <w:rsid w:val="00F85D37"/>
    <w:rsid w:val="00F8620B"/>
    <w:rsid w:val="00F86287"/>
    <w:rsid w:val="00F862F5"/>
    <w:rsid w:val="00F8656C"/>
    <w:rsid w:val="00F86AC8"/>
    <w:rsid w:val="00F879CB"/>
    <w:rsid w:val="00F87A78"/>
    <w:rsid w:val="00F87DC1"/>
    <w:rsid w:val="00F90094"/>
    <w:rsid w:val="00F90BD3"/>
    <w:rsid w:val="00F90F2D"/>
    <w:rsid w:val="00F91B1C"/>
    <w:rsid w:val="00F92895"/>
    <w:rsid w:val="00F929E8"/>
    <w:rsid w:val="00F92C8A"/>
    <w:rsid w:val="00F92C91"/>
    <w:rsid w:val="00F9503C"/>
    <w:rsid w:val="00F957AE"/>
    <w:rsid w:val="00F960A6"/>
    <w:rsid w:val="00F969F0"/>
    <w:rsid w:val="00F96CF9"/>
    <w:rsid w:val="00F9747C"/>
    <w:rsid w:val="00F97D65"/>
    <w:rsid w:val="00FA00C6"/>
    <w:rsid w:val="00FA0247"/>
    <w:rsid w:val="00FA08B5"/>
    <w:rsid w:val="00FA109B"/>
    <w:rsid w:val="00FA3071"/>
    <w:rsid w:val="00FA348F"/>
    <w:rsid w:val="00FA3B07"/>
    <w:rsid w:val="00FA40D7"/>
    <w:rsid w:val="00FA4672"/>
    <w:rsid w:val="00FA58B9"/>
    <w:rsid w:val="00FA694E"/>
    <w:rsid w:val="00FA6B77"/>
    <w:rsid w:val="00FA6BF9"/>
    <w:rsid w:val="00FA6EDC"/>
    <w:rsid w:val="00FA75F4"/>
    <w:rsid w:val="00FA79AF"/>
    <w:rsid w:val="00FB06BB"/>
    <w:rsid w:val="00FB0DE5"/>
    <w:rsid w:val="00FB0E72"/>
    <w:rsid w:val="00FB0F2E"/>
    <w:rsid w:val="00FB11A3"/>
    <w:rsid w:val="00FB1516"/>
    <w:rsid w:val="00FB164E"/>
    <w:rsid w:val="00FB28A3"/>
    <w:rsid w:val="00FB2BD6"/>
    <w:rsid w:val="00FB3308"/>
    <w:rsid w:val="00FB36B0"/>
    <w:rsid w:val="00FB377B"/>
    <w:rsid w:val="00FB3902"/>
    <w:rsid w:val="00FB4158"/>
    <w:rsid w:val="00FB449D"/>
    <w:rsid w:val="00FB4BA1"/>
    <w:rsid w:val="00FB4D53"/>
    <w:rsid w:val="00FB595B"/>
    <w:rsid w:val="00FB5E6C"/>
    <w:rsid w:val="00FB69B2"/>
    <w:rsid w:val="00FB6CBD"/>
    <w:rsid w:val="00FC0199"/>
    <w:rsid w:val="00FC0757"/>
    <w:rsid w:val="00FC11B7"/>
    <w:rsid w:val="00FC158E"/>
    <w:rsid w:val="00FC196E"/>
    <w:rsid w:val="00FC1E31"/>
    <w:rsid w:val="00FC292E"/>
    <w:rsid w:val="00FC3645"/>
    <w:rsid w:val="00FC431A"/>
    <w:rsid w:val="00FC4962"/>
    <w:rsid w:val="00FC4CEE"/>
    <w:rsid w:val="00FC5002"/>
    <w:rsid w:val="00FC520A"/>
    <w:rsid w:val="00FC5243"/>
    <w:rsid w:val="00FC6CDA"/>
    <w:rsid w:val="00FC6D70"/>
    <w:rsid w:val="00FC77F6"/>
    <w:rsid w:val="00FC7B07"/>
    <w:rsid w:val="00FC7C8F"/>
    <w:rsid w:val="00FD02AC"/>
    <w:rsid w:val="00FD0660"/>
    <w:rsid w:val="00FD06F6"/>
    <w:rsid w:val="00FD0B92"/>
    <w:rsid w:val="00FD0E55"/>
    <w:rsid w:val="00FD17D9"/>
    <w:rsid w:val="00FD265B"/>
    <w:rsid w:val="00FD299D"/>
    <w:rsid w:val="00FD3D2B"/>
    <w:rsid w:val="00FD5BDF"/>
    <w:rsid w:val="00FD63FF"/>
    <w:rsid w:val="00FD741E"/>
    <w:rsid w:val="00FE0A0C"/>
    <w:rsid w:val="00FE0ECC"/>
    <w:rsid w:val="00FE1573"/>
    <w:rsid w:val="00FE2DF3"/>
    <w:rsid w:val="00FE323D"/>
    <w:rsid w:val="00FE386F"/>
    <w:rsid w:val="00FE400E"/>
    <w:rsid w:val="00FE46C3"/>
    <w:rsid w:val="00FE5A0F"/>
    <w:rsid w:val="00FE5B8C"/>
    <w:rsid w:val="00FE6334"/>
    <w:rsid w:val="00FE653F"/>
    <w:rsid w:val="00FE7513"/>
    <w:rsid w:val="00FF06E6"/>
    <w:rsid w:val="00FF12A0"/>
    <w:rsid w:val="00FF1AB1"/>
    <w:rsid w:val="00FF30B5"/>
    <w:rsid w:val="00FF35B6"/>
    <w:rsid w:val="00FF396D"/>
    <w:rsid w:val="00FF41B4"/>
    <w:rsid w:val="00FF4401"/>
    <w:rsid w:val="00FF4A37"/>
    <w:rsid w:val="00FF5787"/>
    <w:rsid w:val="00FF5876"/>
    <w:rsid w:val="00FF5C7D"/>
    <w:rsid w:val="00FF5E17"/>
    <w:rsid w:val="00FF7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1A98"/>
    <w:pPr>
      <w:widowControl w:val="0"/>
      <w:spacing w:line="200" w:lineRule="atLeast"/>
    </w:pPr>
    <w:rPr>
      <w:sz w:val="22"/>
    </w:rPr>
  </w:style>
  <w:style w:type="paragraph" w:styleId="Heading1">
    <w:name w:val="heading 1"/>
    <w:basedOn w:val="Normal"/>
    <w:next w:val="Normal"/>
    <w:qFormat/>
    <w:rsid w:val="00B0305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10F1E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B0305B"/>
    <w:pPr>
      <w:numPr>
        <w:ilvl w:val="2"/>
      </w:numPr>
      <w:outlineLvl w:val="2"/>
    </w:pPr>
    <w:rPr>
      <w:i/>
      <w:sz w:val="24"/>
    </w:rPr>
  </w:style>
  <w:style w:type="paragraph" w:styleId="Heading4">
    <w:name w:val="heading 4"/>
    <w:basedOn w:val="Heading1"/>
    <w:next w:val="Normal"/>
    <w:qFormat/>
    <w:rsid w:val="00A87B78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A87B78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696196"/>
    <w:pPr>
      <w:numPr>
        <w:ilvl w:val="5"/>
        <w:numId w:val="1"/>
      </w:numPr>
      <w:spacing w:before="240" w:after="60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696196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96196"/>
    <w:pPr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rsid w:val="00696196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7208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72082"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a">
    <w:name w:val="Название документа"/>
    <w:basedOn w:val="Normal"/>
    <w:next w:val="Normal"/>
    <w:rsid w:val="009B65B4"/>
    <w:pPr>
      <w:pBdr>
        <w:bottom w:val="single" w:sz="24" w:space="1" w:color="808080"/>
      </w:pBdr>
    </w:pPr>
    <w:rPr>
      <w:rFonts w:ascii="Arial" w:hAnsi="Arial"/>
      <w:b/>
      <w:sz w:val="32"/>
    </w:rPr>
  </w:style>
  <w:style w:type="paragraph" w:styleId="NormalIndent">
    <w:name w:val="Normal Indent"/>
    <w:basedOn w:val="Normal"/>
    <w:rsid w:val="00972082"/>
    <w:pPr>
      <w:ind w:left="900" w:hanging="900"/>
    </w:pPr>
  </w:style>
  <w:style w:type="paragraph" w:styleId="TOC1">
    <w:name w:val="toc 1"/>
    <w:basedOn w:val="Normal"/>
    <w:next w:val="Normal"/>
    <w:uiPriority w:val="39"/>
    <w:rsid w:val="007A4438"/>
    <w:pPr>
      <w:spacing w:before="120" w:after="60"/>
    </w:pPr>
    <w:rPr>
      <w:b/>
      <w:bCs/>
      <w:szCs w:val="22"/>
    </w:rPr>
  </w:style>
  <w:style w:type="paragraph" w:styleId="TOC2">
    <w:name w:val="toc 2"/>
    <w:basedOn w:val="Normal"/>
    <w:next w:val="Normal"/>
    <w:uiPriority w:val="39"/>
    <w:rsid w:val="00BC4A3F"/>
    <w:pPr>
      <w:ind w:left="220"/>
    </w:pPr>
    <w:rPr>
      <w:szCs w:val="22"/>
    </w:rPr>
  </w:style>
  <w:style w:type="paragraph" w:styleId="TOC3">
    <w:name w:val="toc 3"/>
    <w:basedOn w:val="Normal"/>
    <w:next w:val="Normal"/>
    <w:uiPriority w:val="39"/>
    <w:qFormat/>
    <w:rsid w:val="00BC4A3F"/>
    <w:pPr>
      <w:ind w:left="440"/>
    </w:pPr>
    <w:rPr>
      <w:iCs/>
      <w:szCs w:val="22"/>
    </w:rPr>
  </w:style>
  <w:style w:type="paragraph" w:styleId="Header">
    <w:name w:val="header"/>
    <w:basedOn w:val="Normal"/>
    <w:rsid w:val="004262DB"/>
    <w:pPr>
      <w:tabs>
        <w:tab w:val="center" w:pos="4320"/>
        <w:tab w:val="right" w:pos="8640"/>
      </w:tabs>
    </w:pPr>
    <w:rPr>
      <w:color w:val="808080"/>
    </w:rPr>
  </w:style>
  <w:style w:type="paragraph" w:styleId="Footer">
    <w:name w:val="footer"/>
    <w:basedOn w:val="Normal"/>
    <w:rsid w:val="005B0263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972082"/>
  </w:style>
  <w:style w:type="paragraph" w:customStyle="1" w:styleId="a0">
    <w:name w:val="Название версия"/>
    <w:basedOn w:val="Normal"/>
    <w:rsid w:val="00A87B78"/>
    <w:pPr>
      <w:jc w:val="right"/>
    </w:pPr>
    <w:rPr>
      <w:rFonts w:ascii="Arial" w:hAnsi="Arial"/>
      <w:b/>
      <w:sz w:val="24"/>
    </w:rPr>
  </w:style>
  <w:style w:type="paragraph" w:customStyle="1" w:styleId="Paragraph1">
    <w:name w:val="Paragraph1"/>
    <w:basedOn w:val="Normal"/>
    <w:rsid w:val="00972082"/>
    <w:pPr>
      <w:spacing w:before="80" w:line="240" w:lineRule="auto"/>
      <w:jc w:val="both"/>
    </w:pPr>
  </w:style>
  <w:style w:type="table" w:styleId="TableGrid">
    <w:name w:val="Table Grid"/>
    <w:basedOn w:val="TableNormal"/>
    <w:uiPriority w:val="59"/>
    <w:rsid w:val="00426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696196"/>
    <w:pPr>
      <w:keepLines/>
      <w:spacing w:after="120"/>
      <w:ind w:left="720"/>
    </w:pPr>
    <w:rPr>
      <w:sz w:val="24"/>
    </w:rPr>
  </w:style>
  <w:style w:type="paragraph" w:customStyle="1" w:styleId="Paragraph3">
    <w:name w:val="Paragraph3"/>
    <w:basedOn w:val="Normal"/>
    <w:rsid w:val="00972082"/>
    <w:pPr>
      <w:spacing w:before="80" w:line="240" w:lineRule="auto"/>
      <w:ind w:left="1530"/>
      <w:jc w:val="both"/>
    </w:pPr>
  </w:style>
  <w:style w:type="character" w:styleId="FootnoteReference">
    <w:name w:val="footnote reference"/>
    <w:basedOn w:val="DefaultParagraphFont"/>
    <w:semiHidden/>
    <w:rsid w:val="00972082"/>
    <w:rPr>
      <w:sz w:val="20"/>
      <w:vertAlign w:val="superscript"/>
    </w:rPr>
  </w:style>
  <w:style w:type="paragraph" w:styleId="FootnoteText">
    <w:name w:val="footnote text"/>
    <w:basedOn w:val="Normal"/>
    <w:semiHidden/>
    <w:rsid w:val="0097208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4">
    <w:name w:val="Paragraph4"/>
    <w:basedOn w:val="Normal"/>
    <w:rsid w:val="0097208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rsid w:val="00972082"/>
    <w:pPr>
      <w:ind w:left="66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rsid w:val="00972082"/>
    <w:pPr>
      <w:ind w:left="88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rsid w:val="00972082"/>
    <w:pPr>
      <w:ind w:left="11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rsid w:val="00972082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rsid w:val="00972082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rsid w:val="00972082"/>
    <w:pPr>
      <w:ind w:left="1760"/>
    </w:pPr>
    <w:rPr>
      <w:sz w:val="18"/>
      <w:szCs w:val="18"/>
    </w:rPr>
  </w:style>
  <w:style w:type="character" w:customStyle="1" w:styleId="Hyperlink1">
    <w:name w:val="Hyperlink1"/>
    <w:basedOn w:val="DefaultParagraphFont"/>
    <w:rsid w:val="00972082"/>
    <w:rPr>
      <w:color w:val="0000FF"/>
      <w:u w:val="single"/>
    </w:rPr>
  </w:style>
  <w:style w:type="paragraph" w:styleId="List">
    <w:name w:val="List"/>
    <w:basedOn w:val="Normal"/>
    <w:rsid w:val="00972082"/>
    <w:pPr>
      <w:numPr>
        <w:numId w:val="2"/>
      </w:numPr>
    </w:pPr>
  </w:style>
  <w:style w:type="paragraph" w:styleId="BalloonText">
    <w:name w:val="Balloon Text"/>
    <w:basedOn w:val="Normal"/>
    <w:semiHidden/>
    <w:rsid w:val="003705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536613"/>
    <w:rPr>
      <w:color w:val="0000FF"/>
      <w:u w:val="single"/>
    </w:rPr>
  </w:style>
  <w:style w:type="paragraph" w:customStyle="1" w:styleId="a1">
    <w:name w:val="Тема доукмента"/>
    <w:basedOn w:val="a"/>
    <w:rsid w:val="005B0263"/>
    <w:pPr>
      <w:pBdr>
        <w:bottom w:val="none" w:sz="0" w:space="0" w:color="auto"/>
      </w:pBdr>
      <w:spacing w:after="240"/>
    </w:pPr>
  </w:style>
  <w:style w:type="paragraph" w:styleId="DocumentMap">
    <w:name w:val="Document Map"/>
    <w:basedOn w:val="Normal"/>
    <w:semiHidden/>
    <w:rsid w:val="00491F04"/>
    <w:pPr>
      <w:shd w:val="clear" w:color="auto" w:fill="000080"/>
    </w:pPr>
    <w:rPr>
      <w:rFonts w:ascii="Tahoma" w:hAnsi="Tahoma" w:cs="Tahoma"/>
      <w:sz w:val="20"/>
    </w:rPr>
  </w:style>
  <w:style w:type="paragraph" w:customStyle="1" w:styleId="CharCharCharCharCharChar">
    <w:name w:val="Знак Знак Char Char Знак Знак Знак Знак Знак Char Char Знак Знак Char Char Знак Знак Знак Знак Знак Знак"/>
    <w:basedOn w:val="Normal"/>
    <w:rsid w:val="000E1234"/>
    <w:pPr>
      <w:widowControl/>
      <w:spacing w:after="160" w:line="240" w:lineRule="exact"/>
    </w:pPr>
    <w:rPr>
      <w:rFonts w:ascii="Verdana" w:hAnsi="Verdana"/>
      <w:sz w:val="20"/>
      <w:lang w:val="en-US" w:eastAsia="en-US"/>
    </w:rPr>
  </w:style>
  <w:style w:type="character" w:styleId="CommentReference">
    <w:name w:val="annotation reference"/>
    <w:basedOn w:val="DefaultParagraphFont"/>
    <w:semiHidden/>
    <w:rsid w:val="008B7E33"/>
    <w:rPr>
      <w:sz w:val="16"/>
      <w:szCs w:val="16"/>
    </w:rPr>
  </w:style>
  <w:style w:type="paragraph" w:styleId="CommentText">
    <w:name w:val="annotation text"/>
    <w:basedOn w:val="Normal"/>
    <w:semiHidden/>
    <w:rsid w:val="008B7E33"/>
    <w:rPr>
      <w:sz w:val="20"/>
    </w:rPr>
  </w:style>
  <w:style w:type="paragraph" w:styleId="CommentSubject">
    <w:name w:val="annotation subject"/>
    <w:basedOn w:val="CommentText"/>
    <w:next w:val="CommentText"/>
    <w:semiHidden/>
    <w:rsid w:val="008B7E33"/>
    <w:rPr>
      <w:b/>
      <w:bCs/>
    </w:rPr>
  </w:style>
  <w:style w:type="character" w:customStyle="1" w:styleId="a2">
    <w:name w:val="Шаблон наименования"/>
    <w:basedOn w:val="DefaultParagraphFont"/>
    <w:rsid w:val="00316D90"/>
    <w:rPr>
      <w:color w:val="FF0000"/>
    </w:rPr>
  </w:style>
  <w:style w:type="paragraph" w:customStyle="1" w:styleId="a3">
    <w:name w:val="Код программы"/>
    <w:basedOn w:val="Normal"/>
    <w:rsid w:val="007D2B65"/>
    <w:pPr>
      <w:widowControl/>
      <w:spacing w:line="240" w:lineRule="auto"/>
      <w:ind w:firstLine="170"/>
    </w:pPr>
    <w:rPr>
      <w:rFonts w:ascii="Courier New" w:hAnsi="Courier New"/>
      <w:color w:val="0000FF"/>
      <w:sz w:val="16"/>
    </w:rPr>
  </w:style>
  <w:style w:type="paragraph" w:customStyle="1" w:styleId="1">
    <w:name w:val="Стиль1"/>
    <w:basedOn w:val="Normal"/>
    <w:rsid w:val="00A43C11"/>
  </w:style>
  <w:style w:type="paragraph" w:customStyle="1" w:styleId="2">
    <w:name w:val="Стиль2"/>
    <w:basedOn w:val="1"/>
    <w:rsid w:val="00A43C11"/>
  </w:style>
  <w:style w:type="paragraph" w:customStyle="1" w:styleId="3">
    <w:name w:val="Стиль3"/>
    <w:basedOn w:val="Normal"/>
    <w:rsid w:val="00A43C11"/>
  </w:style>
  <w:style w:type="paragraph" w:customStyle="1" w:styleId="4">
    <w:name w:val="Стиль4"/>
    <w:basedOn w:val="2"/>
    <w:rsid w:val="00A43C11"/>
  </w:style>
  <w:style w:type="paragraph" w:customStyle="1" w:styleId="5">
    <w:name w:val="Стиль5"/>
    <w:basedOn w:val="4"/>
    <w:rsid w:val="00A43C11"/>
  </w:style>
  <w:style w:type="paragraph" w:customStyle="1" w:styleId="6">
    <w:name w:val="Стиль6"/>
    <w:basedOn w:val="5"/>
    <w:rsid w:val="00A43C11"/>
  </w:style>
  <w:style w:type="paragraph" w:customStyle="1" w:styleId="7">
    <w:name w:val="Стиль7"/>
    <w:basedOn w:val="6"/>
    <w:rsid w:val="00A43C11"/>
  </w:style>
  <w:style w:type="paragraph" w:customStyle="1" w:styleId="8">
    <w:name w:val="Стиль8"/>
    <w:basedOn w:val="7"/>
    <w:rsid w:val="00A43C11"/>
  </w:style>
  <w:style w:type="paragraph" w:customStyle="1" w:styleId="9">
    <w:name w:val="Стиль9"/>
    <w:basedOn w:val="8"/>
    <w:rsid w:val="00A43C11"/>
  </w:style>
  <w:style w:type="paragraph" w:customStyle="1" w:styleId="10">
    <w:name w:val="Стиль10"/>
    <w:basedOn w:val="9"/>
    <w:rsid w:val="00A43C11"/>
  </w:style>
  <w:style w:type="paragraph" w:customStyle="1" w:styleId="11">
    <w:name w:val="Стиль11"/>
    <w:basedOn w:val="10"/>
    <w:rsid w:val="00A43C11"/>
  </w:style>
  <w:style w:type="paragraph" w:customStyle="1" w:styleId="12">
    <w:name w:val="Стиль12"/>
    <w:basedOn w:val="Normal"/>
    <w:rsid w:val="00A43C11"/>
  </w:style>
  <w:style w:type="paragraph" w:customStyle="1" w:styleId="13">
    <w:name w:val="Стиль13"/>
    <w:basedOn w:val="12"/>
    <w:rsid w:val="00A43C11"/>
  </w:style>
  <w:style w:type="paragraph" w:styleId="HTMLPreformatted">
    <w:name w:val="HTML Preformatted"/>
    <w:basedOn w:val="Normal"/>
    <w:link w:val="HTMLPreformattedChar"/>
    <w:uiPriority w:val="99"/>
    <w:rsid w:val="00C92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customStyle="1" w:styleId="cparagraph">
    <w:name w:val="cparagraph"/>
    <w:basedOn w:val="Normal"/>
    <w:rsid w:val="00AA074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14">
    <w:name w:val="Абзац списка1"/>
    <w:basedOn w:val="Normal"/>
    <w:uiPriority w:val="34"/>
    <w:qFormat/>
    <w:rsid w:val="005D4881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571E4"/>
    <w:pPr>
      <w:widowControl/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571E4"/>
    <w:rPr>
      <w:rFonts w:ascii="Consolas" w:eastAsia="Calibri" w:hAnsi="Consolas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rsid w:val="00B269B8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F725BB"/>
  </w:style>
  <w:style w:type="character" w:customStyle="1" w:styleId="apple-converted-space">
    <w:name w:val="apple-converted-space"/>
    <w:basedOn w:val="DefaultParagraphFont"/>
    <w:rsid w:val="006A5A69"/>
  </w:style>
  <w:style w:type="character" w:styleId="HTMLCode">
    <w:name w:val="HTML Code"/>
    <w:basedOn w:val="DefaultParagraphFont"/>
    <w:uiPriority w:val="99"/>
    <w:unhideWhenUsed/>
    <w:rsid w:val="006A5A6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A69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46D2"/>
    <w:pPr>
      <w:ind w:left="708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63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E557FA"/>
    <w:rPr>
      <w:rFonts w:ascii="Arial" w:hAnsi="Arial"/>
      <w:b/>
      <w:i/>
      <w:sz w:val="24"/>
    </w:rPr>
  </w:style>
  <w:style w:type="character" w:styleId="Strong">
    <w:name w:val="Strong"/>
    <w:basedOn w:val="DefaultParagraphFont"/>
    <w:uiPriority w:val="22"/>
    <w:qFormat/>
    <w:rsid w:val="00C3758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10F1E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D45DB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3D1962"/>
    <w:rPr>
      <w:b/>
      <w:bCs/>
      <w:sz w:val="20"/>
    </w:rPr>
  </w:style>
  <w:style w:type="paragraph" w:styleId="Revision">
    <w:name w:val="Revision"/>
    <w:hidden/>
    <w:uiPriority w:val="99"/>
    <w:semiHidden/>
    <w:rsid w:val="002536C1"/>
    <w:rPr>
      <w:sz w:val="22"/>
    </w:rPr>
  </w:style>
  <w:style w:type="character" w:styleId="Emphasis">
    <w:name w:val="Emphasis"/>
    <w:basedOn w:val="DefaultParagraphFont"/>
    <w:uiPriority w:val="20"/>
    <w:qFormat/>
    <w:rsid w:val="007D7C98"/>
    <w:rPr>
      <w:i/>
      <w:iCs/>
    </w:rPr>
  </w:style>
  <w:style w:type="character" w:customStyle="1" w:styleId="html-tag">
    <w:name w:val="html-tag"/>
    <w:basedOn w:val="DefaultParagraphFont"/>
    <w:rsid w:val="00B94A26"/>
  </w:style>
  <w:style w:type="character" w:customStyle="1" w:styleId="text">
    <w:name w:val="text"/>
    <w:basedOn w:val="DefaultParagraphFont"/>
    <w:rsid w:val="00B94A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09446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95063">
                              <w:marLeft w:val="600"/>
                              <w:marRight w:val="60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63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C0C060"/>
                                    <w:left w:val="single" w:sz="6" w:space="11" w:color="C0C060"/>
                                    <w:bottom w:val="single" w:sz="6" w:space="11" w:color="C0C060"/>
                                    <w:right w:val="single" w:sz="6" w:space="11" w:color="C0C060"/>
                                  </w:divBdr>
                                  <w:divsChild>
                                    <w:div w:id="434638897">
                                      <w:marLeft w:val="0"/>
                                      <w:marRight w:val="0"/>
                                      <w:marTop w:val="12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8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0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7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plugins/maven-deploy-plugin/examples/deploying-in-legacy-layout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.apache.org/guides/mini/guide-naming-convention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nexus.emergya.es/nexus/content/repositories/publ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vnrepository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&#1064;&#1072;&#1073;&#1083;&#1086;&#1085;&#1058;&#1047;RF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CDA6B-E0BE-4790-9182-546A4873E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ШаблонТЗRF2.dot</Template>
  <TotalTime>14297</TotalTime>
  <Pages>1</Pages>
  <Words>1704</Words>
  <Characters>9713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Стандарт разработки исходного кода</vt:lpstr>
      <vt:lpstr>Стандарт разработки исходного кода</vt:lpstr>
    </vt:vector>
  </TitlesOfParts>
  <Manager>Талышев В.В.</Manager>
  <Company>Русфинанс</Company>
  <LinksUpToDate>false</LinksUpToDate>
  <CharactersWithSpaces>11395</CharactersWithSpaces>
  <SharedDoc>false</SharedDoc>
  <HLinks>
    <vt:vector size="336" baseType="variant">
      <vt:variant>
        <vt:i4>131100</vt:i4>
      </vt:variant>
      <vt:variant>
        <vt:i4>261</vt:i4>
      </vt:variant>
      <vt:variant>
        <vt:i4>0</vt:i4>
      </vt:variant>
      <vt:variant>
        <vt:i4>5</vt:i4>
      </vt:variant>
      <vt:variant>
        <vt:lpwstr>http://seewah.blogspot.ru/2009/02/gwt-tips-2-nocachejs-getting-cached-in.html</vt:lpwstr>
      </vt:variant>
      <vt:variant>
        <vt:lpwstr/>
      </vt:variant>
      <vt:variant>
        <vt:i4>3539021</vt:i4>
      </vt:variant>
      <vt:variant>
        <vt:i4>258</vt:i4>
      </vt:variant>
      <vt:variant>
        <vt:i4>0</vt:i4>
      </vt:variant>
      <vt:variant>
        <vt:i4>5</vt:i4>
      </vt:variant>
      <vt:variant>
        <vt:lpwstr>http://www.gwtproject.org/doc/latest/DevGuideCompilingAndDebugging.html</vt:lpwstr>
      </vt:variant>
      <vt:variant>
        <vt:lpwstr>perfect_caching</vt:lpwstr>
      </vt:variant>
      <vt:variant>
        <vt:i4>7012388</vt:i4>
      </vt:variant>
      <vt:variant>
        <vt:i4>255</vt:i4>
      </vt:variant>
      <vt:variant>
        <vt:i4>0</vt:i4>
      </vt:variant>
      <vt:variant>
        <vt:i4>5</vt:i4>
      </vt:variant>
      <vt:variant>
        <vt:lpwstr>http://beautifulwaste.blogspot.ru/2007/11/some-notes-on-xxappendratio-jvm.html</vt:lpwstr>
      </vt:variant>
      <vt:variant>
        <vt:lpwstr/>
      </vt:variant>
      <vt:variant>
        <vt:i4>2819150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_Настройка_переменных_окружения</vt:lpwstr>
      </vt:variant>
      <vt:variant>
        <vt:i4>7865346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7865346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73138176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_Настройка_инстанса_OC4J_7</vt:lpwstr>
      </vt:variant>
      <vt:variant>
        <vt:i4>7865346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72482816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_Настройка_инстанса_OC4J_9</vt:lpwstr>
      </vt:variant>
      <vt:variant>
        <vt:i4>73007104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_Настройка_инстанса_OC4J_10</vt:lpwstr>
      </vt:variant>
      <vt:variant>
        <vt:i4>7865346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7865346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73924609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_Настройка_инстанса_home</vt:lpwstr>
      </vt:variant>
      <vt:variant>
        <vt:i4>7865346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_Приложение_1._Настройки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_Toc443488353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_Toc443488352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_Toc443488351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_Toc443488350</vt:lpwstr>
      </vt:variant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_Toc443488349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_Toc443488348</vt:lpwstr>
      </vt:variant>
      <vt:variant>
        <vt:i4>1769532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_Toc443488347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_Toc443488346</vt:lpwstr>
      </vt:variant>
      <vt:variant>
        <vt:i4>1769532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_Toc443488345</vt:lpwstr>
      </vt:variant>
      <vt:variant>
        <vt:i4>1769532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_Toc443488344</vt:lpwstr>
      </vt:variant>
      <vt:variant>
        <vt:i4>1769532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_Toc443488343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_Toc443488342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_Toc443488341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_Toc443488340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_Toc443488339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_Toc443488338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_Toc443488337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_Toc443488336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_Toc443488335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_Toc443488334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_Toc443488333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_Toc443488332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_Toc443488331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_Toc443488330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_Toc443488329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_Toc443488328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_Toc443488327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_Toc443488326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_Toc443488325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_Toc443488324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_Toc443488323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Стандарт разработки исходного кода</dc:title>
  <dc:subject>Отображение списка договоров</dc:subject>
  <dc:creator>Смирнов М.А.</dc:creator>
  <cp:keywords/>
  <dc:description/>
  <cp:lastModifiedBy>LapyginA</cp:lastModifiedBy>
  <cp:revision>6</cp:revision>
  <cp:lastPrinted>2008-04-17T14:28:00Z</cp:lastPrinted>
  <dcterms:created xsi:type="dcterms:W3CDTF">2016-03-30T16:46:00Z</dcterms:created>
  <dcterms:modified xsi:type="dcterms:W3CDTF">2016-06-09T16:04:00Z</dcterms:modified>
</cp:coreProperties>
</file>